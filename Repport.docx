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2C7CB6" w14:paraId="450DE143" w14:textId="77777777" w:rsidTr="00A91D75">
        <w:trPr>
          <w:trHeight w:val="2150"/>
        </w:trPr>
        <w:tc>
          <w:tcPr>
            <w:tcW w:w="5760" w:type="dxa"/>
            <w:tcBorders>
              <w:top w:val="nil"/>
              <w:left w:val="nil"/>
              <w:bottom w:val="nil"/>
              <w:right w:val="nil"/>
            </w:tcBorders>
            <w:vAlign w:val="center"/>
          </w:tcPr>
          <w:p w14:paraId="2F50FFC5" w14:textId="1BF61D52" w:rsidR="001E59F3" w:rsidRPr="002C7CB6" w:rsidRDefault="00E35E6D" w:rsidP="00A91D75">
            <w:pPr>
              <w:rPr>
                <w:lang w:val="en-US"/>
              </w:rPr>
            </w:pPr>
            <w:r>
              <w:rPr>
                <w:noProof/>
                <w:color w:val="2B579A"/>
                <w:shd w:val="clear" w:color="auto" w:fill="E6E6E6"/>
                <w:lang w:val="en-US"/>
              </w:rPr>
              <w:drawing>
                <wp:anchor distT="0" distB="0" distL="114300" distR="114300" simplePos="0" relativeHeight="251658243" behindDoc="1" locked="0" layoutInCell="1" allowOverlap="1" wp14:anchorId="148382D8" wp14:editId="4CA9C584">
                  <wp:simplePos x="0" y="0"/>
                  <wp:positionH relativeFrom="column">
                    <wp:posOffset>-424180</wp:posOffset>
                  </wp:positionH>
                  <wp:positionV relativeFrom="paragraph">
                    <wp:posOffset>-4773930</wp:posOffset>
                  </wp:positionV>
                  <wp:extent cx="6953885" cy="3024505"/>
                  <wp:effectExtent l="0" t="0" r="0" b="4445"/>
                  <wp:wrapNone/>
                  <wp:docPr id="1576149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885" cy="3024505"/>
                          </a:xfrm>
                          <a:prstGeom prst="rect">
                            <a:avLst/>
                          </a:prstGeom>
                          <a:noFill/>
                        </pic:spPr>
                      </pic:pic>
                    </a:graphicData>
                  </a:graphic>
                  <wp14:sizeRelH relativeFrom="page">
                    <wp14:pctWidth>0</wp14:pctWidth>
                  </wp14:sizeRelH>
                  <wp14:sizeRelV relativeFrom="page">
                    <wp14:pctHeight>0</wp14:pctHeight>
                  </wp14:sizeRelV>
                </wp:anchor>
              </w:drawing>
            </w:r>
            <w:r w:rsidR="00A91D75" w:rsidRPr="002C7CB6">
              <w:rPr>
                <w:noProof/>
                <w:color w:val="2B579A"/>
                <w:shd w:val="clear" w:color="auto" w:fill="E6E6E6"/>
                <w:lang w:val="en-US" w:bidi="en-GB"/>
              </w:rPr>
              <mc:AlternateContent>
                <mc:Choice Requires="wps">
                  <w:drawing>
                    <wp:anchor distT="0" distB="0" distL="114300" distR="114300" simplePos="0" relativeHeight="251658241" behindDoc="1" locked="0" layoutInCell="1" allowOverlap="1" wp14:anchorId="23A61A14" wp14:editId="078A11BC">
                      <wp:simplePos x="0" y="0"/>
                      <wp:positionH relativeFrom="column">
                        <wp:posOffset>-731520</wp:posOffset>
                      </wp:positionH>
                      <wp:positionV relativeFrom="page">
                        <wp:posOffset>631066</wp:posOffset>
                      </wp:positionV>
                      <wp:extent cx="5769610" cy="4159876"/>
                      <wp:effectExtent l="0" t="0" r="2540" b="0"/>
                      <wp:wrapNone/>
                      <wp:docPr id="2" name="Rectangle 2" descr="colou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8BEF4F" id="Rectangle 2" o:spid="_x0000_s1026" alt="coloured rectangle" style="position:absolute;margin-left:-57.6pt;margin-top:49.7pt;width:454.3pt;height:327.55pt;z-index:-2516582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p w14:paraId="772E44AF" w14:textId="4FC6E2C2" w:rsidR="00A91D75" w:rsidRPr="002C7CB6" w:rsidRDefault="00C6323A" w:rsidP="00A91D75">
            <w:pPr>
              <w:pStyle w:val="Title"/>
              <w:framePr w:hSpace="0" w:wrap="auto" w:vAnchor="margin" w:xAlign="left" w:yAlign="inline"/>
              <w:rPr>
                <w:lang w:val="en-US"/>
              </w:rPr>
            </w:pPr>
            <w:r w:rsidRPr="002C7CB6">
              <w:rPr>
                <w:noProof/>
                <w:color w:val="2B579A"/>
                <w:shd w:val="clear" w:color="auto" w:fill="E6E6E6"/>
                <w:lang w:val="en-US" w:bidi="en-GB"/>
              </w:rPr>
              <mc:AlternateContent>
                <mc:Choice Requires="wps">
                  <w:drawing>
                    <wp:anchor distT="0" distB="0" distL="114300" distR="114300" simplePos="0" relativeHeight="251658242" behindDoc="1" locked="0" layoutInCell="1" allowOverlap="1" wp14:anchorId="26431C16" wp14:editId="14F1F0D0">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u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B1B2" id="Rectangle: Single Corner Snipped 4" o:spid="_x0000_s1026" alt="coloured rectangle" style="position:absolute;margin-left:-56.45pt;margin-top:-7.7pt;width:369.05pt;height:123.7pt;flip:y;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D040F7">
              <w:rPr>
                <w:lang w:val="en-US"/>
              </w:rPr>
              <w:t xml:space="preserve">ETL </w:t>
            </w:r>
            <w:r w:rsidR="00E048D0">
              <w:rPr>
                <w:lang w:val="en-US"/>
              </w:rPr>
              <w:t>&amp; Data Ware House</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360"/>
        <w:gridCol w:w="3024"/>
        <w:gridCol w:w="3909"/>
      </w:tblGrid>
      <w:tr w:rsidR="00A91D75" w:rsidRPr="002C7CB6" w14:paraId="0CD2008B" w14:textId="77777777" w:rsidTr="00C6323A">
        <w:trPr>
          <w:trHeight w:val="358"/>
        </w:trPr>
        <w:tc>
          <w:tcPr>
            <w:tcW w:w="3567" w:type="dxa"/>
          </w:tcPr>
          <w:p w14:paraId="4087B290" w14:textId="77777777" w:rsidR="00A91D75" w:rsidRPr="002C7CB6" w:rsidRDefault="00A91D75" w:rsidP="00A91D75">
            <w:pPr>
              <w:rPr>
                <w:lang w:val="en-US"/>
              </w:rPr>
            </w:pPr>
            <w:r w:rsidRPr="002C7CB6">
              <w:rPr>
                <w:noProof/>
                <w:color w:val="2B579A"/>
                <w:shd w:val="clear" w:color="auto" w:fill="E6E6E6"/>
                <w:lang w:val="en-US" w:bidi="en-GB"/>
              </w:rPr>
              <mc:AlternateContent>
                <mc:Choice Requires="wps">
                  <w:drawing>
                    <wp:inline distT="0" distB="0" distL="0" distR="0" wp14:anchorId="4F7DAEB5" wp14:editId="23A42A3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45BCFA0D" w14:textId="2A733321" w:rsidR="00A91D75" w:rsidRPr="00A91D75" w:rsidRDefault="00E048D0" w:rsidP="00A91D75">
                                  <w:pPr>
                                    <w:pStyle w:val="Subtitle"/>
                                  </w:pPr>
                                  <w:r>
                                    <w:rPr>
                                      <w:lang w:bidi="en-GB"/>
                                    </w:rPr>
                                    <w:t>Group member</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F7DAEB5"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45BCFA0D" w14:textId="2A733321" w:rsidR="00A91D75" w:rsidRPr="00A91D75" w:rsidRDefault="00E048D0" w:rsidP="00A91D75">
                            <w:pPr>
                              <w:pStyle w:val="Subtitle"/>
                            </w:pPr>
                            <w:r>
                              <w:rPr>
                                <w:lang w:bidi="en-GB"/>
                              </w:rPr>
                              <w:t>Group member</w:t>
                            </w:r>
                          </w:p>
                        </w:txbxContent>
                      </v:textbox>
                      <w10:anchorlock/>
                    </v:shape>
                  </w:pict>
                </mc:Fallback>
              </mc:AlternateContent>
            </w:r>
          </w:p>
        </w:tc>
        <w:tc>
          <w:tcPr>
            <w:tcW w:w="2940" w:type="dxa"/>
            <w:vAlign w:val="bottom"/>
          </w:tcPr>
          <w:p w14:paraId="30DA1561" w14:textId="77777777" w:rsidR="00A91D75" w:rsidRPr="002C7CB6" w:rsidRDefault="00A91D75" w:rsidP="00A91D75">
            <w:pPr>
              <w:rPr>
                <w:lang w:val="en-US"/>
              </w:rPr>
            </w:pPr>
          </w:p>
        </w:tc>
        <w:tc>
          <w:tcPr>
            <w:tcW w:w="3483" w:type="dxa"/>
            <w:vAlign w:val="bottom"/>
          </w:tcPr>
          <w:p w14:paraId="397306A0" w14:textId="77777777" w:rsidR="00A91D75" w:rsidRPr="002C7CB6" w:rsidRDefault="00A91D75" w:rsidP="00A91D75">
            <w:pPr>
              <w:jc w:val="right"/>
              <w:rPr>
                <w:lang w:val="en-US"/>
              </w:rPr>
            </w:pPr>
          </w:p>
        </w:tc>
      </w:tr>
      <w:tr w:rsidR="00A91D75" w:rsidRPr="002C7CB6" w14:paraId="7B080E14" w14:textId="77777777" w:rsidTr="00C6323A">
        <w:trPr>
          <w:trHeight w:val="1197"/>
        </w:trPr>
        <w:tc>
          <w:tcPr>
            <w:tcW w:w="3567" w:type="dxa"/>
          </w:tcPr>
          <w:p w14:paraId="6F6B94DB" w14:textId="77777777" w:rsidR="00A91D75" w:rsidRPr="002C7CB6" w:rsidRDefault="00A91D75" w:rsidP="00A91D75">
            <w:pPr>
              <w:rPr>
                <w:lang w:val="en-US"/>
              </w:rPr>
            </w:pPr>
            <w:r w:rsidRPr="002C7CB6">
              <w:rPr>
                <w:noProof/>
                <w:color w:val="2B579A"/>
                <w:shd w:val="clear" w:color="auto" w:fill="E6E6E6"/>
                <w:lang w:val="en-US" w:bidi="en-GB"/>
              </w:rPr>
              <mc:AlternateContent>
                <mc:Choice Requires="wps">
                  <w:drawing>
                    <wp:inline distT="0" distB="0" distL="0" distR="0" wp14:anchorId="6BF3B533" wp14:editId="1910793C">
                      <wp:extent cx="2133600" cy="865163"/>
                      <wp:effectExtent l="0" t="0" r="0" b="0"/>
                      <wp:docPr id="7" name="Text Box 7"/>
                      <wp:cNvGraphicFramePr/>
                      <a:graphic xmlns:a="http://schemas.openxmlformats.org/drawingml/2006/main">
                        <a:graphicData uri="http://schemas.microsoft.com/office/word/2010/wordprocessingShape">
                          <wps:wsp>
                            <wps:cNvSpPr txBox="1"/>
                            <wps:spPr>
                              <a:xfrm>
                                <a:off x="0" y="0"/>
                                <a:ext cx="2133600" cy="865163"/>
                              </a:xfrm>
                              <a:prstGeom prst="rect">
                                <a:avLst/>
                              </a:prstGeom>
                              <a:noFill/>
                              <a:ln w="6350">
                                <a:noFill/>
                              </a:ln>
                            </wps:spPr>
                            <wps:txbx>
                              <w:txbxContent>
                                <w:p w14:paraId="6CC2B73C" w14:textId="0C7BCE24" w:rsidR="00A91D75" w:rsidRPr="00A91D75" w:rsidRDefault="00E048D0" w:rsidP="00A91D75">
                                  <w:r>
                                    <w:rPr>
                                      <w:lang w:bidi="en-GB"/>
                                    </w:rPr>
                                    <w:t>Evan(Seung-Gyeom) KIM</w:t>
                                  </w:r>
                                </w:p>
                                <w:p w14:paraId="04FC5F87" w14:textId="780458CE" w:rsidR="00A91D75" w:rsidRDefault="00AB75B6" w:rsidP="00A91D75">
                                  <w:pPr>
                                    <w:rPr>
                                      <w:lang w:bidi="en-GB"/>
                                    </w:rPr>
                                  </w:pPr>
                                  <w:r>
                                    <w:rPr>
                                      <w:lang w:bidi="en-GB"/>
                                    </w:rPr>
                                    <w:t>Yingpeng YANG</w:t>
                                  </w:r>
                                </w:p>
                                <w:p w14:paraId="046D67D5" w14:textId="4AEA41F2" w:rsidR="00E048D0" w:rsidRPr="00A91D75" w:rsidRDefault="00AB75B6" w:rsidP="00A91D75">
                                  <w:pPr>
                                    <w:rPr>
                                      <w:lang w:bidi="en-GB"/>
                                    </w:rPr>
                                  </w:pPr>
                                  <w:r>
                                    <w:rPr>
                                      <w:lang w:bidi="en-GB"/>
                                    </w:rPr>
                                    <w:t>Hongbo Y</w:t>
                                  </w:r>
                                  <w:r w:rsidR="00673A9A">
                                    <w:rPr>
                                      <w:lang w:bidi="en-GB"/>
                                    </w:rPr>
                                    <w:t>E</w:t>
                                  </w:r>
                                </w:p>
                                <w:p w14:paraId="60E972B7"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3B533" id="Text Box 7" o:spid="_x0000_s1027" type="#_x0000_t202" style="width:168pt;height: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" filled="f" stroked="f" strokeweight=".5pt">
                      <v:textbox>
                        <w:txbxContent>
                          <w:p w14:paraId="6CC2B73C" w14:textId="0C7BCE24" w:rsidR="00A91D75" w:rsidRPr="00A91D75" w:rsidRDefault="00E048D0" w:rsidP="00A91D75">
                            <w:r>
                              <w:rPr>
                                <w:lang w:bidi="en-GB"/>
                              </w:rPr>
                              <w:t>Evan(Seung-Gyeom) KIM</w:t>
                            </w:r>
                          </w:p>
                          <w:p w14:paraId="04FC5F87" w14:textId="780458CE" w:rsidR="00A91D75" w:rsidRDefault="00AB75B6" w:rsidP="00A91D75">
                            <w:pPr>
                              <w:rPr>
                                <w:lang w:bidi="en-GB"/>
                              </w:rPr>
                            </w:pPr>
                            <w:r>
                              <w:rPr>
                                <w:lang w:bidi="en-GB"/>
                              </w:rPr>
                              <w:t>Yingpeng YANG</w:t>
                            </w:r>
                          </w:p>
                          <w:p w14:paraId="046D67D5" w14:textId="4AEA41F2" w:rsidR="00E048D0" w:rsidRPr="00A91D75" w:rsidRDefault="00AB75B6" w:rsidP="00A91D75">
                            <w:pPr>
                              <w:rPr>
                                <w:lang w:bidi="en-GB"/>
                              </w:rPr>
                            </w:pPr>
                            <w:r>
                              <w:rPr>
                                <w:lang w:bidi="en-GB"/>
                              </w:rPr>
                              <w:t>Hongbo Y</w:t>
                            </w:r>
                            <w:r w:rsidR="00673A9A">
                              <w:rPr>
                                <w:lang w:bidi="en-GB"/>
                              </w:rPr>
                              <w:t>E</w:t>
                            </w:r>
                          </w:p>
                          <w:p w14:paraId="60E972B7" w14:textId="77777777" w:rsidR="00A91D75" w:rsidRPr="00A91D75" w:rsidRDefault="00A91D75" w:rsidP="00A91D75"/>
                        </w:txbxContent>
                      </v:textbox>
                      <w10:anchorlock/>
                    </v:shape>
                  </w:pict>
                </mc:Fallback>
              </mc:AlternateContent>
            </w:r>
          </w:p>
        </w:tc>
        <w:tc>
          <w:tcPr>
            <w:tcW w:w="2940" w:type="dxa"/>
            <w:vAlign w:val="bottom"/>
          </w:tcPr>
          <w:p w14:paraId="0D3A96E3" w14:textId="77777777" w:rsidR="00A91D75" w:rsidRPr="002C7CB6" w:rsidRDefault="00A91D75" w:rsidP="00A91D75">
            <w:pPr>
              <w:rPr>
                <w:lang w:val="en-US"/>
              </w:rPr>
            </w:pPr>
            <w:r w:rsidRPr="002C7CB6">
              <w:rPr>
                <w:noProof/>
                <w:color w:val="2B579A"/>
                <w:shd w:val="clear" w:color="auto" w:fill="E6E6E6"/>
                <w:lang w:val="en-US" w:bidi="en-GB"/>
              </w:rPr>
              <mc:AlternateContent>
                <mc:Choice Requires="wps">
                  <w:drawing>
                    <wp:inline distT="0" distB="0" distL="0" distR="0" wp14:anchorId="3A625B0C" wp14:editId="6A4B9F2B">
                      <wp:extent cx="1920240" cy="822960"/>
                      <wp:effectExtent l="0" t="0" r="0" b="0"/>
                      <wp:docPr id="14" name="Text Box 14"/>
                      <wp:cNvGraphicFramePr/>
                      <a:graphic xmlns:a="http://schemas.openxmlformats.org/drawingml/2006/main">
                        <a:graphicData uri="http://schemas.microsoft.com/office/word/2010/wordprocessingShape">
                          <wps:wsp>
                            <wps:cNvSpPr txBox="1"/>
                            <wps:spPr>
                              <a:xfrm>
                                <a:off x="0" y="0"/>
                                <a:ext cx="1920240" cy="822960"/>
                              </a:xfrm>
                              <a:prstGeom prst="rect">
                                <a:avLst/>
                              </a:prstGeom>
                              <a:noFill/>
                              <a:ln w="6350">
                                <a:noFill/>
                              </a:ln>
                            </wps:spPr>
                            <wps:txbx>
                              <w:txbxContent>
                                <w:p w14:paraId="758F7D8C" w14:textId="726E569C" w:rsidR="00A91D75" w:rsidRDefault="00F46CDA" w:rsidP="00A91D75">
                                  <w:r>
                                    <w:rPr>
                                      <w:lang w:bidi="en-GB"/>
                                    </w:rPr>
                                    <w:t>DA ACC A03</w:t>
                                  </w:r>
                                </w:p>
                                <w:p w14:paraId="08D7AFC6" w14:textId="1423E9CF" w:rsidR="00210DEB" w:rsidRDefault="00210DEB" w:rsidP="00A91D75">
                                  <w:pPr>
                                    <w:rPr>
                                      <w:lang w:bidi="en-GB"/>
                                    </w:rPr>
                                  </w:pPr>
                                  <w:r>
                                    <w:rPr>
                                      <w:lang w:bidi="en-GB"/>
                                    </w:rPr>
                                    <w:t>D</w:t>
                                  </w:r>
                                  <w:r w:rsidR="00054857">
                                    <w:rPr>
                                      <w:lang w:bidi="en-GB"/>
                                    </w:rPr>
                                    <w:t>A</w:t>
                                  </w:r>
                                  <w:r>
                                    <w:rPr>
                                      <w:lang w:bidi="en-GB"/>
                                    </w:rPr>
                                    <w:t xml:space="preserve"> ALT A03</w:t>
                                  </w:r>
                                </w:p>
                                <w:p w14:paraId="1CD05E85" w14:textId="39D50137" w:rsidR="00A91D75" w:rsidRPr="00A91D75" w:rsidRDefault="00210DEB" w:rsidP="00A91D75">
                                  <w:r>
                                    <w:rPr>
                                      <w:lang w:bidi="en-GB"/>
                                    </w:rPr>
                                    <w:t>DA ALT A03</w:t>
                                  </w:r>
                                  <w:r w:rsidR="00A91D75">
                                    <w:rPr>
                                      <w:lang w:bidi="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625B0C" id="Text Box 14" o:spid="_x0000_s1028" type="#_x0000_t202" style="width:151.2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" filled="f" stroked="f" strokeweight=".5pt">
                      <v:textbox>
                        <w:txbxContent>
                          <w:p w14:paraId="758F7D8C" w14:textId="726E569C" w:rsidR="00A91D75" w:rsidRDefault="00F46CDA" w:rsidP="00A91D75">
                            <w:r>
                              <w:rPr>
                                <w:lang w:bidi="en-GB"/>
                              </w:rPr>
                              <w:t>DA ACC A03</w:t>
                            </w:r>
                          </w:p>
                          <w:p w14:paraId="08D7AFC6" w14:textId="1423E9CF" w:rsidR="00210DEB" w:rsidRDefault="00210DEB" w:rsidP="00A91D75">
                            <w:pPr>
                              <w:rPr>
                                <w:lang w:bidi="en-GB"/>
                              </w:rPr>
                            </w:pPr>
                            <w:r>
                              <w:rPr>
                                <w:lang w:bidi="en-GB"/>
                              </w:rPr>
                              <w:t>D</w:t>
                            </w:r>
                            <w:r w:rsidR="00054857">
                              <w:rPr>
                                <w:lang w:bidi="en-GB"/>
                              </w:rPr>
                              <w:t>A</w:t>
                            </w:r>
                            <w:r>
                              <w:rPr>
                                <w:lang w:bidi="en-GB"/>
                              </w:rPr>
                              <w:t xml:space="preserve"> ALT A03</w:t>
                            </w:r>
                          </w:p>
                          <w:p w14:paraId="1CD05E85" w14:textId="39D50137" w:rsidR="00A91D75" w:rsidRPr="00A91D75" w:rsidRDefault="00210DEB" w:rsidP="00A91D75">
                            <w:r>
                              <w:rPr>
                                <w:lang w:bidi="en-GB"/>
                              </w:rPr>
                              <w:t>DA ALT A03</w:t>
                            </w:r>
                            <w:r w:rsidR="00A91D75">
                              <w:rPr>
                                <w:lang w:bidi="en-GB"/>
                              </w:rPr>
                              <w:t xml:space="preserve"> </w:t>
                            </w:r>
                          </w:p>
                        </w:txbxContent>
                      </v:textbox>
                      <w10:anchorlock/>
                    </v:shape>
                  </w:pict>
                </mc:Fallback>
              </mc:AlternateContent>
            </w:r>
          </w:p>
        </w:tc>
        <w:tc>
          <w:tcPr>
            <w:tcW w:w="3483" w:type="dxa"/>
            <w:vAlign w:val="bottom"/>
          </w:tcPr>
          <w:p w14:paraId="1BBB49B9" w14:textId="10E725AF" w:rsidR="00A91D75" w:rsidRPr="002C7CB6" w:rsidRDefault="00647199" w:rsidP="00A91D75">
            <w:pPr>
              <w:jc w:val="right"/>
              <w:rPr>
                <w:lang w:val="en-US"/>
              </w:rPr>
            </w:pPr>
            <w:r>
              <w:rPr>
                <w:noProof/>
                <w:color w:val="2B579A"/>
                <w:shd w:val="clear" w:color="auto" w:fill="E6E6E6"/>
                <w:lang w:val="en-US"/>
              </w:rPr>
              <w:drawing>
                <wp:inline distT="0" distB="0" distL="0" distR="0" wp14:anchorId="323319DE" wp14:editId="5A70990E">
                  <wp:extent cx="2482532" cy="703384"/>
                  <wp:effectExtent l="0" t="0" r="0" b="0"/>
                  <wp:docPr id="1809374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3441" cy="706475"/>
                          </a:xfrm>
                          <a:prstGeom prst="rect">
                            <a:avLst/>
                          </a:prstGeom>
                          <a:noFill/>
                        </pic:spPr>
                      </pic:pic>
                    </a:graphicData>
                  </a:graphic>
                </wp:inline>
              </w:drawing>
            </w:r>
          </w:p>
        </w:tc>
      </w:tr>
    </w:tbl>
    <w:sdt>
      <w:sdtPr>
        <w:rPr>
          <w:rFonts w:asciiTheme="minorHAnsi" w:eastAsia="SimSun" w:hAnsiTheme="minorHAnsi" w:cstheme="minorBidi"/>
          <w:b w:val="0"/>
          <w:bCs w:val="0"/>
          <w:caps w:val="0"/>
          <w:kern w:val="0"/>
          <w:sz w:val="24"/>
          <w:szCs w:val="24"/>
        </w:rPr>
        <w:id w:val="1656960058"/>
        <w:docPartObj>
          <w:docPartGallery w:val="Table of Contents"/>
          <w:docPartUnique/>
        </w:docPartObj>
      </w:sdtPr>
      <w:sdtEndPr>
        <w:rPr>
          <w:rFonts w:eastAsiaTheme="minorEastAsia"/>
          <w:color w:val="2B579A"/>
          <w:shd w:val="clear" w:color="auto" w:fill="E6E6E6"/>
          <w:lang w:val="en-US"/>
        </w:rPr>
      </w:sdtEndPr>
      <w:sdtContent>
        <w:p w14:paraId="7F11073A" w14:textId="77777777" w:rsidR="00E523C3" w:rsidRPr="002C7CB6" w:rsidRDefault="00CB27A1" w:rsidP="00E523C3">
          <w:pPr>
            <w:pStyle w:val="TOCHeading"/>
            <w:rPr>
              <w:lang w:val="en-US"/>
            </w:rPr>
          </w:pPr>
          <w:r w:rsidRPr="002C7CB6">
            <w:rPr>
              <w:noProof/>
              <w:color w:val="2B579A"/>
              <w:shd w:val="clear" w:color="auto" w:fill="E6E6E6"/>
              <w:lang w:val="en-US" w:bidi="en-GB"/>
            </w:rPr>
            <mc:AlternateContent>
              <mc:Choice Requires="wps">
                <w:drawing>
                  <wp:anchor distT="0" distB="0" distL="114300" distR="114300" simplePos="0" relativeHeight="251658240" behindDoc="1" locked="0" layoutInCell="1" allowOverlap="1" wp14:anchorId="029C8210" wp14:editId="49364BB8">
                    <wp:simplePos x="0" y="0"/>
                    <wp:positionH relativeFrom="column">
                      <wp:posOffset>-760095</wp:posOffset>
                    </wp:positionH>
                    <wp:positionV relativeFrom="page">
                      <wp:posOffset>0</wp:posOffset>
                    </wp:positionV>
                    <wp:extent cx="7836535" cy="10687050"/>
                    <wp:effectExtent l="0" t="0" r="0" b="0"/>
                    <wp:wrapNone/>
                    <wp:docPr id="31" name="Rectangle 31" descr="coloured contents page background"/>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EABD4" id="Rectangle 31" o:spid="_x0000_s1026" alt="coloured contents page background" style="position:absolute;margin-left:-59.85pt;margin-top:0;width:617.05pt;height:8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mc:Fallback>
            </mc:AlternateContent>
          </w:r>
          <w:r w:rsidR="00D476F7" w:rsidRPr="002C7CB6">
            <w:rPr>
              <w:lang w:val="en-US" w:bidi="en-GB"/>
            </w:rPr>
            <w:t>TABLE OF CONTENTS</w:t>
          </w:r>
        </w:p>
        <w:p w14:paraId="23CCF637" w14:textId="0D3ADEDF" w:rsidR="00A13D58" w:rsidRDefault="00E523C3">
          <w:pPr>
            <w:pStyle w:val="TOC1"/>
            <w:tabs>
              <w:tab w:val="left" w:pos="480"/>
            </w:tabs>
            <w:rPr>
              <w:rFonts w:eastAsiaTheme="minorEastAsia"/>
              <w:color w:val="auto"/>
              <w:kern w:val="2"/>
              <w:szCs w:val="24"/>
              <w:lang w:eastAsia="en-GB"/>
              <w14:ligatures w14:val="standardContextual"/>
            </w:rPr>
          </w:pPr>
          <w:r w:rsidRPr="002C7CB6">
            <w:rPr>
              <w:color w:val="2B579A"/>
              <w:shd w:val="clear" w:color="auto" w:fill="E6E6E6"/>
              <w:lang w:val="en-US" w:bidi="en-GB"/>
            </w:rPr>
            <w:fldChar w:fldCharType="begin"/>
          </w:r>
          <w:r w:rsidRPr="002C7CB6">
            <w:rPr>
              <w:noProof w:val="0"/>
              <w:lang w:val="en-US" w:bidi="en-GB"/>
            </w:rPr>
            <w:instrText xml:space="preserve"> TOC \o "1-3" \h \z \u </w:instrText>
          </w:r>
          <w:r w:rsidRPr="002C7CB6">
            <w:rPr>
              <w:color w:val="2B579A"/>
              <w:shd w:val="clear" w:color="auto" w:fill="E6E6E6"/>
              <w:lang w:val="en-US" w:bidi="en-GB"/>
            </w:rPr>
            <w:fldChar w:fldCharType="separate"/>
          </w:r>
          <w:hyperlink w:anchor="_Toc167045174" w:history="1">
            <w:r w:rsidR="00A13D58" w:rsidRPr="007C71A9">
              <w:rPr>
                <w:rStyle w:val="Hyperlink"/>
                <w:lang w:val="en-US"/>
              </w:rPr>
              <w:t>I.</w:t>
            </w:r>
            <w:r w:rsidR="00A13D58">
              <w:rPr>
                <w:rFonts w:eastAsiaTheme="minorEastAsia"/>
                <w:color w:val="auto"/>
                <w:kern w:val="2"/>
                <w:szCs w:val="24"/>
                <w:lang w:eastAsia="en-GB"/>
                <w14:ligatures w14:val="standardContextual"/>
              </w:rPr>
              <w:tab/>
            </w:r>
            <w:r w:rsidR="00A13D58" w:rsidRPr="007C71A9">
              <w:rPr>
                <w:rStyle w:val="Hyperlink"/>
                <w:lang w:val="en-US" w:bidi="en-GB"/>
              </w:rPr>
              <w:t>INTRODUCTION AND DATA</w:t>
            </w:r>
            <w:r w:rsidR="00A13D58">
              <w:rPr>
                <w:webHidden/>
              </w:rPr>
              <w:tab/>
            </w:r>
            <w:r w:rsidR="00A13D58">
              <w:rPr>
                <w:webHidden/>
              </w:rPr>
              <w:fldChar w:fldCharType="begin"/>
            </w:r>
            <w:r w:rsidR="00A13D58">
              <w:rPr>
                <w:webHidden/>
              </w:rPr>
              <w:instrText xml:space="preserve"> PAGEREF _Toc167045174 \h </w:instrText>
            </w:r>
            <w:r w:rsidR="00A13D58">
              <w:rPr>
                <w:webHidden/>
              </w:rPr>
            </w:r>
            <w:r w:rsidR="00A13D58">
              <w:rPr>
                <w:webHidden/>
              </w:rPr>
              <w:fldChar w:fldCharType="separate"/>
            </w:r>
            <w:r w:rsidR="00A13D58">
              <w:rPr>
                <w:webHidden/>
              </w:rPr>
              <w:t>3</w:t>
            </w:r>
            <w:r w:rsidR="00A13D58">
              <w:rPr>
                <w:webHidden/>
              </w:rPr>
              <w:fldChar w:fldCharType="end"/>
            </w:r>
          </w:hyperlink>
        </w:p>
        <w:p w14:paraId="090E55AE" w14:textId="5C41895E"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75" w:history="1">
            <w:r w:rsidR="00A13D58" w:rsidRPr="007C71A9">
              <w:rPr>
                <w:rStyle w:val="Hyperlink"/>
                <w:noProof/>
                <w:lang w:val="en-US"/>
              </w:rPr>
              <w:t>Call Data</w:t>
            </w:r>
            <w:r w:rsidR="00A13D58">
              <w:rPr>
                <w:noProof/>
                <w:webHidden/>
              </w:rPr>
              <w:tab/>
            </w:r>
            <w:r w:rsidR="00A13D58">
              <w:rPr>
                <w:noProof/>
                <w:webHidden/>
              </w:rPr>
              <w:fldChar w:fldCharType="begin"/>
            </w:r>
            <w:r w:rsidR="00A13D58">
              <w:rPr>
                <w:noProof/>
                <w:webHidden/>
              </w:rPr>
              <w:instrText xml:space="preserve"> PAGEREF _Toc167045175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05F9A272" w14:textId="360EAE31"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76" w:history="1">
            <w:r w:rsidR="00A13D58" w:rsidRPr="007C71A9">
              <w:rPr>
                <w:rStyle w:val="Hyperlink"/>
                <w:noProof/>
                <w:lang w:val="en-US"/>
              </w:rPr>
              <w:t>Call Types</w:t>
            </w:r>
            <w:r w:rsidR="00A13D58">
              <w:rPr>
                <w:noProof/>
                <w:webHidden/>
              </w:rPr>
              <w:tab/>
            </w:r>
            <w:r w:rsidR="00A13D58">
              <w:rPr>
                <w:noProof/>
                <w:webHidden/>
              </w:rPr>
              <w:fldChar w:fldCharType="begin"/>
            </w:r>
            <w:r w:rsidR="00A13D58">
              <w:rPr>
                <w:noProof/>
                <w:webHidden/>
              </w:rPr>
              <w:instrText xml:space="preserve"> PAGEREF _Toc167045176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54D9A5A9" w14:textId="60691818"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77" w:history="1">
            <w:r w:rsidR="00A13D58" w:rsidRPr="007C71A9">
              <w:rPr>
                <w:rStyle w:val="Hyperlink"/>
                <w:noProof/>
                <w:lang w:val="en-US"/>
              </w:rPr>
              <w:t>US States</w:t>
            </w:r>
            <w:r w:rsidR="00A13D58">
              <w:rPr>
                <w:noProof/>
                <w:webHidden/>
              </w:rPr>
              <w:tab/>
            </w:r>
            <w:r w:rsidR="00A13D58">
              <w:rPr>
                <w:noProof/>
                <w:webHidden/>
              </w:rPr>
              <w:fldChar w:fldCharType="begin"/>
            </w:r>
            <w:r w:rsidR="00A13D58">
              <w:rPr>
                <w:noProof/>
                <w:webHidden/>
              </w:rPr>
              <w:instrText xml:space="preserve"> PAGEREF _Toc167045177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3CB531B7" w14:textId="2E756157"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78" w:history="1">
            <w:r w:rsidR="00A13D58" w:rsidRPr="007C71A9">
              <w:rPr>
                <w:rStyle w:val="Hyperlink"/>
                <w:noProof/>
                <w:lang w:val="en-US"/>
              </w:rPr>
              <w:t>Employees</w:t>
            </w:r>
            <w:r w:rsidR="00A13D58">
              <w:rPr>
                <w:noProof/>
                <w:webHidden/>
              </w:rPr>
              <w:tab/>
            </w:r>
            <w:r w:rsidR="00A13D58">
              <w:rPr>
                <w:noProof/>
                <w:webHidden/>
              </w:rPr>
              <w:fldChar w:fldCharType="begin"/>
            </w:r>
            <w:r w:rsidR="00A13D58">
              <w:rPr>
                <w:noProof/>
                <w:webHidden/>
              </w:rPr>
              <w:instrText xml:space="preserve"> PAGEREF _Toc167045178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0E4113D9" w14:textId="577B272D"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79" w:history="1">
            <w:r w:rsidR="00A13D58" w:rsidRPr="007C71A9">
              <w:rPr>
                <w:rStyle w:val="Hyperlink"/>
                <w:noProof/>
                <w:lang w:val="en-US"/>
              </w:rPr>
              <w:t>Call Charges</w:t>
            </w:r>
            <w:r w:rsidR="00A13D58">
              <w:rPr>
                <w:noProof/>
                <w:webHidden/>
              </w:rPr>
              <w:tab/>
            </w:r>
            <w:r w:rsidR="00A13D58">
              <w:rPr>
                <w:noProof/>
                <w:webHidden/>
              </w:rPr>
              <w:fldChar w:fldCharType="begin"/>
            </w:r>
            <w:r w:rsidR="00A13D58">
              <w:rPr>
                <w:noProof/>
                <w:webHidden/>
              </w:rPr>
              <w:instrText xml:space="preserve"> PAGEREF _Toc167045179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71A3218E" w14:textId="4325DA96"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0" w:history="1">
            <w:r w:rsidR="00A13D58" w:rsidRPr="007C71A9">
              <w:rPr>
                <w:rStyle w:val="Hyperlink"/>
                <w:noProof/>
                <w:lang w:val="en-US"/>
              </w:rPr>
              <w:t>3 Steps ETL &amp; Data Ware Housing</w:t>
            </w:r>
            <w:r w:rsidR="00A13D58">
              <w:rPr>
                <w:noProof/>
                <w:webHidden/>
              </w:rPr>
              <w:tab/>
            </w:r>
            <w:r w:rsidR="00A13D58">
              <w:rPr>
                <w:noProof/>
                <w:webHidden/>
              </w:rPr>
              <w:fldChar w:fldCharType="begin"/>
            </w:r>
            <w:r w:rsidR="00A13D58">
              <w:rPr>
                <w:noProof/>
                <w:webHidden/>
              </w:rPr>
              <w:instrText xml:space="preserve"> PAGEREF _Toc167045180 \h </w:instrText>
            </w:r>
            <w:r w:rsidR="00A13D58">
              <w:rPr>
                <w:noProof/>
                <w:webHidden/>
              </w:rPr>
            </w:r>
            <w:r w:rsidR="00A13D58">
              <w:rPr>
                <w:noProof/>
                <w:webHidden/>
              </w:rPr>
              <w:fldChar w:fldCharType="separate"/>
            </w:r>
            <w:r w:rsidR="00A13D58">
              <w:rPr>
                <w:noProof/>
                <w:webHidden/>
              </w:rPr>
              <w:t>3</w:t>
            </w:r>
            <w:r w:rsidR="00A13D58">
              <w:rPr>
                <w:noProof/>
                <w:webHidden/>
              </w:rPr>
              <w:fldChar w:fldCharType="end"/>
            </w:r>
          </w:hyperlink>
        </w:p>
        <w:p w14:paraId="1A4B277E" w14:textId="42752AA6" w:rsidR="00A13D58" w:rsidRDefault="0083580F">
          <w:pPr>
            <w:pStyle w:val="TOC1"/>
            <w:tabs>
              <w:tab w:val="left" w:pos="480"/>
            </w:tabs>
            <w:rPr>
              <w:rFonts w:eastAsiaTheme="minorEastAsia"/>
              <w:color w:val="auto"/>
              <w:kern w:val="2"/>
              <w:szCs w:val="24"/>
              <w:lang w:eastAsia="en-GB"/>
              <w14:ligatures w14:val="standardContextual"/>
            </w:rPr>
          </w:pPr>
          <w:hyperlink w:anchor="_Toc167045181" w:history="1">
            <w:r w:rsidR="00A13D58" w:rsidRPr="007C71A9">
              <w:rPr>
                <w:rStyle w:val="Hyperlink"/>
                <w:lang w:val="en-US"/>
              </w:rPr>
              <w:t>II.</w:t>
            </w:r>
            <w:r w:rsidR="00A13D58">
              <w:rPr>
                <w:rFonts w:eastAsiaTheme="minorEastAsia"/>
                <w:color w:val="auto"/>
                <w:kern w:val="2"/>
                <w:szCs w:val="24"/>
                <w:lang w:eastAsia="en-GB"/>
                <w14:ligatures w14:val="standardContextual"/>
              </w:rPr>
              <w:tab/>
            </w:r>
            <w:r w:rsidR="00A13D58" w:rsidRPr="007C71A9">
              <w:rPr>
                <w:rStyle w:val="Hyperlink"/>
                <w:lang w:val="en-US" w:bidi="en-GB"/>
              </w:rPr>
              <w:t>STAGING DATABASE</w:t>
            </w:r>
            <w:r w:rsidR="00A13D58">
              <w:rPr>
                <w:webHidden/>
              </w:rPr>
              <w:tab/>
            </w:r>
            <w:r w:rsidR="00A13D58">
              <w:rPr>
                <w:webHidden/>
              </w:rPr>
              <w:fldChar w:fldCharType="begin"/>
            </w:r>
            <w:r w:rsidR="00A13D58">
              <w:rPr>
                <w:webHidden/>
              </w:rPr>
              <w:instrText xml:space="preserve"> PAGEREF _Toc167045181 \h </w:instrText>
            </w:r>
            <w:r w:rsidR="00A13D58">
              <w:rPr>
                <w:webHidden/>
              </w:rPr>
            </w:r>
            <w:r w:rsidR="00A13D58">
              <w:rPr>
                <w:webHidden/>
              </w:rPr>
              <w:fldChar w:fldCharType="separate"/>
            </w:r>
            <w:r w:rsidR="00A13D58">
              <w:rPr>
                <w:webHidden/>
              </w:rPr>
              <w:t>4</w:t>
            </w:r>
            <w:r w:rsidR="00A13D58">
              <w:rPr>
                <w:webHidden/>
              </w:rPr>
              <w:fldChar w:fldCharType="end"/>
            </w:r>
          </w:hyperlink>
        </w:p>
        <w:p w14:paraId="5036DD9F" w14:textId="31E9E60A"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2" w:history="1">
            <w:r w:rsidR="00A13D58" w:rsidRPr="007C71A9">
              <w:rPr>
                <w:rStyle w:val="Hyperlink"/>
                <w:noProof/>
                <w:lang w:val="en-US"/>
              </w:rPr>
              <w:t>II-1.Call Data Table</w:t>
            </w:r>
            <w:r w:rsidR="00A13D58">
              <w:rPr>
                <w:noProof/>
                <w:webHidden/>
              </w:rPr>
              <w:tab/>
            </w:r>
            <w:r w:rsidR="00A13D58">
              <w:rPr>
                <w:noProof/>
                <w:webHidden/>
              </w:rPr>
              <w:fldChar w:fldCharType="begin"/>
            </w:r>
            <w:r w:rsidR="00A13D58">
              <w:rPr>
                <w:noProof/>
                <w:webHidden/>
              </w:rPr>
              <w:instrText xml:space="preserve"> PAGEREF _Toc167045182 \h </w:instrText>
            </w:r>
            <w:r w:rsidR="00A13D58">
              <w:rPr>
                <w:noProof/>
                <w:webHidden/>
              </w:rPr>
            </w:r>
            <w:r w:rsidR="00A13D58">
              <w:rPr>
                <w:noProof/>
                <w:webHidden/>
              </w:rPr>
              <w:fldChar w:fldCharType="separate"/>
            </w:r>
            <w:r w:rsidR="00A13D58">
              <w:rPr>
                <w:noProof/>
                <w:webHidden/>
              </w:rPr>
              <w:t>4</w:t>
            </w:r>
            <w:r w:rsidR="00A13D58">
              <w:rPr>
                <w:noProof/>
                <w:webHidden/>
              </w:rPr>
              <w:fldChar w:fldCharType="end"/>
            </w:r>
          </w:hyperlink>
        </w:p>
        <w:p w14:paraId="63E0F639" w14:textId="70DE0683"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3" w:history="1">
            <w:r w:rsidR="00A13D58" w:rsidRPr="007C71A9">
              <w:rPr>
                <w:rStyle w:val="Hyperlink"/>
                <w:noProof/>
                <w:lang w:val="en-US"/>
              </w:rPr>
              <w:t>II-2. Call Types Table</w:t>
            </w:r>
            <w:r w:rsidR="00A13D58">
              <w:rPr>
                <w:noProof/>
                <w:webHidden/>
              </w:rPr>
              <w:tab/>
            </w:r>
            <w:r w:rsidR="00A13D58">
              <w:rPr>
                <w:noProof/>
                <w:webHidden/>
              </w:rPr>
              <w:fldChar w:fldCharType="begin"/>
            </w:r>
            <w:r w:rsidR="00A13D58">
              <w:rPr>
                <w:noProof/>
                <w:webHidden/>
              </w:rPr>
              <w:instrText xml:space="preserve"> PAGEREF _Toc167045183 \h </w:instrText>
            </w:r>
            <w:r w:rsidR="00A13D58">
              <w:rPr>
                <w:noProof/>
                <w:webHidden/>
              </w:rPr>
            </w:r>
            <w:r w:rsidR="00A13D58">
              <w:rPr>
                <w:noProof/>
                <w:webHidden/>
              </w:rPr>
              <w:fldChar w:fldCharType="separate"/>
            </w:r>
            <w:r w:rsidR="00A13D58">
              <w:rPr>
                <w:noProof/>
                <w:webHidden/>
              </w:rPr>
              <w:t>8</w:t>
            </w:r>
            <w:r w:rsidR="00A13D58">
              <w:rPr>
                <w:noProof/>
                <w:webHidden/>
              </w:rPr>
              <w:fldChar w:fldCharType="end"/>
            </w:r>
          </w:hyperlink>
        </w:p>
        <w:p w14:paraId="4852E443" w14:textId="5F517D1A"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4" w:history="1">
            <w:r w:rsidR="00A13D58" w:rsidRPr="007C71A9">
              <w:rPr>
                <w:rStyle w:val="Hyperlink"/>
                <w:noProof/>
                <w:lang w:val="en-US"/>
              </w:rPr>
              <w:t>II-3. US State Table</w:t>
            </w:r>
            <w:r w:rsidR="00A13D58">
              <w:rPr>
                <w:noProof/>
                <w:webHidden/>
              </w:rPr>
              <w:tab/>
            </w:r>
            <w:r w:rsidR="00A13D58">
              <w:rPr>
                <w:noProof/>
                <w:webHidden/>
              </w:rPr>
              <w:fldChar w:fldCharType="begin"/>
            </w:r>
            <w:r w:rsidR="00A13D58">
              <w:rPr>
                <w:noProof/>
                <w:webHidden/>
              </w:rPr>
              <w:instrText xml:space="preserve"> PAGEREF _Toc167045184 \h </w:instrText>
            </w:r>
            <w:r w:rsidR="00A13D58">
              <w:rPr>
                <w:noProof/>
                <w:webHidden/>
              </w:rPr>
            </w:r>
            <w:r w:rsidR="00A13D58">
              <w:rPr>
                <w:noProof/>
                <w:webHidden/>
              </w:rPr>
              <w:fldChar w:fldCharType="separate"/>
            </w:r>
            <w:r w:rsidR="00A13D58">
              <w:rPr>
                <w:noProof/>
                <w:webHidden/>
              </w:rPr>
              <w:t>8</w:t>
            </w:r>
            <w:r w:rsidR="00A13D58">
              <w:rPr>
                <w:noProof/>
                <w:webHidden/>
              </w:rPr>
              <w:fldChar w:fldCharType="end"/>
            </w:r>
          </w:hyperlink>
        </w:p>
        <w:p w14:paraId="2F0BCC56" w14:textId="7514A5BB"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5" w:history="1">
            <w:r w:rsidR="00A13D58" w:rsidRPr="007C71A9">
              <w:rPr>
                <w:rStyle w:val="Hyperlink"/>
                <w:noProof/>
                <w:lang w:val="en-US"/>
              </w:rPr>
              <w:t>II-4. Employees Table</w:t>
            </w:r>
            <w:r w:rsidR="00A13D58">
              <w:rPr>
                <w:noProof/>
                <w:webHidden/>
              </w:rPr>
              <w:tab/>
            </w:r>
            <w:r w:rsidR="00A13D58">
              <w:rPr>
                <w:noProof/>
                <w:webHidden/>
              </w:rPr>
              <w:fldChar w:fldCharType="begin"/>
            </w:r>
            <w:r w:rsidR="00A13D58">
              <w:rPr>
                <w:noProof/>
                <w:webHidden/>
              </w:rPr>
              <w:instrText xml:space="preserve"> PAGEREF _Toc167045185 \h </w:instrText>
            </w:r>
            <w:r w:rsidR="00A13D58">
              <w:rPr>
                <w:noProof/>
                <w:webHidden/>
              </w:rPr>
            </w:r>
            <w:r w:rsidR="00A13D58">
              <w:rPr>
                <w:noProof/>
                <w:webHidden/>
              </w:rPr>
              <w:fldChar w:fldCharType="separate"/>
            </w:r>
            <w:r w:rsidR="00A13D58">
              <w:rPr>
                <w:noProof/>
                <w:webHidden/>
              </w:rPr>
              <w:t>10</w:t>
            </w:r>
            <w:r w:rsidR="00A13D58">
              <w:rPr>
                <w:noProof/>
                <w:webHidden/>
              </w:rPr>
              <w:fldChar w:fldCharType="end"/>
            </w:r>
          </w:hyperlink>
        </w:p>
        <w:p w14:paraId="72AACB97" w14:textId="44BB95B3"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6" w:history="1">
            <w:r w:rsidR="00A13D58" w:rsidRPr="007C71A9">
              <w:rPr>
                <w:rStyle w:val="Hyperlink"/>
                <w:noProof/>
                <w:lang w:val="en-US"/>
              </w:rPr>
              <w:t>II-5. Call Charges Table</w:t>
            </w:r>
            <w:r w:rsidR="00A13D58">
              <w:rPr>
                <w:noProof/>
                <w:webHidden/>
              </w:rPr>
              <w:tab/>
            </w:r>
            <w:r w:rsidR="00A13D58">
              <w:rPr>
                <w:noProof/>
                <w:webHidden/>
              </w:rPr>
              <w:fldChar w:fldCharType="begin"/>
            </w:r>
            <w:r w:rsidR="00A13D58">
              <w:rPr>
                <w:noProof/>
                <w:webHidden/>
              </w:rPr>
              <w:instrText xml:space="preserve"> PAGEREF _Toc167045186 \h </w:instrText>
            </w:r>
            <w:r w:rsidR="00A13D58">
              <w:rPr>
                <w:noProof/>
                <w:webHidden/>
              </w:rPr>
            </w:r>
            <w:r w:rsidR="00A13D58">
              <w:rPr>
                <w:noProof/>
                <w:webHidden/>
              </w:rPr>
              <w:fldChar w:fldCharType="separate"/>
            </w:r>
            <w:r w:rsidR="00A13D58">
              <w:rPr>
                <w:noProof/>
                <w:webHidden/>
              </w:rPr>
              <w:t>11</w:t>
            </w:r>
            <w:r w:rsidR="00A13D58">
              <w:rPr>
                <w:noProof/>
                <w:webHidden/>
              </w:rPr>
              <w:fldChar w:fldCharType="end"/>
            </w:r>
          </w:hyperlink>
        </w:p>
        <w:p w14:paraId="1D516395" w14:textId="24A80F36" w:rsidR="00A13D58" w:rsidRDefault="0083580F">
          <w:pPr>
            <w:pStyle w:val="TOC1"/>
            <w:tabs>
              <w:tab w:val="left" w:pos="720"/>
            </w:tabs>
            <w:rPr>
              <w:rFonts w:eastAsiaTheme="minorEastAsia"/>
              <w:color w:val="auto"/>
              <w:kern w:val="2"/>
              <w:szCs w:val="24"/>
              <w:lang w:eastAsia="en-GB"/>
              <w14:ligatures w14:val="standardContextual"/>
            </w:rPr>
          </w:pPr>
          <w:hyperlink w:anchor="_Toc167045187" w:history="1">
            <w:r w:rsidR="00A13D58" w:rsidRPr="007C71A9">
              <w:rPr>
                <w:rStyle w:val="Hyperlink"/>
                <w:lang w:val="en-US"/>
              </w:rPr>
              <w:t>III.</w:t>
            </w:r>
            <w:r w:rsidR="00A13D58">
              <w:rPr>
                <w:rFonts w:eastAsiaTheme="minorEastAsia"/>
                <w:color w:val="auto"/>
                <w:kern w:val="2"/>
                <w:szCs w:val="24"/>
                <w:lang w:eastAsia="en-GB"/>
                <w14:ligatures w14:val="standardContextual"/>
              </w:rPr>
              <w:tab/>
            </w:r>
            <w:r w:rsidR="00A13D58" w:rsidRPr="007C71A9">
              <w:rPr>
                <w:rStyle w:val="Hyperlink"/>
                <w:lang w:val="en-US" w:bidi="en-GB"/>
              </w:rPr>
              <w:t>OPERATIONAL DATA STORE</w:t>
            </w:r>
            <w:r w:rsidR="00A13D58">
              <w:rPr>
                <w:webHidden/>
              </w:rPr>
              <w:tab/>
            </w:r>
            <w:r w:rsidR="00A13D58">
              <w:rPr>
                <w:webHidden/>
              </w:rPr>
              <w:fldChar w:fldCharType="begin"/>
            </w:r>
            <w:r w:rsidR="00A13D58">
              <w:rPr>
                <w:webHidden/>
              </w:rPr>
              <w:instrText xml:space="preserve"> PAGEREF _Toc167045187 \h </w:instrText>
            </w:r>
            <w:r w:rsidR="00A13D58">
              <w:rPr>
                <w:webHidden/>
              </w:rPr>
            </w:r>
            <w:r w:rsidR="00A13D58">
              <w:rPr>
                <w:webHidden/>
              </w:rPr>
              <w:fldChar w:fldCharType="separate"/>
            </w:r>
            <w:r w:rsidR="00A13D58">
              <w:rPr>
                <w:webHidden/>
              </w:rPr>
              <w:t>12</w:t>
            </w:r>
            <w:r w:rsidR="00A13D58">
              <w:rPr>
                <w:webHidden/>
              </w:rPr>
              <w:fldChar w:fldCharType="end"/>
            </w:r>
          </w:hyperlink>
        </w:p>
        <w:p w14:paraId="56660B31" w14:textId="7535F7B8"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8" w:history="1">
            <w:r w:rsidR="00A13D58" w:rsidRPr="007C71A9">
              <w:rPr>
                <w:rStyle w:val="Hyperlink"/>
                <w:noProof/>
                <w:lang w:val="en-US"/>
              </w:rPr>
              <w:t>III-1. Call Charge Table</w:t>
            </w:r>
            <w:r w:rsidR="00A13D58">
              <w:rPr>
                <w:noProof/>
                <w:webHidden/>
              </w:rPr>
              <w:tab/>
            </w:r>
            <w:r w:rsidR="00A13D58">
              <w:rPr>
                <w:noProof/>
                <w:webHidden/>
              </w:rPr>
              <w:fldChar w:fldCharType="begin"/>
            </w:r>
            <w:r w:rsidR="00A13D58">
              <w:rPr>
                <w:noProof/>
                <w:webHidden/>
              </w:rPr>
              <w:instrText xml:space="preserve"> PAGEREF _Toc167045188 \h </w:instrText>
            </w:r>
            <w:r w:rsidR="00A13D58">
              <w:rPr>
                <w:noProof/>
                <w:webHidden/>
              </w:rPr>
            </w:r>
            <w:r w:rsidR="00A13D58">
              <w:rPr>
                <w:noProof/>
                <w:webHidden/>
              </w:rPr>
              <w:fldChar w:fldCharType="separate"/>
            </w:r>
            <w:r w:rsidR="00A13D58">
              <w:rPr>
                <w:noProof/>
                <w:webHidden/>
              </w:rPr>
              <w:t>12</w:t>
            </w:r>
            <w:r w:rsidR="00A13D58">
              <w:rPr>
                <w:noProof/>
                <w:webHidden/>
              </w:rPr>
              <w:fldChar w:fldCharType="end"/>
            </w:r>
          </w:hyperlink>
        </w:p>
        <w:p w14:paraId="23C83C41" w14:textId="75CC853F"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89" w:history="1">
            <w:r w:rsidR="00A13D58" w:rsidRPr="007C71A9">
              <w:rPr>
                <w:rStyle w:val="Hyperlink"/>
                <w:noProof/>
                <w:lang w:val="en-US"/>
              </w:rPr>
              <w:t>III-2. Call Data Table</w:t>
            </w:r>
            <w:r w:rsidR="00A13D58">
              <w:rPr>
                <w:noProof/>
                <w:webHidden/>
              </w:rPr>
              <w:tab/>
            </w:r>
            <w:r w:rsidR="00A13D58">
              <w:rPr>
                <w:noProof/>
                <w:webHidden/>
              </w:rPr>
              <w:fldChar w:fldCharType="begin"/>
            </w:r>
            <w:r w:rsidR="00A13D58">
              <w:rPr>
                <w:noProof/>
                <w:webHidden/>
              </w:rPr>
              <w:instrText xml:space="preserve"> PAGEREF _Toc167045189 \h </w:instrText>
            </w:r>
            <w:r w:rsidR="00A13D58">
              <w:rPr>
                <w:noProof/>
                <w:webHidden/>
              </w:rPr>
            </w:r>
            <w:r w:rsidR="00A13D58">
              <w:rPr>
                <w:noProof/>
                <w:webHidden/>
              </w:rPr>
              <w:fldChar w:fldCharType="separate"/>
            </w:r>
            <w:r w:rsidR="00A13D58">
              <w:rPr>
                <w:noProof/>
                <w:webHidden/>
              </w:rPr>
              <w:t>15</w:t>
            </w:r>
            <w:r w:rsidR="00A13D58">
              <w:rPr>
                <w:noProof/>
                <w:webHidden/>
              </w:rPr>
              <w:fldChar w:fldCharType="end"/>
            </w:r>
          </w:hyperlink>
        </w:p>
        <w:p w14:paraId="53BC6134" w14:textId="473FD783"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90" w:history="1">
            <w:r w:rsidR="00A13D58" w:rsidRPr="007C71A9">
              <w:rPr>
                <w:rStyle w:val="Hyperlink"/>
                <w:noProof/>
                <w:lang w:val="en-US"/>
              </w:rPr>
              <w:t>III-3. Employees Table</w:t>
            </w:r>
            <w:r w:rsidR="00A13D58">
              <w:rPr>
                <w:noProof/>
                <w:webHidden/>
              </w:rPr>
              <w:tab/>
            </w:r>
            <w:r w:rsidR="00A13D58">
              <w:rPr>
                <w:noProof/>
                <w:webHidden/>
              </w:rPr>
              <w:fldChar w:fldCharType="begin"/>
            </w:r>
            <w:r w:rsidR="00A13D58">
              <w:rPr>
                <w:noProof/>
                <w:webHidden/>
              </w:rPr>
              <w:instrText xml:space="preserve"> PAGEREF _Toc167045190 \h </w:instrText>
            </w:r>
            <w:r w:rsidR="00A13D58">
              <w:rPr>
                <w:noProof/>
                <w:webHidden/>
              </w:rPr>
            </w:r>
            <w:r w:rsidR="00A13D58">
              <w:rPr>
                <w:noProof/>
                <w:webHidden/>
              </w:rPr>
              <w:fldChar w:fldCharType="separate"/>
            </w:r>
            <w:r w:rsidR="00A13D58">
              <w:rPr>
                <w:noProof/>
                <w:webHidden/>
              </w:rPr>
              <w:t>22</w:t>
            </w:r>
            <w:r w:rsidR="00A13D58">
              <w:rPr>
                <w:noProof/>
                <w:webHidden/>
              </w:rPr>
              <w:fldChar w:fldCharType="end"/>
            </w:r>
          </w:hyperlink>
        </w:p>
        <w:p w14:paraId="7CE9EEB0" w14:textId="69A394F2" w:rsidR="00A13D58" w:rsidRDefault="0083580F">
          <w:pPr>
            <w:pStyle w:val="TOC1"/>
            <w:tabs>
              <w:tab w:val="left" w:pos="720"/>
            </w:tabs>
            <w:rPr>
              <w:rFonts w:eastAsiaTheme="minorEastAsia"/>
              <w:color w:val="auto"/>
              <w:kern w:val="2"/>
              <w:szCs w:val="24"/>
              <w:lang w:eastAsia="en-GB"/>
              <w14:ligatures w14:val="standardContextual"/>
            </w:rPr>
          </w:pPr>
          <w:hyperlink w:anchor="_Toc167045191" w:history="1">
            <w:r w:rsidR="00A13D58" w:rsidRPr="007C71A9">
              <w:rPr>
                <w:rStyle w:val="Hyperlink"/>
                <w:lang w:val="en-US" w:bidi="en-GB"/>
              </w:rPr>
              <w:t>IV.</w:t>
            </w:r>
            <w:r w:rsidR="00A13D58">
              <w:rPr>
                <w:rFonts w:eastAsiaTheme="minorEastAsia"/>
                <w:color w:val="auto"/>
                <w:kern w:val="2"/>
                <w:szCs w:val="24"/>
                <w:lang w:eastAsia="en-GB"/>
                <w14:ligatures w14:val="standardContextual"/>
              </w:rPr>
              <w:tab/>
            </w:r>
            <w:r w:rsidR="00A13D58" w:rsidRPr="007C71A9">
              <w:rPr>
                <w:rStyle w:val="Hyperlink"/>
                <w:lang w:val="en-US" w:bidi="en-GB"/>
              </w:rPr>
              <w:t>DATA WARE HOUSE</w:t>
            </w:r>
            <w:r w:rsidR="00A13D58">
              <w:rPr>
                <w:webHidden/>
              </w:rPr>
              <w:tab/>
            </w:r>
            <w:r w:rsidR="00A13D58">
              <w:rPr>
                <w:webHidden/>
              </w:rPr>
              <w:fldChar w:fldCharType="begin"/>
            </w:r>
            <w:r w:rsidR="00A13D58">
              <w:rPr>
                <w:webHidden/>
              </w:rPr>
              <w:instrText xml:space="preserve"> PAGEREF _Toc167045191 \h </w:instrText>
            </w:r>
            <w:r w:rsidR="00A13D58">
              <w:rPr>
                <w:webHidden/>
              </w:rPr>
            </w:r>
            <w:r w:rsidR="00A13D58">
              <w:rPr>
                <w:webHidden/>
              </w:rPr>
              <w:fldChar w:fldCharType="separate"/>
            </w:r>
            <w:r w:rsidR="00A13D58">
              <w:rPr>
                <w:webHidden/>
              </w:rPr>
              <w:t>25</w:t>
            </w:r>
            <w:r w:rsidR="00A13D58">
              <w:rPr>
                <w:webHidden/>
              </w:rPr>
              <w:fldChar w:fldCharType="end"/>
            </w:r>
          </w:hyperlink>
        </w:p>
        <w:p w14:paraId="3576DE3C" w14:textId="23D338D9"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92" w:history="1">
            <w:r w:rsidR="00A13D58" w:rsidRPr="007C71A9">
              <w:rPr>
                <w:rStyle w:val="Hyperlink"/>
                <w:noProof/>
                <w:lang w:val="en-US"/>
              </w:rPr>
              <w:t>IV-1. Date Dimension Table</w:t>
            </w:r>
            <w:r w:rsidR="00A13D58">
              <w:rPr>
                <w:noProof/>
                <w:webHidden/>
              </w:rPr>
              <w:tab/>
            </w:r>
            <w:r w:rsidR="00A13D58">
              <w:rPr>
                <w:noProof/>
                <w:webHidden/>
              </w:rPr>
              <w:fldChar w:fldCharType="begin"/>
            </w:r>
            <w:r w:rsidR="00A13D58">
              <w:rPr>
                <w:noProof/>
                <w:webHidden/>
              </w:rPr>
              <w:instrText xml:space="preserve"> PAGEREF _Toc167045192 \h </w:instrText>
            </w:r>
            <w:r w:rsidR="00A13D58">
              <w:rPr>
                <w:noProof/>
                <w:webHidden/>
              </w:rPr>
            </w:r>
            <w:r w:rsidR="00A13D58">
              <w:rPr>
                <w:noProof/>
                <w:webHidden/>
              </w:rPr>
              <w:fldChar w:fldCharType="separate"/>
            </w:r>
            <w:r w:rsidR="00A13D58">
              <w:rPr>
                <w:noProof/>
                <w:webHidden/>
              </w:rPr>
              <w:t>25</w:t>
            </w:r>
            <w:r w:rsidR="00A13D58">
              <w:rPr>
                <w:noProof/>
                <w:webHidden/>
              </w:rPr>
              <w:fldChar w:fldCharType="end"/>
            </w:r>
          </w:hyperlink>
        </w:p>
        <w:p w14:paraId="2C3866DC" w14:textId="78D96121"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93" w:history="1">
            <w:r w:rsidR="00A13D58" w:rsidRPr="007C71A9">
              <w:rPr>
                <w:rStyle w:val="Hyperlink"/>
                <w:noProof/>
                <w:lang w:val="en-US"/>
              </w:rPr>
              <w:t>IV-2. Employees Dimension Table</w:t>
            </w:r>
            <w:r w:rsidR="00A13D58">
              <w:rPr>
                <w:noProof/>
                <w:webHidden/>
              </w:rPr>
              <w:tab/>
            </w:r>
            <w:r w:rsidR="00A13D58">
              <w:rPr>
                <w:noProof/>
                <w:webHidden/>
              </w:rPr>
              <w:fldChar w:fldCharType="begin"/>
            </w:r>
            <w:r w:rsidR="00A13D58">
              <w:rPr>
                <w:noProof/>
                <w:webHidden/>
              </w:rPr>
              <w:instrText xml:space="preserve"> PAGEREF _Toc167045193 \h </w:instrText>
            </w:r>
            <w:r w:rsidR="00A13D58">
              <w:rPr>
                <w:noProof/>
                <w:webHidden/>
              </w:rPr>
            </w:r>
            <w:r w:rsidR="00A13D58">
              <w:rPr>
                <w:noProof/>
                <w:webHidden/>
              </w:rPr>
              <w:fldChar w:fldCharType="separate"/>
            </w:r>
            <w:r w:rsidR="00A13D58">
              <w:rPr>
                <w:noProof/>
                <w:webHidden/>
              </w:rPr>
              <w:t>25</w:t>
            </w:r>
            <w:r w:rsidR="00A13D58">
              <w:rPr>
                <w:noProof/>
                <w:webHidden/>
              </w:rPr>
              <w:fldChar w:fldCharType="end"/>
            </w:r>
          </w:hyperlink>
        </w:p>
        <w:p w14:paraId="0ACECF35" w14:textId="2D5A7102" w:rsidR="00A13D58" w:rsidRDefault="0083580F">
          <w:pPr>
            <w:pStyle w:val="TOC2"/>
            <w:tabs>
              <w:tab w:val="right" w:leader="underscore" w:pos="9592"/>
            </w:tabs>
            <w:rPr>
              <w:rFonts w:eastAsiaTheme="minorEastAsia"/>
              <w:noProof/>
              <w:color w:val="auto"/>
              <w:kern w:val="2"/>
              <w:szCs w:val="24"/>
              <w:lang w:eastAsia="en-GB"/>
              <w14:ligatures w14:val="standardContextual"/>
            </w:rPr>
          </w:pPr>
          <w:hyperlink w:anchor="_Toc167045194" w:history="1">
            <w:r w:rsidR="00A13D58" w:rsidRPr="007C71A9">
              <w:rPr>
                <w:rStyle w:val="Hyperlink"/>
                <w:noProof/>
                <w:lang w:val="en-US"/>
              </w:rPr>
              <w:t>IV-3. Call Data Fact Table</w:t>
            </w:r>
            <w:r w:rsidR="00A13D58">
              <w:rPr>
                <w:noProof/>
                <w:webHidden/>
              </w:rPr>
              <w:tab/>
            </w:r>
            <w:r w:rsidR="00A13D58">
              <w:rPr>
                <w:noProof/>
                <w:webHidden/>
              </w:rPr>
              <w:fldChar w:fldCharType="begin"/>
            </w:r>
            <w:r w:rsidR="00A13D58">
              <w:rPr>
                <w:noProof/>
                <w:webHidden/>
              </w:rPr>
              <w:instrText xml:space="preserve"> PAGEREF _Toc167045194 \h </w:instrText>
            </w:r>
            <w:r w:rsidR="00A13D58">
              <w:rPr>
                <w:noProof/>
                <w:webHidden/>
              </w:rPr>
            </w:r>
            <w:r w:rsidR="00A13D58">
              <w:rPr>
                <w:noProof/>
                <w:webHidden/>
              </w:rPr>
              <w:fldChar w:fldCharType="separate"/>
            </w:r>
            <w:r w:rsidR="00A13D58">
              <w:rPr>
                <w:noProof/>
                <w:webHidden/>
              </w:rPr>
              <w:t>28</w:t>
            </w:r>
            <w:r w:rsidR="00A13D58">
              <w:rPr>
                <w:noProof/>
                <w:webHidden/>
              </w:rPr>
              <w:fldChar w:fldCharType="end"/>
            </w:r>
          </w:hyperlink>
        </w:p>
        <w:p w14:paraId="3AEFCA18" w14:textId="33E4D34F" w:rsidR="00A13D58" w:rsidRDefault="0083580F">
          <w:pPr>
            <w:pStyle w:val="TOC1"/>
            <w:tabs>
              <w:tab w:val="left" w:pos="480"/>
            </w:tabs>
            <w:rPr>
              <w:rFonts w:eastAsiaTheme="minorEastAsia"/>
              <w:color w:val="auto"/>
              <w:kern w:val="2"/>
              <w:szCs w:val="24"/>
              <w:lang w:eastAsia="en-GB"/>
              <w14:ligatures w14:val="standardContextual"/>
            </w:rPr>
          </w:pPr>
          <w:hyperlink w:anchor="_Toc167045195" w:history="1">
            <w:r w:rsidR="00A13D58" w:rsidRPr="007C71A9">
              <w:rPr>
                <w:rStyle w:val="Hyperlink"/>
                <w:lang w:val="en-US"/>
              </w:rPr>
              <w:t>V.</w:t>
            </w:r>
            <w:r w:rsidR="00A13D58">
              <w:rPr>
                <w:rFonts w:eastAsiaTheme="minorEastAsia"/>
                <w:color w:val="auto"/>
                <w:kern w:val="2"/>
                <w:szCs w:val="24"/>
                <w:lang w:eastAsia="en-GB"/>
                <w14:ligatures w14:val="standardContextual"/>
              </w:rPr>
              <w:tab/>
            </w:r>
            <w:r w:rsidR="00A13D58" w:rsidRPr="007C71A9">
              <w:rPr>
                <w:rStyle w:val="Hyperlink"/>
                <w:lang w:val="en-US"/>
              </w:rPr>
              <w:t>Use case</w:t>
            </w:r>
            <w:r w:rsidR="00A13D58">
              <w:rPr>
                <w:webHidden/>
              </w:rPr>
              <w:tab/>
            </w:r>
            <w:r w:rsidR="00A13D58">
              <w:rPr>
                <w:webHidden/>
              </w:rPr>
              <w:fldChar w:fldCharType="begin"/>
            </w:r>
            <w:r w:rsidR="00A13D58">
              <w:rPr>
                <w:webHidden/>
              </w:rPr>
              <w:instrText xml:space="preserve"> PAGEREF _Toc167045195 \h </w:instrText>
            </w:r>
            <w:r w:rsidR="00A13D58">
              <w:rPr>
                <w:webHidden/>
              </w:rPr>
            </w:r>
            <w:r w:rsidR="00A13D58">
              <w:rPr>
                <w:webHidden/>
              </w:rPr>
              <w:fldChar w:fldCharType="separate"/>
            </w:r>
            <w:r w:rsidR="00A13D58">
              <w:rPr>
                <w:webHidden/>
              </w:rPr>
              <w:t>33</w:t>
            </w:r>
            <w:r w:rsidR="00A13D58">
              <w:rPr>
                <w:webHidden/>
              </w:rPr>
              <w:fldChar w:fldCharType="end"/>
            </w:r>
          </w:hyperlink>
        </w:p>
        <w:p w14:paraId="1C28CA25" w14:textId="2E75488F" w:rsidR="00A13D58" w:rsidRDefault="0083580F">
          <w:pPr>
            <w:pStyle w:val="TOC1"/>
            <w:tabs>
              <w:tab w:val="left" w:pos="720"/>
            </w:tabs>
            <w:rPr>
              <w:rFonts w:eastAsiaTheme="minorEastAsia"/>
              <w:color w:val="auto"/>
              <w:kern w:val="2"/>
              <w:szCs w:val="24"/>
              <w:lang w:eastAsia="en-GB"/>
              <w14:ligatures w14:val="standardContextual"/>
            </w:rPr>
          </w:pPr>
          <w:hyperlink w:anchor="_Toc167045196" w:history="1">
            <w:r w:rsidR="00A13D58" w:rsidRPr="007C71A9">
              <w:rPr>
                <w:rStyle w:val="Hyperlink"/>
                <w:lang w:val="en-US"/>
              </w:rPr>
              <w:t>VI.</w:t>
            </w:r>
            <w:r w:rsidR="00A13D58">
              <w:rPr>
                <w:rFonts w:eastAsiaTheme="minorEastAsia"/>
                <w:color w:val="auto"/>
                <w:kern w:val="2"/>
                <w:szCs w:val="24"/>
                <w:lang w:eastAsia="en-GB"/>
                <w14:ligatures w14:val="standardContextual"/>
              </w:rPr>
              <w:tab/>
            </w:r>
            <w:r w:rsidR="00A13D58" w:rsidRPr="007C71A9">
              <w:rPr>
                <w:rStyle w:val="Hyperlink"/>
                <w:lang w:val="en-US" w:bidi="en-GB"/>
              </w:rPr>
              <w:t>CONCLUSION</w:t>
            </w:r>
            <w:r w:rsidR="00A13D58">
              <w:rPr>
                <w:webHidden/>
              </w:rPr>
              <w:tab/>
            </w:r>
            <w:r w:rsidR="00A13D58">
              <w:rPr>
                <w:webHidden/>
              </w:rPr>
              <w:fldChar w:fldCharType="begin"/>
            </w:r>
            <w:r w:rsidR="00A13D58">
              <w:rPr>
                <w:webHidden/>
              </w:rPr>
              <w:instrText xml:space="preserve"> PAGEREF _Toc167045196 \h </w:instrText>
            </w:r>
            <w:r w:rsidR="00A13D58">
              <w:rPr>
                <w:webHidden/>
              </w:rPr>
            </w:r>
            <w:r w:rsidR="00A13D58">
              <w:rPr>
                <w:webHidden/>
              </w:rPr>
              <w:fldChar w:fldCharType="separate"/>
            </w:r>
            <w:r w:rsidR="00A13D58">
              <w:rPr>
                <w:webHidden/>
              </w:rPr>
              <w:t>37</w:t>
            </w:r>
            <w:r w:rsidR="00A13D58">
              <w:rPr>
                <w:webHidden/>
              </w:rPr>
              <w:fldChar w:fldCharType="end"/>
            </w:r>
          </w:hyperlink>
        </w:p>
        <w:p w14:paraId="476F3262" w14:textId="63DFB598" w:rsidR="00972B1C" w:rsidRDefault="00E523C3" w:rsidP="00E523C3">
          <w:pPr>
            <w:rPr>
              <w:lang w:val="en-US"/>
            </w:rPr>
          </w:pPr>
          <w:r w:rsidRPr="002C7CB6">
            <w:rPr>
              <w:b/>
              <w:color w:val="2B579A"/>
              <w:shd w:val="clear" w:color="auto" w:fill="E6E6E6"/>
              <w:lang w:val="en-US" w:bidi="en-GB"/>
            </w:rPr>
            <w:fldChar w:fldCharType="end"/>
          </w:r>
        </w:p>
      </w:sdtContent>
    </w:sdt>
    <w:p w14:paraId="73F071D7" w14:textId="3C5A1B19" w:rsidR="00972B1C" w:rsidRPr="002C7CB6" w:rsidRDefault="00972B1C" w:rsidP="000D5288">
      <w:pPr>
        <w:pStyle w:val="Heading1"/>
        <w:numPr>
          <w:ilvl w:val="0"/>
          <w:numId w:val="3"/>
        </w:numPr>
        <w:rPr>
          <w:lang w:val="en-US"/>
        </w:rPr>
      </w:pPr>
      <w:bookmarkStart w:id="0" w:name="_Toc145757866"/>
      <w:bookmarkStart w:id="1" w:name="_Toc167045174"/>
      <w:r>
        <w:rPr>
          <w:lang w:val="en-US" w:bidi="en-GB"/>
        </w:rPr>
        <w:lastRenderedPageBreak/>
        <w:t>INTRODUCTION AND DATA</w:t>
      </w:r>
      <w:bookmarkEnd w:id="0"/>
      <w:bookmarkEnd w:id="1"/>
    </w:p>
    <w:p w14:paraId="1F6F88BB" w14:textId="24993893" w:rsidR="005D7B82" w:rsidRPr="007C6820" w:rsidRDefault="00972B1C" w:rsidP="007C6820">
      <w:pPr>
        <w:rPr>
          <w:lang w:val="en-US"/>
        </w:rPr>
      </w:pPr>
      <w:proofErr w:type="spellStart"/>
      <w:r w:rsidRPr="002C7CB6">
        <w:rPr>
          <w:lang w:val="en-US"/>
        </w:rPr>
        <w:t>ServiceSpot</w:t>
      </w:r>
      <w:proofErr w:type="spellEnd"/>
      <w:r w:rsidRPr="002C7CB6">
        <w:rPr>
          <w:lang w:val="en-US"/>
        </w:rPr>
        <w:t>, an IT company, needs an assistance to analyze their call center data. They provided their daily calls data hoping to improve their quality of service. The mission is to develop an EPL project with SSIS to conduct the data warehouse.</w:t>
      </w:r>
    </w:p>
    <w:tbl>
      <w:tblPr>
        <w:tblpPr w:leftFromText="180" w:rightFromText="180" w:vertAnchor="text" w:horzAnchor="margin" w:tblpXSpec="center" w:tblpY="78"/>
        <w:tblW w:w="9872" w:type="dxa"/>
        <w:tblLook w:val="0000" w:firstRow="0" w:lastRow="0" w:firstColumn="0" w:lastColumn="0" w:noHBand="0" w:noVBand="0"/>
      </w:tblPr>
      <w:tblGrid>
        <w:gridCol w:w="4936"/>
        <w:gridCol w:w="4936"/>
      </w:tblGrid>
      <w:tr w:rsidR="0062717E" w:rsidRPr="002C7CB6" w14:paraId="3E6950D4" w14:textId="77777777" w:rsidTr="001B4513">
        <w:trPr>
          <w:trHeight w:val="728"/>
        </w:trPr>
        <w:tc>
          <w:tcPr>
            <w:tcW w:w="4936" w:type="dxa"/>
            <w:shd w:val="clear" w:color="auto" w:fill="auto"/>
          </w:tcPr>
          <w:p w14:paraId="3AA161A9" w14:textId="59665590" w:rsidR="007C6820" w:rsidRDefault="007C6820" w:rsidP="007C6820">
            <w:pPr>
              <w:pStyle w:val="Heading2"/>
              <w:rPr>
                <w:lang w:val="en-US"/>
              </w:rPr>
            </w:pPr>
            <w:bookmarkStart w:id="2" w:name="_Toc1374969325"/>
            <w:bookmarkStart w:id="3" w:name="_Toc167045175"/>
            <w:r>
              <w:rPr>
                <w:lang w:val="en-US"/>
              </w:rPr>
              <w:t>Call Data</w:t>
            </w:r>
            <w:bookmarkEnd w:id="2"/>
            <w:bookmarkEnd w:id="3"/>
          </w:p>
          <w:p w14:paraId="5C2C6CA1" w14:textId="77777777" w:rsidR="007C6820" w:rsidRPr="00972B1C" w:rsidRDefault="007C6820" w:rsidP="007C6820">
            <w:pPr>
              <w:pStyle w:val="ListBullet"/>
              <w:numPr>
                <w:ilvl w:val="0"/>
                <w:numId w:val="0"/>
              </w:numPr>
              <w:rPr>
                <w:lang w:val="en-US"/>
              </w:rPr>
            </w:pPr>
            <w:r>
              <w:rPr>
                <w:lang w:val="en-US"/>
              </w:rPr>
              <w:t xml:space="preserve">Constitute 3 </w:t>
            </w:r>
            <w:proofErr w:type="spellStart"/>
            <w:r>
              <w:rPr>
                <w:lang w:val="en-US"/>
              </w:rPr>
              <w:t>cvs</w:t>
            </w:r>
            <w:proofErr w:type="spellEnd"/>
            <w:r>
              <w:rPr>
                <w:lang w:val="en-US"/>
              </w:rPr>
              <w:t xml:space="preserve"> files for 3 years of data 2018-2020 having same 6 columns</w:t>
            </w:r>
          </w:p>
          <w:p w14:paraId="2F504D55" w14:textId="77777777" w:rsidR="007C6820" w:rsidRDefault="007C6820" w:rsidP="000D5288">
            <w:pPr>
              <w:pStyle w:val="ListParagraph"/>
              <w:numPr>
                <w:ilvl w:val="1"/>
                <w:numId w:val="1"/>
              </w:numPr>
              <w:rPr>
                <w:lang w:val="en-US"/>
              </w:rPr>
            </w:pPr>
            <w:r w:rsidRPr="003A70AC">
              <w:rPr>
                <w:b/>
                <w:bCs/>
                <w:lang w:val="en-US"/>
              </w:rPr>
              <w:t>CallTimestamp</w:t>
            </w:r>
            <w:r>
              <w:rPr>
                <w:lang w:val="en-US"/>
              </w:rPr>
              <w:t xml:space="preserve">  : Date and Time</w:t>
            </w:r>
          </w:p>
          <w:p w14:paraId="1F083543" w14:textId="30C83251" w:rsidR="007C6820" w:rsidRDefault="007C6820" w:rsidP="000D5288">
            <w:pPr>
              <w:pStyle w:val="ListParagraph"/>
              <w:numPr>
                <w:ilvl w:val="1"/>
                <w:numId w:val="1"/>
              </w:numPr>
              <w:rPr>
                <w:lang w:val="en-US"/>
              </w:rPr>
            </w:pPr>
            <w:r w:rsidRPr="003A70AC">
              <w:rPr>
                <w:b/>
                <w:bCs/>
                <w:lang w:val="en-US"/>
              </w:rPr>
              <w:t>Call Type</w:t>
            </w:r>
            <w:r>
              <w:rPr>
                <w:lang w:val="en-US"/>
              </w:rPr>
              <w:t xml:space="preserve"> : </w:t>
            </w:r>
            <w:r w:rsidR="00582189">
              <w:rPr>
                <w:lang w:val="en-US"/>
              </w:rPr>
              <w:t>Type of calls</w:t>
            </w:r>
          </w:p>
          <w:p w14:paraId="18F0197E" w14:textId="77777777" w:rsidR="007C6820" w:rsidRDefault="007C6820" w:rsidP="000D5288">
            <w:pPr>
              <w:pStyle w:val="ListParagraph"/>
              <w:numPr>
                <w:ilvl w:val="1"/>
                <w:numId w:val="1"/>
              </w:numPr>
              <w:rPr>
                <w:lang w:val="en-US"/>
              </w:rPr>
            </w:pPr>
            <w:proofErr w:type="spellStart"/>
            <w:r w:rsidRPr="003A70AC">
              <w:rPr>
                <w:b/>
                <w:bCs/>
                <w:lang w:val="en-US"/>
              </w:rPr>
              <w:t>EmployeeID</w:t>
            </w:r>
            <w:proofErr w:type="spellEnd"/>
            <w:r>
              <w:rPr>
                <w:lang w:val="en-US"/>
              </w:rPr>
              <w:t xml:space="preserve"> : Foreign key form Employees table</w:t>
            </w:r>
          </w:p>
          <w:p w14:paraId="4E0EBB8F" w14:textId="77777777" w:rsidR="007C6820" w:rsidRDefault="007C6820" w:rsidP="000D5288">
            <w:pPr>
              <w:pStyle w:val="ListParagraph"/>
              <w:numPr>
                <w:ilvl w:val="1"/>
                <w:numId w:val="1"/>
              </w:numPr>
              <w:rPr>
                <w:lang w:val="en-US"/>
              </w:rPr>
            </w:pPr>
            <w:proofErr w:type="spellStart"/>
            <w:r w:rsidRPr="003A70AC">
              <w:rPr>
                <w:b/>
                <w:bCs/>
                <w:lang w:val="en-US"/>
              </w:rPr>
              <w:t>CallDuration</w:t>
            </w:r>
            <w:proofErr w:type="spellEnd"/>
            <w:r>
              <w:rPr>
                <w:lang w:val="en-US"/>
              </w:rPr>
              <w:t xml:space="preserve"> : Counts by second</w:t>
            </w:r>
          </w:p>
          <w:p w14:paraId="263E2D0D" w14:textId="77777777" w:rsidR="007C6820" w:rsidRDefault="007C6820" w:rsidP="000D5288">
            <w:pPr>
              <w:pStyle w:val="ListParagraph"/>
              <w:numPr>
                <w:ilvl w:val="1"/>
                <w:numId w:val="1"/>
              </w:numPr>
              <w:rPr>
                <w:lang w:val="en-US"/>
              </w:rPr>
            </w:pPr>
            <w:proofErr w:type="spellStart"/>
            <w:r w:rsidRPr="003A70AC">
              <w:rPr>
                <w:b/>
                <w:bCs/>
                <w:lang w:val="en-US"/>
              </w:rPr>
              <w:t>WaitTime</w:t>
            </w:r>
            <w:proofErr w:type="spellEnd"/>
            <w:r>
              <w:rPr>
                <w:lang w:val="en-US"/>
              </w:rPr>
              <w:t xml:space="preserve"> : Counts by second</w:t>
            </w:r>
          </w:p>
          <w:p w14:paraId="6510D8E1" w14:textId="47E9AA4B" w:rsidR="00274C6A" w:rsidRPr="00274C6A" w:rsidRDefault="007C6820" w:rsidP="000D5288">
            <w:pPr>
              <w:pStyle w:val="ListParagraph"/>
              <w:numPr>
                <w:ilvl w:val="1"/>
                <w:numId w:val="1"/>
              </w:numPr>
              <w:rPr>
                <w:lang w:val="en-US"/>
              </w:rPr>
            </w:pPr>
            <w:proofErr w:type="spellStart"/>
            <w:r w:rsidRPr="003A70AC">
              <w:rPr>
                <w:b/>
                <w:bCs/>
                <w:lang w:val="en-US"/>
              </w:rPr>
              <w:t>CallAbandoned</w:t>
            </w:r>
            <w:proofErr w:type="spellEnd"/>
            <w:r>
              <w:rPr>
                <w:lang w:val="en-US"/>
              </w:rPr>
              <w:t xml:space="preserve"> : 0 and 1 Boolean value</w:t>
            </w:r>
          </w:p>
          <w:p w14:paraId="63C7EC2B" w14:textId="08A3BBB3" w:rsidR="0062717E" w:rsidRDefault="0062717E" w:rsidP="0062717E">
            <w:pPr>
              <w:pStyle w:val="Heading2"/>
              <w:rPr>
                <w:lang w:val="en-US"/>
              </w:rPr>
            </w:pPr>
            <w:bookmarkStart w:id="4" w:name="_Toc737016982"/>
            <w:bookmarkStart w:id="5" w:name="_Toc167045176"/>
            <w:r>
              <w:rPr>
                <w:lang w:val="en-US"/>
              </w:rPr>
              <w:t>Call Types</w:t>
            </w:r>
            <w:bookmarkEnd w:id="4"/>
            <w:bookmarkEnd w:id="5"/>
          </w:p>
          <w:p w14:paraId="333859EC" w14:textId="2AE94B72" w:rsidR="00750B42" w:rsidRDefault="00750B42" w:rsidP="000D5288">
            <w:pPr>
              <w:pStyle w:val="ListParagraph"/>
              <w:numPr>
                <w:ilvl w:val="1"/>
                <w:numId w:val="1"/>
              </w:numPr>
              <w:rPr>
                <w:lang w:val="en-US"/>
              </w:rPr>
            </w:pPr>
            <w:proofErr w:type="spellStart"/>
            <w:r>
              <w:rPr>
                <w:b/>
                <w:bCs/>
                <w:lang w:val="en-US"/>
              </w:rPr>
              <w:t>CallTypeID</w:t>
            </w:r>
            <w:proofErr w:type="spellEnd"/>
            <w:r>
              <w:rPr>
                <w:lang w:val="en-US"/>
              </w:rPr>
              <w:t xml:space="preserve"> : </w:t>
            </w:r>
            <w:r w:rsidR="005C2D6D">
              <w:rPr>
                <w:lang w:val="en-US"/>
              </w:rPr>
              <w:t>1-3</w:t>
            </w:r>
          </w:p>
          <w:p w14:paraId="7552E8D0" w14:textId="195072D9" w:rsidR="00750B42" w:rsidRPr="00750B42" w:rsidRDefault="00750B42" w:rsidP="000D5288">
            <w:pPr>
              <w:pStyle w:val="ListParagraph"/>
              <w:numPr>
                <w:ilvl w:val="1"/>
                <w:numId w:val="1"/>
              </w:numPr>
              <w:rPr>
                <w:lang w:val="en-US"/>
              </w:rPr>
            </w:pPr>
            <w:proofErr w:type="spellStart"/>
            <w:r>
              <w:rPr>
                <w:b/>
                <w:bCs/>
                <w:lang w:val="en-US"/>
              </w:rPr>
              <w:t>CallTypeLabel</w:t>
            </w:r>
            <w:proofErr w:type="spellEnd"/>
            <w:r>
              <w:rPr>
                <w:b/>
                <w:bCs/>
                <w:lang w:val="en-US"/>
              </w:rPr>
              <w:t xml:space="preserve"> </w:t>
            </w:r>
            <w:r w:rsidRPr="00750B42">
              <w:rPr>
                <w:lang w:val="en-US"/>
              </w:rPr>
              <w:t>:</w:t>
            </w:r>
            <w:r>
              <w:rPr>
                <w:lang w:val="en-US"/>
              </w:rPr>
              <w:t xml:space="preserve"> </w:t>
            </w:r>
            <w:r w:rsidR="00582189">
              <w:rPr>
                <w:lang w:val="en-US"/>
              </w:rPr>
              <w:t>label</w:t>
            </w:r>
            <w:r w:rsidR="005C2D6D">
              <w:rPr>
                <w:lang w:val="en-US"/>
              </w:rPr>
              <w:t xml:space="preserve"> of call</w:t>
            </w:r>
            <w:r w:rsidR="00EB1477">
              <w:rPr>
                <w:lang w:val="en-US"/>
              </w:rPr>
              <w:t xml:space="preserve"> type</w:t>
            </w:r>
            <w:r w:rsidR="00582189">
              <w:rPr>
                <w:lang w:val="en-US"/>
              </w:rPr>
              <w:t>s</w:t>
            </w:r>
            <w:r w:rsidR="005C2D6D">
              <w:rPr>
                <w:lang w:val="en-US"/>
              </w:rPr>
              <w:t xml:space="preserve"> </w:t>
            </w:r>
          </w:p>
          <w:p w14:paraId="5548B696" w14:textId="77777777" w:rsidR="0062717E" w:rsidRDefault="0062717E" w:rsidP="0062717E">
            <w:pPr>
              <w:pStyle w:val="Heading2"/>
              <w:rPr>
                <w:lang w:val="en-US"/>
              </w:rPr>
            </w:pPr>
            <w:bookmarkStart w:id="6" w:name="_Toc117916438"/>
            <w:bookmarkStart w:id="7" w:name="_Toc167045177"/>
            <w:r>
              <w:rPr>
                <w:lang w:val="en-US"/>
              </w:rPr>
              <w:t>US States</w:t>
            </w:r>
            <w:bookmarkEnd w:id="6"/>
            <w:bookmarkEnd w:id="7"/>
          </w:p>
          <w:p w14:paraId="1590F9D7" w14:textId="1AB47E17" w:rsidR="00E071D3" w:rsidRDefault="1EE305D1" w:rsidP="000D5288">
            <w:pPr>
              <w:pStyle w:val="ListParagraph"/>
              <w:numPr>
                <w:ilvl w:val="1"/>
                <w:numId w:val="1"/>
              </w:numPr>
              <w:rPr>
                <w:lang w:val="en-US"/>
              </w:rPr>
            </w:pPr>
            <w:proofErr w:type="spellStart"/>
            <w:r w:rsidRPr="2832C917">
              <w:rPr>
                <w:b/>
                <w:bCs/>
                <w:lang w:val="en-US"/>
              </w:rPr>
              <w:t>StateCD</w:t>
            </w:r>
            <w:proofErr w:type="spellEnd"/>
            <w:r w:rsidR="00E071D3" w:rsidRPr="2832C917">
              <w:rPr>
                <w:lang w:val="en-US"/>
              </w:rPr>
              <w:t xml:space="preserve"> : </w:t>
            </w:r>
            <w:r w:rsidR="5E83D1C7" w:rsidRPr="2832C917">
              <w:rPr>
                <w:lang w:val="en-US"/>
              </w:rPr>
              <w:t>2</w:t>
            </w:r>
            <w:r w:rsidR="5E83D1C7" w:rsidRPr="6A6764CA">
              <w:rPr>
                <w:lang w:val="en-US"/>
              </w:rPr>
              <w:t>-letter state code</w:t>
            </w:r>
          </w:p>
          <w:p w14:paraId="1D377D73" w14:textId="59664D56" w:rsidR="00E071D3" w:rsidRPr="00D3435C" w:rsidRDefault="00E071D3" w:rsidP="000D5288">
            <w:pPr>
              <w:pStyle w:val="ListParagraph"/>
              <w:numPr>
                <w:ilvl w:val="1"/>
                <w:numId w:val="1"/>
              </w:numPr>
              <w:rPr>
                <w:lang w:val="en-US"/>
              </w:rPr>
            </w:pPr>
            <w:r w:rsidRPr="6A6764CA">
              <w:rPr>
                <w:b/>
                <w:bCs/>
                <w:lang w:val="en-US"/>
              </w:rPr>
              <w:t>Name</w:t>
            </w:r>
            <w:r w:rsidR="71864AFB" w:rsidRPr="6A6764CA">
              <w:rPr>
                <w:b/>
                <w:bCs/>
                <w:lang w:val="en-US"/>
              </w:rPr>
              <w:t xml:space="preserve">: </w:t>
            </w:r>
            <w:r w:rsidR="71864AFB" w:rsidRPr="56BEDAF1">
              <w:rPr>
                <w:lang w:val="en-US"/>
              </w:rPr>
              <w:t>Name of the state</w:t>
            </w:r>
            <w:r w:rsidRPr="56BEDAF1">
              <w:rPr>
                <w:lang w:val="en-US"/>
              </w:rPr>
              <w:t xml:space="preserve"> </w:t>
            </w:r>
          </w:p>
          <w:p w14:paraId="2ED184EC" w14:textId="3B43B29F" w:rsidR="0062717E" w:rsidRPr="00BF7EBD" w:rsidRDefault="00D3435C" w:rsidP="000D5288">
            <w:pPr>
              <w:pStyle w:val="ListParagraph"/>
              <w:numPr>
                <w:ilvl w:val="1"/>
                <w:numId w:val="1"/>
              </w:numPr>
              <w:rPr>
                <w:lang w:val="en-US"/>
              </w:rPr>
            </w:pPr>
            <w:r w:rsidRPr="56BEDAF1">
              <w:rPr>
                <w:b/>
                <w:bCs/>
                <w:lang w:val="en-US"/>
              </w:rPr>
              <w:t>Region</w:t>
            </w:r>
            <w:r w:rsidR="67E20417" w:rsidRPr="56BEDAF1">
              <w:rPr>
                <w:b/>
                <w:bCs/>
                <w:lang w:val="en-US"/>
              </w:rPr>
              <w:t xml:space="preserve">: </w:t>
            </w:r>
            <w:r w:rsidR="67E20417" w:rsidRPr="56BEDAF1">
              <w:rPr>
                <w:lang w:val="en-US"/>
              </w:rPr>
              <w:t xml:space="preserve">East, West, </w:t>
            </w:r>
            <w:proofErr w:type="spellStart"/>
            <w:r w:rsidR="67E20417" w:rsidRPr="56BEDAF1">
              <w:rPr>
                <w:lang w:val="en-US"/>
              </w:rPr>
              <w:t>etc</w:t>
            </w:r>
            <w:proofErr w:type="spellEnd"/>
          </w:p>
          <w:p w14:paraId="1F9510C6" w14:textId="77777777" w:rsidR="001B4513" w:rsidRDefault="001B4513" w:rsidP="001B4513">
            <w:pPr>
              <w:pStyle w:val="Heading2"/>
              <w:rPr>
                <w:lang w:val="en-US"/>
              </w:rPr>
            </w:pPr>
            <w:bookmarkStart w:id="8" w:name="_Toc1554267005"/>
            <w:bookmarkStart w:id="9" w:name="_Toc167045178"/>
            <w:r>
              <w:rPr>
                <w:lang w:val="en-US"/>
              </w:rPr>
              <w:t>Employees</w:t>
            </w:r>
            <w:bookmarkEnd w:id="8"/>
            <w:bookmarkEnd w:id="9"/>
          </w:p>
          <w:p w14:paraId="34B1486F" w14:textId="77777777" w:rsidR="001B4513" w:rsidRPr="005D7B82" w:rsidRDefault="001B4513" w:rsidP="000D5288">
            <w:pPr>
              <w:pStyle w:val="ListParagraph"/>
              <w:numPr>
                <w:ilvl w:val="1"/>
                <w:numId w:val="1"/>
              </w:numPr>
              <w:rPr>
                <w:lang w:val="en-US"/>
              </w:rPr>
            </w:pPr>
            <w:proofErr w:type="spellStart"/>
            <w:r>
              <w:rPr>
                <w:b/>
                <w:bCs/>
                <w:lang w:val="en-US"/>
              </w:rPr>
              <w:t>EmployeeID</w:t>
            </w:r>
            <w:proofErr w:type="spellEnd"/>
            <w:r>
              <w:rPr>
                <w:lang w:val="en-US"/>
              </w:rPr>
              <w:t xml:space="preserve"> : Employ unique identifier</w:t>
            </w:r>
          </w:p>
          <w:p w14:paraId="10348F43" w14:textId="77777777" w:rsidR="001B4513" w:rsidRPr="005D7B82" w:rsidRDefault="001B4513" w:rsidP="000D5288">
            <w:pPr>
              <w:pStyle w:val="ListParagraph"/>
              <w:numPr>
                <w:ilvl w:val="1"/>
                <w:numId w:val="1"/>
              </w:numPr>
              <w:rPr>
                <w:lang w:val="en-US"/>
              </w:rPr>
            </w:pPr>
            <w:proofErr w:type="spellStart"/>
            <w:r>
              <w:rPr>
                <w:b/>
                <w:bCs/>
                <w:lang w:val="en-US"/>
              </w:rPr>
              <w:t>EmployeeName</w:t>
            </w:r>
            <w:proofErr w:type="spellEnd"/>
            <w:r>
              <w:rPr>
                <w:lang w:val="en-US"/>
              </w:rPr>
              <w:t xml:space="preserve"> : Full name of employee</w:t>
            </w:r>
          </w:p>
          <w:p w14:paraId="4B68B503" w14:textId="77777777" w:rsidR="001B4513" w:rsidRDefault="001B4513" w:rsidP="000D5288">
            <w:pPr>
              <w:pStyle w:val="ListParagraph"/>
              <w:numPr>
                <w:ilvl w:val="1"/>
                <w:numId w:val="1"/>
              </w:numPr>
              <w:rPr>
                <w:lang w:val="en-US"/>
              </w:rPr>
            </w:pPr>
            <w:r>
              <w:rPr>
                <w:b/>
                <w:bCs/>
                <w:lang w:val="en-US"/>
              </w:rPr>
              <w:t>Site</w:t>
            </w:r>
            <w:r>
              <w:rPr>
                <w:lang w:val="en-US"/>
              </w:rPr>
              <w:t xml:space="preserve"> : Location of office</w:t>
            </w:r>
          </w:p>
          <w:p w14:paraId="0AF50C5C" w14:textId="77777777" w:rsidR="001B4513" w:rsidRPr="00274C6A" w:rsidRDefault="001B4513" w:rsidP="000D5288">
            <w:pPr>
              <w:pStyle w:val="ListParagraph"/>
              <w:numPr>
                <w:ilvl w:val="1"/>
                <w:numId w:val="1"/>
              </w:numPr>
              <w:rPr>
                <w:lang w:val="en-US"/>
              </w:rPr>
            </w:pPr>
            <w:proofErr w:type="spellStart"/>
            <w:r w:rsidRPr="00274C6A">
              <w:rPr>
                <w:b/>
                <w:bCs/>
                <w:lang w:val="en-US"/>
              </w:rPr>
              <w:t>ManagerName</w:t>
            </w:r>
            <w:proofErr w:type="spellEnd"/>
            <w:r w:rsidRPr="00274C6A">
              <w:rPr>
                <w:lang w:val="en-US"/>
              </w:rPr>
              <w:t xml:space="preserve"> : Employee</w:t>
            </w:r>
            <w:r>
              <w:rPr>
                <w:lang w:val="en-US"/>
              </w:rPr>
              <w:t>’</w:t>
            </w:r>
            <w:r w:rsidRPr="00274C6A">
              <w:rPr>
                <w:lang w:val="en-US"/>
              </w:rPr>
              <w:t>s supervisor</w:t>
            </w:r>
          </w:p>
          <w:p w14:paraId="619188CF" w14:textId="404BA85F" w:rsidR="00BF7EBD" w:rsidRPr="001B4513" w:rsidRDefault="00BF7EBD" w:rsidP="001B4513">
            <w:pPr>
              <w:rPr>
                <w:lang w:val="en-US"/>
              </w:rPr>
            </w:pPr>
          </w:p>
        </w:tc>
        <w:tc>
          <w:tcPr>
            <w:tcW w:w="4936" w:type="dxa"/>
            <w:shd w:val="clear" w:color="auto" w:fill="auto"/>
          </w:tcPr>
          <w:p w14:paraId="273A51C1" w14:textId="1AEBCDEC" w:rsidR="0062717E" w:rsidRDefault="0062717E" w:rsidP="0062717E">
            <w:pPr>
              <w:pStyle w:val="Heading2"/>
              <w:rPr>
                <w:lang w:val="en-US"/>
              </w:rPr>
            </w:pPr>
            <w:bookmarkStart w:id="10" w:name="_Toc1174767929"/>
            <w:bookmarkStart w:id="11" w:name="_Toc167045179"/>
            <w:r>
              <w:rPr>
                <w:lang w:val="en-US"/>
              </w:rPr>
              <w:t>Call Charge</w:t>
            </w:r>
            <w:r w:rsidR="00D20DC6">
              <w:rPr>
                <w:lang w:val="en-US"/>
              </w:rPr>
              <w:t>s</w:t>
            </w:r>
            <w:bookmarkEnd w:id="10"/>
            <w:bookmarkEnd w:id="11"/>
          </w:p>
          <w:p w14:paraId="72D4FCB2" w14:textId="78D8547B" w:rsidR="00E071D3" w:rsidRDefault="00E071D3" w:rsidP="000D5288">
            <w:pPr>
              <w:pStyle w:val="ListParagraph"/>
              <w:numPr>
                <w:ilvl w:val="1"/>
                <w:numId w:val="1"/>
              </w:numPr>
              <w:rPr>
                <w:lang w:val="en-US"/>
              </w:rPr>
            </w:pPr>
            <w:proofErr w:type="spellStart"/>
            <w:r>
              <w:rPr>
                <w:b/>
                <w:bCs/>
                <w:lang w:val="en-US"/>
              </w:rPr>
              <w:t>CallType</w:t>
            </w:r>
            <w:proofErr w:type="spellEnd"/>
            <w:r>
              <w:rPr>
                <w:lang w:val="en-US"/>
              </w:rPr>
              <w:t xml:space="preserve"> : </w:t>
            </w:r>
            <w:r w:rsidR="00582189">
              <w:rPr>
                <w:lang w:val="en-US"/>
              </w:rPr>
              <w:t>label</w:t>
            </w:r>
            <w:r w:rsidR="00EB1477">
              <w:rPr>
                <w:lang w:val="en-US"/>
              </w:rPr>
              <w:t xml:space="preserve"> of call type</w:t>
            </w:r>
            <w:r w:rsidR="00582189">
              <w:rPr>
                <w:lang w:val="en-US"/>
              </w:rPr>
              <w:t>s</w:t>
            </w:r>
          </w:p>
          <w:p w14:paraId="035F29D1" w14:textId="518779F5" w:rsidR="0062717E" w:rsidRDefault="00E071D3" w:rsidP="000D5288">
            <w:pPr>
              <w:pStyle w:val="ListParagraph"/>
              <w:numPr>
                <w:ilvl w:val="1"/>
                <w:numId w:val="1"/>
              </w:numPr>
              <w:rPr>
                <w:lang w:val="en-US"/>
              </w:rPr>
            </w:pPr>
            <w:r>
              <w:rPr>
                <w:b/>
                <w:bCs/>
                <w:lang w:val="en-US"/>
              </w:rPr>
              <w:t xml:space="preserve">Call Charge </w:t>
            </w:r>
            <w:r w:rsidRPr="00E071D3">
              <w:rPr>
                <w:lang w:val="en-US"/>
              </w:rPr>
              <w:t>:</w:t>
            </w:r>
            <w:r>
              <w:rPr>
                <w:lang w:val="en-US"/>
              </w:rPr>
              <w:t xml:space="preserve"> </w:t>
            </w:r>
            <w:r w:rsidR="00CC65EF">
              <w:rPr>
                <w:lang w:val="en-US"/>
              </w:rPr>
              <w:t xml:space="preserve">charge per minute, </w:t>
            </w:r>
            <w:r w:rsidR="0001115B" w:rsidRPr="00E071D3">
              <w:rPr>
                <w:lang w:val="en-US"/>
              </w:rPr>
              <w:t>4 columns for</w:t>
            </w:r>
            <w:r w:rsidR="00A13425">
              <w:rPr>
                <w:lang w:val="en-US"/>
              </w:rPr>
              <w:t xml:space="preserve"> each 4 years of charge evolution</w:t>
            </w:r>
            <w:r w:rsidR="0001115B" w:rsidRPr="00E071D3">
              <w:rPr>
                <w:lang w:val="en-US"/>
              </w:rPr>
              <w:t xml:space="preserve"> 2018-2021</w:t>
            </w:r>
            <w:r w:rsidR="00A901DB" w:rsidRPr="00E071D3">
              <w:rPr>
                <w:lang w:val="en-US"/>
              </w:rPr>
              <w:t xml:space="preserve"> </w:t>
            </w:r>
          </w:p>
          <w:p w14:paraId="54D64F84" w14:textId="77777777" w:rsidR="00DA2779" w:rsidRDefault="00DA2779" w:rsidP="00DA2779">
            <w:pPr>
              <w:pStyle w:val="ListBullet"/>
              <w:numPr>
                <w:ilvl w:val="0"/>
                <w:numId w:val="0"/>
              </w:numPr>
              <w:ind w:left="360" w:hanging="360"/>
              <w:rPr>
                <w:lang w:val="en-US"/>
              </w:rPr>
            </w:pPr>
          </w:p>
          <w:p w14:paraId="37224FAE" w14:textId="77777777" w:rsidR="00DA2779" w:rsidRDefault="00DA2779" w:rsidP="00DA2779">
            <w:pPr>
              <w:pStyle w:val="ListBullet"/>
              <w:numPr>
                <w:ilvl w:val="0"/>
                <w:numId w:val="0"/>
              </w:numPr>
              <w:ind w:left="360" w:hanging="360"/>
              <w:rPr>
                <w:lang w:val="en-US"/>
              </w:rPr>
            </w:pPr>
          </w:p>
          <w:p w14:paraId="2F8AE35E" w14:textId="33462699" w:rsidR="00921DC4" w:rsidRPr="00921DC4" w:rsidRDefault="00173A3C" w:rsidP="00921DC4">
            <w:pPr>
              <w:pStyle w:val="Heading2"/>
              <w:rPr>
                <w:lang w:val="en-US"/>
              </w:rPr>
            </w:pPr>
            <w:bookmarkStart w:id="12" w:name="_Toc187381448"/>
            <w:bookmarkStart w:id="13" w:name="_Toc167045180"/>
            <w:r>
              <w:rPr>
                <w:lang w:val="en-US"/>
              </w:rPr>
              <w:t xml:space="preserve">3 Steps ETL </w:t>
            </w:r>
            <w:r w:rsidR="00921DC4">
              <w:rPr>
                <w:lang w:val="en-US"/>
              </w:rPr>
              <w:t>&amp; Data Ware Housing</w:t>
            </w:r>
            <w:bookmarkEnd w:id="12"/>
            <w:bookmarkEnd w:id="13"/>
          </w:p>
          <w:p w14:paraId="213041CC" w14:textId="77777777" w:rsidR="00DE6340" w:rsidRDefault="00DE6340" w:rsidP="000D5288">
            <w:pPr>
              <w:pStyle w:val="ListParagraph"/>
              <w:numPr>
                <w:ilvl w:val="1"/>
                <w:numId w:val="1"/>
              </w:numPr>
              <w:rPr>
                <w:lang w:val="en-US"/>
              </w:rPr>
            </w:pPr>
            <w:r>
              <w:rPr>
                <w:b/>
                <w:bCs/>
                <w:lang w:val="en-US"/>
              </w:rPr>
              <w:t>STA, Staging phase</w:t>
            </w:r>
            <w:r>
              <w:rPr>
                <w:lang w:val="en-US"/>
              </w:rPr>
              <w:t xml:space="preserve">  :</w:t>
            </w:r>
          </w:p>
          <w:p w14:paraId="3067FC24" w14:textId="1F9CBE8F" w:rsidR="00C52F83" w:rsidRPr="00C52F83" w:rsidRDefault="00DE6340" w:rsidP="00C52F83">
            <w:pPr>
              <w:pStyle w:val="ListParagraph"/>
              <w:rPr>
                <w:lang w:val="en-US"/>
              </w:rPr>
            </w:pPr>
            <w:r>
              <w:rPr>
                <w:lang w:val="en-US"/>
              </w:rPr>
              <w:t xml:space="preserve"> Load and explore all the data</w:t>
            </w:r>
          </w:p>
          <w:p w14:paraId="45C42760" w14:textId="77777777" w:rsidR="00D20DC6" w:rsidRDefault="00D20DC6" w:rsidP="0062717E">
            <w:pPr>
              <w:pStyle w:val="Signature"/>
              <w:spacing w:before="0"/>
              <w:rPr>
                <w:lang w:val="en-US"/>
              </w:rPr>
            </w:pPr>
          </w:p>
          <w:p w14:paraId="740B9419" w14:textId="5EC24412" w:rsidR="00C5691C" w:rsidRDefault="00C5691C" w:rsidP="000D5288">
            <w:pPr>
              <w:pStyle w:val="ListParagraph"/>
              <w:numPr>
                <w:ilvl w:val="1"/>
                <w:numId w:val="1"/>
              </w:numPr>
              <w:rPr>
                <w:lang w:val="en-US"/>
              </w:rPr>
            </w:pPr>
            <w:r>
              <w:rPr>
                <w:b/>
                <w:bCs/>
                <w:lang w:val="en-US"/>
              </w:rPr>
              <w:t>ODS, Operational data store phase</w:t>
            </w:r>
            <w:r>
              <w:rPr>
                <w:lang w:val="en-US"/>
              </w:rPr>
              <w:t xml:space="preserve">  : </w:t>
            </w:r>
            <w:r w:rsidR="000A75F3">
              <w:rPr>
                <w:lang w:val="en-US"/>
              </w:rPr>
              <w:t>Clea</w:t>
            </w:r>
            <w:r w:rsidR="007542BE">
              <w:rPr>
                <w:lang w:val="en-US"/>
              </w:rPr>
              <w:t>n</w:t>
            </w:r>
            <w:r w:rsidR="000A75F3">
              <w:rPr>
                <w:lang w:val="en-US"/>
              </w:rPr>
              <w:t xml:space="preserve"> and </w:t>
            </w:r>
            <w:r w:rsidR="007542BE">
              <w:rPr>
                <w:lang w:val="en-US"/>
              </w:rPr>
              <w:t>s</w:t>
            </w:r>
            <w:r w:rsidR="000A75F3">
              <w:rPr>
                <w:lang w:val="en-US"/>
              </w:rPr>
              <w:t>tand</w:t>
            </w:r>
            <w:r w:rsidR="007542BE">
              <w:rPr>
                <w:lang w:val="en-US"/>
              </w:rPr>
              <w:t xml:space="preserve">ardize the data. </w:t>
            </w:r>
            <w:r w:rsidR="008220CD">
              <w:rPr>
                <w:lang w:val="en-US"/>
              </w:rPr>
              <w:t>Create a “</w:t>
            </w:r>
            <w:proofErr w:type="spellStart"/>
            <w:r w:rsidR="008220CD">
              <w:rPr>
                <w:lang w:val="en-US"/>
              </w:rPr>
              <w:t>Technical_Rejects</w:t>
            </w:r>
            <w:proofErr w:type="spellEnd"/>
            <w:r w:rsidR="008220CD">
              <w:rPr>
                <w:lang w:val="en-US"/>
              </w:rPr>
              <w:t xml:space="preserve">” table in case of </w:t>
            </w:r>
            <w:r w:rsidR="00625FFA">
              <w:rPr>
                <w:lang w:val="en-US"/>
              </w:rPr>
              <w:t>issue.</w:t>
            </w:r>
          </w:p>
          <w:p w14:paraId="08701E89" w14:textId="77777777" w:rsidR="00921DC4" w:rsidRDefault="00921DC4" w:rsidP="00921DC4">
            <w:pPr>
              <w:pStyle w:val="ListParagraph"/>
              <w:rPr>
                <w:lang w:val="en-US"/>
              </w:rPr>
            </w:pPr>
          </w:p>
          <w:p w14:paraId="1B533F06" w14:textId="5D68AC25" w:rsidR="00C52F83" w:rsidRPr="00C52F83" w:rsidRDefault="00C52F83" w:rsidP="000D5288">
            <w:pPr>
              <w:pStyle w:val="ListParagraph"/>
              <w:numPr>
                <w:ilvl w:val="1"/>
                <w:numId w:val="1"/>
              </w:numPr>
              <w:rPr>
                <w:lang w:val="en-US"/>
              </w:rPr>
            </w:pPr>
            <w:r>
              <w:rPr>
                <w:b/>
                <w:bCs/>
                <w:lang w:val="en-US"/>
              </w:rPr>
              <w:t>Data Ware House Phase :</w:t>
            </w:r>
          </w:p>
          <w:p w14:paraId="2239B7F7" w14:textId="5BC6FC62" w:rsidR="00C52F83" w:rsidRDefault="00C52F83" w:rsidP="00C52F83">
            <w:pPr>
              <w:pStyle w:val="ListParagraph"/>
              <w:rPr>
                <w:lang w:val="en-US"/>
              </w:rPr>
            </w:pPr>
            <w:r>
              <w:rPr>
                <w:lang w:val="en-US"/>
              </w:rPr>
              <w:t>Organize one fact table. Create a “</w:t>
            </w:r>
            <w:proofErr w:type="spellStart"/>
            <w:r>
              <w:rPr>
                <w:lang w:val="en-US"/>
              </w:rPr>
              <w:t>Functional_Reject</w:t>
            </w:r>
            <w:proofErr w:type="spellEnd"/>
            <w:r>
              <w:rPr>
                <w:lang w:val="en-US"/>
              </w:rPr>
              <w:t>” table in case of issue.</w:t>
            </w:r>
          </w:p>
          <w:p w14:paraId="54B4A747" w14:textId="77777777" w:rsidR="001B4513" w:rsidRDefault="001B4513" w:rsidP="0062717E">
            <w:pPr>
              <w:pStyle w:val="Signature"/>
              <w:spacing w:before="0"/>
              <w:rPr>
                <w:lang w:val="en-US"/>
              </w:rPr>
            </w:pPr>
          </w:p>
          <w:p w14:paraId="2395A1B5" w14:textId="688BC9F6" w:rsidR="00C52F83" w:rsidRPr="002C7CB6" w:rsidRDefault="00C52F83" w:rsidP="0062717E">
            <w:pPr>
              <w:pStyle w:val="Signature"/>
              <w:spacing w:before="0"/>
              <w:rPr>
                <w:lang w:val="en-US"/>
              </w:rPr>
            </w:pPr>
          </w:p>
        </w:tc>
      </w:tr>
    </w:tbl>
    <w:p w14:paraId="5D4842AC" w14:textId="3F5B6CEB" w:rsidR="00E42A66" w:rsidRPr="002C7CB6" w:rsidRDefault="00E42A66" w:rsidP="000D5288">
      <w:pPr>
        <w:pStyle w:val="Heading1"/>
        <w:numPr>
          <w:ilvl w:val="0"/>
          <w:numId w:val="3"/>
        </w:numPr>
        <w:rPr>
          <w:lang w:val="en-US"/>
        </w:rPr>
      </w:pPr>
      <w:bookmarkStart w:id="14" w:name="_Toc1153646044"/>
      <w:bookmarkStart w:id="15" w:name="_Toc167045181"/>
      <w:r w:rsidRPr="002C7CB6">
        <w:rPr>
          <w:lang w:val="en-US" w:bidi="en-GB"/>
        </w:rPr>
        <w:lastRenderedPageBreak/>
        <w:t>STAGING DATABASE</w:t>
      </w:r>
      <w:bookmarkEnd w:id="14"/>
      <w:bookmarkEnd w:id="15"/>
    </w:p>
    <w:p w14:paraId="3832B1B4" w14:textId="3C2FE661" w:rsidR="00E42A66" w:rsidRPr="002C7CB6" w:rsidRDefault="00073DD4" w:rsidP="00E42A66">
      <w:pPr>
        <w:rPr>
          <w:lang w:val="en-US"/>
        </w:rPr>
      </w:pPr>
      <w:r>
        <w:rPr>
          <w:lang w:val="en-US"/>
        </w:rPr>
        <w:t xml:space="preserve">At the </w:t>
      </w:r>
      <w:r w:rsidR="00011F77">
        <w:rPr>
          <w:lang w:val="en-US"/>
        </w:rPr>
        <w:t>data staging</w:t>
      </w:r>
      <w:r>
        <w:rPr>
          <w:lang w:val="en-US"/>
        </w:rPr>
        <w:t xml:space="preserve"> phase, the length is</w:t>
      </w:r>
      <w:r w:rsidR="00312CF8">
        <w:rPr>
          <w:lang w:val="en-US"/>
        </w:rPr>
        <w:t xml:space="preserve"> globally</w:t>
      </w:r>
      <w:r>
        <w:rPr>
          <w:lang w:val="en-US"/>
        </w:rPr>
        <w:t xml:space="preserve"> set</w:t>
      </w:r>
      <w:r w:rsidR="00011F77">
        <w:rPr>
          <w:lang w:val="en-US"/>
        </w:rPr>
        <w:t xml:space="preserve"> to</w:t>
      </w:r>
      <w:r>
        <w:rPr>
          <w:lang w:val="en-US"/>
        </w:rPr>
        <w:t xml:space="preserve"> </w:t>
      </w:r>
      <w:r w:rsidR="00195AD6">
        <w:rPr>
          <w:lang w:val="en-US"/>
        </w:rPr>
        <w:t xml:space="preserve">255 </w:t>
      </w:r>
      <w:r w:rsidR="00BB1B74">
        <w:rPr>
          <w:lang w:val="en-US"/>
        </w:rPr>
        <w:t>as a precaution</w:t>
      </w:r>
      <w:r w:rsidR="00195AD6">
        <w:rPr>
          <w:lang w:val="en-US"/>
        </w:rPr>
        <w:t>. I</w:t>
      </w:r>
      <w:r w:rsidR="003B5230">
        <w:rPr>
          <w:lang w:val="en-US"/>
        </w:rPr>
        <w:t xml:space="preserve">t prevents errors when the data </w:t>
      </w:r>
      <w:r w:rsidR="00FD3229">
        <w:rPr>
          <w:lang w:val="en-US"/>
        </w:rPr>
        <w:t>has</w:t>
      </w:r>
      <w:r w:rsidR="00BB1B74">
        <w:rPr>
          <w:lang w:val="en-US"/>
        </w:rPr>
        <w:t xml:space="preserve"> an</w:t>
      </w:r>
      <w:r w:rsidR="00C32606">
        <w:rPr>
          <w:lang w:val="en-US"/>
        </w:rPr>
        <w:t xml:space="preserve"> excessive length.</w:t>
      </w:r>
      <w:r w:rsidR="006E1E5D">
        <w:rPr>
          <w:lang w:val="en-US"/>
        </w:rPr>
        <w:t xml:space="preserve"> The Code page is </w:t>
      </w:r>
      <w:r w:rsidR="004C01DB">
        <w:rPr>
          <w:lang w:val="en-US"/>
        </w:rPr>
        <w:t xml:space="preserve">globally </w:t>
      </w:r>
      <w:r w:rsidR="006E1E5D">
        <w:rPr>
          <w:lang w:val="en-US"/>
        </w:rPr>
        <w:t xml:space="preserve">set to </w:t>
      </w:r>
      <w:r w:rsidR="004C01DB">
        <w:rPr>
          <w:lang w:val="en-US"/>
        </w:rPr>
        <w:t>“</w:t>
      </w:r>
      <w:r w:rsidR="004C01DB" w:rsidRPr="00DF2100">
        <w:rPr>
          <w:rFonts w:eastAsiaTheme="minorEastAsia"/>
          <w:szCs w:val="24"/>
        </w:rPr>
        <w:t>1252 (ANSI – Latin I)</w:t>
      </w:r>
      <w:r w:rsidR="004C01DB">
        <w:rPr>
          <w:rFonts w:eastAsiaTheme="minorEastAsia"/>
          <w:szCs w:val="24"/>
        </w:rPr>
        <w:t>”</w:t>
      </w:r>
      <w:r w:rsidR="00F03F37">
        <w:rPr>
          <w:rFonts w:eastAsiaTheme="minorEastAsia"/>
          <w:szCs w:val="24"/>
        </w:rPr>
        <w:t xml:space="preserve"> </w:t>
      </w:r>
      <w:r w:rsidR="00743D57">
        <w:rPr>
          <w:rFonts w:eastAsiaTheme="minorEastAsia"/>
          <w:szCs w:val="24"/>
        </w:rPr>
        <w:t>Since t</w:t>
      </w:r>
      <w:r w:rsidR="00F03F37">
        <w:rPr>
          <w:rFonts w:eastAsiaTheme="minorEastAsia"/>
          <w:szCs w:val="24"/>
        </w:rPr>
        <w:t xml:space="preserve">he </w:t>
      </w:r>
      <w:r w:rsidR="00743D57">
        <w:rPr>
          <w:rFonts w:eastAsiaTheme="minorEastAsia"/>
          <w:szCs w:val="24"/>
        </w:rPr>
        <w:t>“</w:t>
      </w:r>
      <w:r w:rsidR="00F03F37">
        <w:rPr>
          <w:rFonts w:eastAsiaTheme="minorEastAsia"/>
          <w:szCs w:val="24"/>
        </w:rPr>
        <w:t>Data Flow Task</w:t>
      </w:r>
      <w:r w:rsidR="00743D57">
        <w:rPr>
          <w:rFonts w:eastAsiaTheme="minorEastAsia"/>
          <w:szCs w:val="24"/>
        </w:rPr>
        <w:t>”</w:t>
      </w:r>
      <w:r w:rsidR="00FD7F62">
        <w:rPr>
          <w:rFonts w:eastAsiaTheme="minorEastAsia"/>
          <w:szCs w:val="24"/>
        </w:rPr>
        <w:t>,</w:t>
      </w:r>
      <w:r w:rsidR="00743D57">
        <w:rPr>
          <w:rFonts w:eastAsiaTheme="minorEastAsia"/>
          <w:szCs w:val="24"/>
        </w:rPr>
        <w:t xml:space="preserve"> the “</w:t>
      </w:r>
      <w:r w:rsidR="006C1643">
        <w:rPr>
          <w:rFonts w:eastAsiaTheme="minorEastAsia"/>
          <w:szCs w:val="24"/>
        </w:rPr>
        <w:t>OLE DB Destination”</w:t>
      </w:r>
      <w:r w:rsidR="00FD7F62">
        <w:rPr>
          <w:rFonts w:eastAsiaTheme="minorEastAsia"/>
          <w:szCs w:val="24"/>
        </w:rPr>
        <w:t xml:space="preserve"> and the “Ex</w:t>
      </w:r>
      <w:r w:rsidR="00802B0D">
        <w:rPr>
          <w:rFonts w:eastAsiaTheme="minorEastAsia"/>
          <w:szCs w:val="24"/>
        </w:rPr>
        <w:t>ecute SQL Task”</w:t>
      </w:r>
      <w:r w:rsidR="006C1643">
        <w:rPr>
          <w:rFonts w:eastAsiaTheme="minorEastAsia"/>
          <w:szCs w:val="24"/>
        </w:rPr>
        <w:t xml:space="preserve"> are iterative, they will be described only once.</w:t>
      </w:r>
      <w:r w:rsidR="00F03F37">
        <w:rPr>
          <w:rFonts w:eastAsiaTheme="minorEastAsia"/>
          <w:szCs w:val="24"/>
        </w:rPr>
        <w:t xml:space="preserve"> </w:t>
      </w:r>
    </w:p>
    <w:p w14:paraId="2344447E" w14:textId="319B62C2" w:rsidR="00235C17" w:rsidRPr="00C10F5D" w:rsidRDefault="00CD752D" w:rsidP="00C10F5D">
      <w:pPr>
        <w:pStyle w:val="Heading2"/>
        <w:rPr>
          <w:rFonts w:asciiTheme="minorHAnsi" w:eastAsiaTheme="minorEastAsia" w:hAnsiTheme="minorHAnsi" w:cstheme="minorBidi"/>
          <w:b w:val="0"/>
          <w:color w:val="4E4484" w:themeColor="text1" w:themeTint="BF"/>
          <w:sz w:val="20"/>
          <w:lang w:val="en-US"/>
        </w:rPr>
      </w:pPr>
      <w:bookmarkStart w:id="16" w:name="_Toc2037088587"/>
      <w:bookmarkStart w:id="17" w:name="_Toc167045182"/>
      <w:r>
        <w:rPr>
          <w:lang w:val="en-US"/>
        </w:rPr>
        <w:t>II-1.</w:t>
      </w:r>
      <w:r w:rsidR="00D15CA1">
        <w:rPr>
          <w:lang w:val="en-US"/>
        </w:rPr>
        <w:t>Call Data Table</w:t>
      </w:r>
      <w:bookmarkEnd w:id="16"/>
      <w:bookmarkEnd w:id="17"/>
    </w:p>
    <w:p w14:paraId="7A46D93A" w14:textId="33E46690" w:rsidR="00235C17" w:rsidRDefault="00680B6D" w:rsidP="00D15CA1">
      <w:pPr>
        <w:rPr>
          <w:lang w:val="en-US"/>
        </w:rPr>
      </w:pPr>
      <w:r>
        <w:rPr>
          <w:lang w:val="en-US"/>
        </w:rPr>
        <w:t xml:space="preserve">   </w:t>
      </w:r>
      <w:r w:rsidR="00F85943" w:rsidRPr="00F85943">
        <w:rPr>
          <w:noProof/>
          <w:color w:val="2B579A"/>
          <w:shd w:val="clear" w:color="auto" w:fill="E6E6E6"/>
          <w:lang w:val="en-US"/>
        </w:rPr>
        <w:drawing>
          <wp:inline distT="0" distB="0" distL="0" distR="0" wp14:anchorId="5DC0D44E" wp14:editId="3C10C9C5">
            <wp:extent cx="2857899" cy="3296110"/>
            <wp:effectExtent l="0" t="0" r="0" b="0"/>
            <wp:docPr id="120496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1967" name="Picture 1" descr="A screenshot of a computer&#10;&#10;Description automatically generated"/>
                    <pic:cNvPicPr/>
                  </pic:nvPicPr>
                  <pic:blipFill>
                    <a:blip r:embed="rId11"/>
                    <a:stretch>
                      <a:fillRect/>
                    </a:stretch>
                  </pic:blipFill>
                  <pic:spPr>
                    <a:xfrm>
                      <a:off x="0" y="0"/>
                      <a:ext cx="2857899" cy="3296110"/>
                    </a:xfrm>
                    <a:prstGeom prst="rect">
                      <a:avLst/>
                    </a:prstGeom>
                  </pic:spPr>
                </pic:pic>
              </a:graphicData>
            </a:graphic>
          </wp:inline>
        </w:drawing>
      </w:r>
      <w:r>
        <w:rPr>
          <w:lang w:val="en-US"/>
        </w:rPr>
        <w:t xml:space="preserve"> </w:t>
      </w:r>
      <w:r w:rsidR="00DB3541" w:rsidRPr="00DB3541">
        <w:rPr>
          <w:noProof/>
          <w:color w:val="2B579A"/>
          <w:shd w:val="clear" w:color="auto" w:fill="E6E6E6"/>
          <w:lang w:val="en-US"/>
        </w:rPr>
        <w:drawing>
          <wp:inline distT="0" distB="0" distL="0" distR="0" wp14:anchorId="5C3F7FE6" wp14:editId="102F8108">
            <wp:extent cx="2695951" cy="2067213"/>
            <wp:effectExtent l="0" t="0" r="9525" b="9525"/>
            <wp:docPr id="134082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2961" name="Picture 1" descr="A screenshot of a computer&#10;&#10;Description automatically generated"/>
                    <pic:cNvPicPr/>
                  </pic:nvPicPr>
                  <pic:blipFill>
                    <a:blip r:embed="rId12"/>
                    <a:stretch>
                      <a:fillRect/>
                    </a:stretch>
                  </pic:blipFill>
                  <pic:spPr>
                    <a:xfrm>
                      <a:off x="0" y="0"/>
                      <a:ext cx="2695951" cy="2067213"/>
                    </a:xfrm>
                    <a:prstGeom prst="rect">
                      <a:avLst/>
                    </a:prstGeom>
                  </pic:spPr>
                </pic:pic>
              </a:graphicData>
            </a:graphic>
          </wp:inline>
        </w:drawing>
      </w:r>
      <w:r>
        <w:rPr>
          <w:lang w:val="en-US"/>
        </w:rPr>
        <w:t xml:space="preserve">    </w:t>
      </w:r>
    </w:p>
    <w:p w14:paraId="045CEDD1" w14:textId="05775580" w:rsidR="00F97877" w:rsidRDefault="005F00A9" w:rsidP="00D15CA1">
      <w:pPr>
        <w:rPr>
          <w:lang w:val="en-US"/>
        </w:rPr>
      </w:pPr>
      <w:r w:rsidRPr="005F00A9">
        <w:rPr>
          <w:noProof/>
          <w:color w:val="2B579A"/>
          <w:shd w:val="clear" w:color="auto" w:fill="E6E6E6"/>
          <w:lang w:val="en-US"/>
        </w:rPr>
        <w:drawing>
          <wp:inline distT="0" distB="0" distL="0" distR="0" wp14:anchorId="4E17BC15" wp14:editId="05FD6CF4">
            <wp:extent cx="6097270" cy="1452880"/>
            <wp:effectExtent l="0" t="0" r="0" b="0"/>
            <wp:docPr id="1963488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8093" name="Picture 1" descr="A screenshot of a computer&#10;&#10;Description automatically generated"/>
                    <pic:cNvPicPr/>
                  </pic:nvPicPr>
                  <pic:blipFill>
                    <a:blip r:embed="rId13"/>
                    <a:stretch>
                      <a:fillRect/>
                    </a:stretch>
                  </pic:blipFill>
                  <pic:spPr>
                    <a:xfrm>
                      <a:off x="0" y="0"/>
                      <a:ext cx="6097270" cy="1452880"/>
                    </a:xfrm>
                    <a:prstGeom prst="rect">
                      <a:avLst/>
                    </a:prstGeom>
                  </pic:spPr>
                </pic:pic>
              </a:graphicData>
            </a:graphic>
          </wp:inline>
        </w:drawing>
      </w:r>
    </w:p>
    <w:p w14:paraId="37C4A98E" w14:textId="7EA90AB4" w:rsidR="00695E63" w:rsidRDefault="00C84538" w:rsidP="00395F4A">
      <w:pPr>
        <w:pStyle w:val="ListNumber2"/>
        <w:rPr>
          <w:lang w:val="en-US"/>
        </w:rPr>
      </w:pPr>
      <w:r>
        <w:rPr>
          <w:b/>
          <w:bCs/>
          <w:lang w:val="en-US"/>
        </w:rPr>
        <w:t>R</w:t>
      </w:r>
      <w:r w:rsidR="00E75391">
        <w:rPr>
          <w:b/>
          <w:bCs/>
          <w:lang w:val="en-US"/>
        </w:rPr>
        <w:t>emark</w:t>
      </w:r>
      <w:r w:rsidRPr="0069191F">
        <w:rPr>
          <w:b/>
          <w:bCs/>
          <w:lang w:val="en-US"/>
        </w:rPr>
        <w:t xml:space="preserve"> :</w:t>
      </w:r>
      <w:r w:rsidRPr="0069191F">
        <w:rPr>
          <w:lang w:val="en-US"/>
        </w:rPr>
        <w:t xml:space="preserve"> </w:t>
      </w:r>
      <w:r w:rsidR="00873C07">
        <w:rPr>
          <w:lang w:val="en-US"/>
        </w:rPr>
        <w:t>In order to count</w:t>
      </w:r>
      <w:r>
        <w:rPr>
          <w:lang w:val="en-US"/>
        </w:rPr>
        <w:t xml:space="preserve"> </w:t>
      </w:r>
      <w:r w:rsidR="00944363">
        <w:rPr>
          <w:lang w:val="en-US"/>
        </w:rPr>
        <w:t>the number of</w:t>
      </w:r>
      <w:r>
        <w:rPr>
          <w:lang w:val="en-US"/>
        </w:rPr>
        <w:t xml:space="preserve"> rows</w:t>
      </w:r>
      <w:r w:rsidR="00643929">
        <w:rPr>
          <w:lang w:val="en-US"/>
        </w:rPr>
        <w:t>,</w:t>
      </w:r>
      <w:r>
        <w:rPr>
          <w:lang w:val="en-US"/>
        </w:rPr>
        <w:t xml:space="preserve"> </w:t>
      </w:r>
      <w:r w:rsidR="00643929">
        <w:rPr>
          <w:lang w:val="en-US"/>
        </w:rPr>
        <w:t>“Get Data” function</w:t>
      </w:r>
      <w:r w:rsidR="002C2DA2">
        <w:rPr>
          <w:lang w:val="en-US"/>
        </w:rPr>
        <w:t xml:space="preserve"> </w:t>
      </w:r>
      <w:r w:rsidR="00D2583E">
        <w:rPr>
          <w:lang w:val="en-US"/>
        </w:rPr>
        <w:t xml:space="preserve">was </w:t>
      </w:r>
      <w:r w:rsidR="002C2DA2">
        <w:rPr>
          <w:lang w:val="en-US"/>
        </w:rPr>
        <w:t xml:space="preserve">used </w:t>
      </w:r>
      <w:r w:rsidR="00D2583E">
        <w:rPr>
          <w:lang w:val="en-US"/>
        </w:rPr>
        <w:t>in</w:t>
      </w:r>
      <w:r>
        <w:rPr>
          <w:lang w:val="en-US"/>
        </w:rPr>
        <w:t xml:space="preserve"> Excel </w:t>
      </w:r>
      <w:r w:rsidR="00695E63">
        <w:rPr>
          <w:lang w:val="en-US"/>
        </w:rPr>
        <w:t>:</w:t>
      </w:r>
    </w:p>
    <w:p w14:paraId="089C6AE1" w14:textId="588704E7" w:rsidR="00AA1BFE" w:rsidRDefault="002B0074" w:rsidP="00695E63">
      <w:pPr>
        <w:pStyle w:val="ListNumber2"/>
        <w:numPr>
          <w:ilvl w:val="0"/>
          <w:numId w:val="0"/>
        </w:numPr>
        <w:ind w:left="360"/>
        <w:rPr>
          <w:lang w:val="en-US"/>
        </w:rPr>
      </w:pPr>
      <w:r>
        <w:rPr>
          <w:lang w:val="en-US"/>
        </w:rPr>
        <w:t>(</w:t>
      </w:r>
      <w:r w:rsidR="00C84538" w:rsidRPr="00395F4A">
        <w:rPr>
          <w:lang w:val="en-US"/>
        </w:rPr>
        <w:t>Data 2018.csv, 33058 rows | Data 2019.csv, 32988 rows | Data 2020.csv, 32932 rows</w:t>
      </w:r>
      <w:r>
        <w:rPr>
          <w:lang w:val="en-US"/>
        </w:rPr>
        <w:t>)</w:t>
      </w:r>
      <w:r w:rsidR="00F3744E">
        <w:rPr>
          <w:lang w:val="en-US"/>
        </w:rPr>
        <w:t xml:space="preserve"> </w:t>
      </w:r>
      <w:r w:rsidR="00BF023A">
        <w:rPr>
          <w:lang w:val="en-US"/>
        </w:rPr>
        <w:t>The sum of</w:t>
      </w:r>
      <w:r>
        <w:rPr>
          <w:lang w:val="en-US"/>
        </w:rPr>
        <w:t xml:space="preserve"> </w:t>
      </w:r>
      <w:r w:rsidR="0069191F" w:rsidRPr="00395F4A">
        <w:rPr>
          <w:lang w:val="en-US"/>
        </w:rPr>
        <w:t>rows</w:t>
      </w:r>
      <w:r w:rsidR="00BF023A">
        <w:rPr>
          <w:lang w:val="en-US"/>
        </w:rPr>
        <w:t xml:space="preserve"> count</w:t>
      </w:r>
      <w:r w:rsidR="00794727">
        <w:rPr>
          <w:lang w:val="en-US"/>
        </w:rPr>
        <w:t>s</w:t>
      </w:r>
      <w:r w:rsidR="0069191F" w:rsidRPr="00395F4A">
        <w:rPr>
          <w:lang w:val="en-US"/>
        </w:rPr>
        <w:t xml:space="preserve"> is 98978</w:t>
      </w:r>
      <w:r w:rsidR="00BF023A">
        <w:rPr>
          <w:lang w:val="en-US"/>
        </w:rPr>
        <w:t>.</w:t>
      </w:r>
      <w:r w:rsidR="0069191F" w:rsidRPr="00395F4A">
        <w:rPr>
          <w:lang w:val="en-US"/>
        </w:rPr>
        <w:t xml:space="preserve"> </w:t>
      </w:r>
      <w:r w:rsidR="00BF023A">
        <w:rPr>
          <w:lang w:val="en-US"/>
        </w:rPr>
        <w:t>T</w:t>
      </w:r>
      <w:r w:rsidR="0069191F" w:rsidRPr="00395F4A">
        <w:rPr>
          <w:lang w:val="en-US"/>
        </w:rPr>
        <w:t>he difference between them is</w:t>
      </w:r>
      <w:r w:rsidR="001B7A2A">
        <w:rPr>
          <w:lang w:val="en-US"/>
        </w:rPr>
        <w:t xml:space="preserve"> 3</w:t>
      </w:r>
      <w:r w:rsidR="00D544DA">
        <w:rPr>
          <w:lang w:val="en-US"/>
        </w:rPr>
        <w:t xml:space="preserve"> </w:t>
      </w:r>
      <w:r w:rsidR="001B7A2A">
        <w:rPr>
          <w:lang w:val="en-US"/>
        </w:rPr>
        <w:t>(</w:t>
      </w:r>
      <w:r w:rsidR="0069191F" w:rsidRPr="00395F4A">
        <w:rPr>
          <w:lang w:val="en-US"/>
        </w:rPr>
        <w:t>98978 – 98975 = 3</w:t>
      </w:r>
      <w:r w:rsidR="00D544DA">
        <w:rPr>
          <w:lang w:val="en-US"/>
        </w:rPr>
        <w:t>)</w:t>
      </w:r>
      <w:r w:rsidR="0069191F" w:rsidRPr="00395F4A">
        <w:rPr>
          <w:lang w:val="en-US"/>
        </w:rPr>
        <w:t xml:space="preserve">. Assuming </w:t>
      </w:r>
      <w:r w:rsidR="007D6F56">
        <w:rPr>
          <w:lang w:val="en-US"/>
        </w:rPr>
        <w:t>i</w:t>
      </w:r>
      <w:r w:rsidR="0069191F" w:rsidRPr="00395F4A">
        <w:rPr>
          <w:lang w:val="en-US"/>
        </w:rPr>
        <w:t>n SSIS, each table</w:t>
      </w:r>
      <w:r w:rsidR="007D6F56">
        <w:rPr>
          <w:lang w:val="en-US"/>
        </w:rPr>
        <w:t>’s</w:t>
      </w:r>
      <w:r w:rsidR="0069191F" w:rsidRPr="00395F4A">
        <w:rPr>
          <w:lang w:val="en-US"/>
        </w:rPr>
        <w:t xml:space="preserve"> head</w:t>
      </w:r>
      <w:r w:rsidR="00EF5D3D">
        <w:rPr>
          <w:lang w:val="en-US"/>
        </w:rPr>
        <w:t>er</w:t>
      </w:r>
      <w:r w:rsidR="0069191F" w:rsidRPr="00395F4A">
        <w:rPr>
          <w:lang w:val="en-US"/>
        </w:rPr>
        <w:t xml:space="preserve"> </w:t>
      </w:r>
      <w:r w:rsidR="00EF5D3D">
        <w:rPr>
          <w:lang w:val="en-US"/>
        </w:rPr>
        <w:t>row</w:t>
      </w:r>
      <w:r w:rsidR="0069191F" w:rsidRPr="00395F4A">
        <w:rPr>
          <w:lang w:val="en-US"/>
        </w:rPr>
        <w:t xml:space="preserve"> </w:t>
      </w:r>
      <w:r w:rsidR="00EF5D3D">
        <w:rPr>
          <w:lang w:val="en-US"/>
        </w:rPr>
        <w:t>isn’t counted</w:t>
      </w:r>
      <w:r w:rsidR="000C6798">
        <w:rPr>
          <w:lang w:val="en-US"/>
        </w:rPr>
        <w:t xml:space="preserve"> therefore,</w:t>
      </w:r>
      <w:r w:rsidR="0069191F" w:rsidRPr="00395F4A">
        <w:rPr>
          <w:lang w:val="en-US"/>
        </w:rPr>
        <w:t xml:space="preserve"> the result is correct</w:t>
      </w:r>
      <w:r w:rsidR="008E3F4A" w:rsidRPr="00395F4A">
        <w:rPr>
          <w:lang w:val="en-US"/>
        </w:rPr>
        <w:t>.</w:t>
      </w:r>
    </w:p>
    <w:p w14:paraId="3DF27341" w14:textId="77777777" w:rsidR="00DA33F8" w:rsidRPr="00395F4A" w:rsidRDefault="00DA33F8" w:rsidP="00DA33F8">
      <w:pPr>
        <w:pStyle w:val="ListNumber2"/>
        <w:numPr>
          <w:ilvl w:val="0"/>
          <w:numId w:val="0"/>
        </w:numPr>
        <w:ind w:left="360"/>
        <w:rPr>
          <w:lang w:val="en-US"/>
        </w:rPr>
      </w:pPr>
    </w:p>
    <w:p w14:paraId="613515FB" w14:textId="6792DFFC" w:rsidR="00AA1BFE" w:rsidRPr="00E3234A" w:rsidRDefault="007425E0" w:rsidP="00D15CA1">
      <w:pPr>
        <w:pStyle w:val="ListNumber2"/>
        <w:rPr>
          <w:lang w:val="en-US"/>
        </w:rPr>
      </w:pPr>
      <w:r>
        <w:rPr>
          <w:b/>
          <w:bCs/>
          <w:lang w:val="en-US"/>
        </w:rPr>
        <w:t xml:space="preserve">Solution for 3 </w:t>
      </w:r>
      <w:r w:rsidR="00C304CD">
        <w:rPr>
          <w:b/>
          <w:bCs/>
          <w:lang w:val="en-US"/>
        </w:rPr>
        <w:t>CVS</w:t>
      </w:r>
      <w:r w:rsidR="00966073">
        <w:rPr>
          <w:b/>
          <w:bCs/>
          <w:lang w:val="en-US"/>
        </w:rPr>
        <w:t xml:space="preserve"> files</w:t>
      </w:r>
      <w:r w:rsidR="00817885" w:rsidRPr="00817885">
        <w:rPr>
          <w:b/>
          <w:bCs/>
          <w:lang w:val="en-US"/>
        </w:rPr>
        <w:t xml:space="preserve"> : </w:t>
      </w:r>
      <w:r w:rsidR="00BB7051">
        <w:rPr>
          <w:lang w:val="en-US"/>
        </w:rPr>
        <w:t xml:space="preserve">The Call Data </w:t>
      </w:r>
      <w:r w:rsidR="00E2010B">
        <w:rPr>
          <w:lang w:val="en-US"/>
        </w:rPr>
        <w:t>covers</w:t>
      </w:r>
      <w:r w:rsidR="00395F4A">
        <w:rPr>
          <w:lang w:val="en-US"/>
        </w:rPr>
        <w:t xml:space="preserve"> 3 years of data, during 2018-2020. Each file contains one year of Call Data</w:t>
      </w:r>
      <w:r w:rsidR="00593C4F">
        <w:rPr>
          <w:lang w:val="en-US"/>
        </w:rPr>
        <w:t>, making a total of 3 files</w:t>
      </w:r>
      <w:r w:rsidR="00395F4A">
        <w:rPr>
          <w:lang w:val="en-US"/>
        </w:rPr>
        <w:t xml:space="preserve">. “Foreach Loop Container” will be </w:t>
      </w:r>
      <w:r w:rsidR="00176DE4">
        <w:rPr>
          <w:lang w:val="en-US"/>
        </w:rPr>
        <w:t>used</w:t>
      </w:r>
      <w:r w:rsidR="00395F4A">
        <w:rPr>
          <w:lang w:val="en-US"/>
        </w:rPr>
        <w:t xml:space="preserve"> to gather 3 different </w:t>
      </w:r>
      <w:r w:rsidR="00015D6D">
        <w:rPr>
          <w:lang w:val="en-US"/>
        </w:rPr>
        <w:t>tables</w:t>
      </w:r>
      <w:r w:rsidR="00395F4A">
        <w:rPr>
          <w:lang w:val="en-US"/>
        </w:rPr>
        <w:t xml:space="preserve"> into one table “</w:t>
      </w:r>
      <w:proofErr w:type="spellStart"/>
      <w:r w:rsidR="00395F4A">
        <w:rPr>
          <w:lang w:val="en-US"/>
        </w:rPr>
        <w:t>CallData</w:t>
      </w:r>
      <w:proofErr w:type="spellEnd"/>
      <w:r w:rsidR="00395F4A">
        <w:rPr>
          <w:lang w:val="en-US"/>
        </w:rPr>
        <w:t>”. First, pr</w:t>
      </w:r>
      <w:r w:rsidR="004118C6">
        <w:rPr>
          <w:lang w:val="en-US"/>
        </w:rPr>
        <w:t>o</w:t>
      </w:r>
      <w:r w:rsidR="00395F4A">
        <w:rPr>
          <w:lang w:val="en-US"/>
        </w:rPr>
        <w:t>c</w:t>
      </w:r>
      <w:r w:rsidR="00E5616C">
        <w:rPr>
          <w:lang w:val="en-US"/>
        </w:rPr>
        <w:t>eed with</w:t>
      </w:r>
      <w:r w:rsidR="00733721">
        <w:rPr>
          <w:lang w:val="en-US"/>
        </w:rPr>
        <w:t xml:space="preserve"> </w:t>
      </w:r>
      <w:r w:rsidR="00733721">
        <w:rPr>
          <w:lang w:val="en-US"/>
        </w:rPr>
        <w:lastRenderedPageBreak/>
        <w:t>data staging</w:t>
      </w:r>
      <w:r w:rsidR="00395F4A">
        <w:rPr>
          <w:lang w:val="en-US"/>
        </w:rPr>
        <w:t xml:space="preserve"> as usual case</w:t>
      </w:r>
      <w:r w:rsidR="00540380">
        <w:rPr>
          <w:lang w:val="en-US"/>
        </w:rPr>
        <w:t>,</w:t>
      </w:r>
      <w:r w:rsidR="00395F4A">
        <w:rPr>
          <w:lang w:val="en-US"/>
        </w:rPr>
        <w:t xml:space="preserve"> then add “Foreach Loop Container” </w:t>
      </w:r>
      <w:r w:rsidR="00540380">
        <w:rPr>
          <w:lang w:val="en-US"/>
        </w:rPr>
        <w:t>in</w:t>
      </w:r>
      <w:r w:rsidR="00395F4A">
        <w:rPr>
          <w:lang w:val="en-US"/>
        </w:rPr>
        <w:t xml:space="preserve"> “Control Flow” to gather those files.</w:t>
      </w:r>
    </w:p>
    <w:p w14:paraId="3503F807" w14:textId="493868BE" w:rsidR="0099402D" w:rsidRDefault="008E5B38" w:rsidP="00D15CA1">
      <w:pPr>
        <w:pStyle w:val="ListNumber2"/>
        <w:rPr>
          <w:lang w:val="en-US"/>
        </w:rPr>
      </w:pPr>
      <w:r w:rsidRPr="002C2DA3">
        <w:rPr>
          <w:b/>
          <w:bCs/>
          <w:lang w:val="en-US"/>
        </w:rPr>
        <w:t>DFT - STA Call</w:t>
      </w:r>
      <w:r w:rsidR="00DB6A0C" w:rsidRPr="002C2DA3">
        <w:rPr>
          <w:b/>
          <w:bCs/>
          <w:lang w:val="en-US"/>
        </w:rPr>
        <w:t xml:space="preserve"> </w:t>
      </w:r>
      <w:r w:rsidRPr="002C2DA3">
        <w:rPr>
          <w:b/>
          <w:bCs/>
          <w:lang w:val="en-US"/>
        </w:rPr>
        <w:t xml:space="preserve">Data </w:t>
      </w:r>
      <w:r w:rsidR="00FC5400" w:rsidRPr="002C2DA3">
        <w:rPr>
          <w:b/>
          <w:bCs/>
          <w:lang w:val="en-US"/>
        </w:rPr>
        <w:t>:</w:t>
      </w:r>
      <w:r w:rsidR="00FC5400">
        <w:rPr>
          <w:lang w:val="en-US"/>
        </w:rPr>
        <w:t xml:space="preserve"> </w:t>
      </w:r>
      <w:r w:rsidR="00647CB7">
        <w:rPr>
          <w:lang w:val="en-US"/>
        </w:rPr>
        <w:t>Drag and drop “Data Flow Task”</w:t>
      </w:r>
      <w:r w:rsidR="00CB6AF0">
        <w:rPr>
          <w:lang w:val="en-US"/>
        </w:rPr>
        <w:t xml:space="preserve"> SSIS Tool</w:t>
      </w:r>
      <w:r w:rsidR="00647CB7">
        <w:rPr>
          <w:lang w:val="en-US"/>
        </w:rPr>
        <w:t xml:space="preserve"> </w:t>
      </w:r>
      <w:r w:rsidR="00CB6AF0">
        <w:rPr>
          <w:lang w:val="en-US"/>
        </w:rPr>
        <w:t>on “Control Flow” board.</w:t>
      </w:r>
    </w:p>
    <w:p w14:paraId="0329060D" w14:textId="762459DC" w:rsidR="006074A6" w:rsidRDefault="006074A6" w:rsidP="006074A6">
      <w:pPr>
        <w:pStyle w:val="ListNumber2"/>
        <w:numPr>
          <w:ilvl w:val="0"/>
          <w:numId w:val="0"/>
        </w:numPr>
        <w:ind w:left="360"/>
        <w:rPr>
          <w:lang w:val="en-US"/>
        </w:rPr>
      </w:pPr>
    </w:p>
    <w:p w14:paraId="5A475597" w14:textId="6FCDF3E9" w:rsidR="0012326B" w:rsidRPr="002C2DA3" w:rsidRDefault="4EE94A91" w:rsidP="0012326B">
      <w:pPr>
        <w:pStyle w:val="ListNumber2"/>
        <w:rPr>
          <w:b/>
          <w:bCs/>
          <w:lang w:val="en-US"/>
        </w:rPr>
      </w:pPr>
      <w:r>
        <w:rPr>
          <w:noProof/>
          <w:color w:val="2B579A"/>
          <w:shd w:val="clear" w:color="auto" w:fill="E6E6E6"/>
        </w:rPr>
        <w:drawing>
          <wp:inline distT="0" distB="0" distL="0" distR="0" wp14:anchorId="5553F392" wp14:editId="63DACD04">
            <wp:extent cx="3551182" cy="3461138"/>
            <wp:effectExtent l="0" t="0" r="0" b="8890"/>
            <wp:docPr id="533738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551182" cy="3461138"/>
                    </a:xfrm>
                    <a:prstGeom prst="rect">
                      <a:avLst/>
                    </a:prstGeom>
                  </pic:spPr>
                </pic:pic>
              </a:graphicData>
            </a:graphic>
          </wp:inline>
        </w:drawing>
      </w:r>
      <w:r w:rsidR="00DB6A0C" w:rsidRPr="002C2DA3">
        <w:rPr>
          <w:b/>
          <w:bCs/>
          <w:lang w:val="en-US"/>
        </w:rPr>
        <w:t>FF_SRC - STA Call Data</w:t>
      </w:r>
      <w:r w:rsidR="004434B7" w:rsidRPr="002C2DA3">
        <w:rPr>
          <w:b/>
          <w:bCs/>
          <w:lang w:val="en-US"/>
        </w:rPr>
        <w:t xml:space="preserve"> : </w:t>
      </w:r>
    </w:p>
    <w:p w14:paraId="332DC298" w14:textId="7E71D196" w:rsidR="000B6E2A" w:rsidRPr="0012326B" w:rsidRDefault="004434B7" w:rsidP="0012326B">
      <w:pPr>
        <w:pStyle w:val="ListNumber2"/>
        <w:numPr>
          <w:ilvl w:val="0"/>
          <w:numId w:val="0"/>
        </w:numPr>
        <w:ind w:left="360" w:hanging="360"/>
        <w:rPr>
          <w:lang w:val="en-US"/>
        </w:rPr>
      </w:pPr>
      <w:r>
        <w:rPr>
          <w:lang w:val="en-US"/>
        </w:rPr>
        <w:t xml:space="preserve">Drag and drop “Flat File Source” </w:t>
      </w:r>
      <w:r w:rsidR="00A16289" w:rsidRPr="0012326B">
        <w:rPr>
          <w:lang w:val="en-US"/>
        </w:rPr>
        <w:t>component</w:t>
      </w:r>
      <w:r w:rsidRPr="0012326B">
        <w:rPr>
          <w:lang w:val="en-US"/>
        </w:rPr>
        <w:t xml:space="preserve"> </w:t>
      </w:r>
      <w:r w:rsidR="00C96BE7" w:rsidRPr="0012326B">
        <w:rPr>
          <w:lang w:val="en-US"/>
        </w:rPr>
        <w:t>into</w:t>
      </w:r>
      <w:r w:rsidRPr="0012326B">
        <w:rPr>
          <w:lang w:val="en-US"/>
        </w:rPr>
        <w:t xml:space="preserve"> “</w:t>
      </w:r>
      <w:r w:rsidR="000A229A" w:rsidRPr="0012326B">
        <w:rPr>
          <w:lang w:val="en-US"/>
        </w:rPr>
        <w:t>Data Flow”</w:t>
      </w:r>
      <w:r w:rsidR="0012326B">
        <w:rPr>
          <w:lang w:val="en-US"/>
        </w:rPr>
        <w:t xml:space="preserve"> </w:t>
      </w:r>
      <w:r w:rsidR="0012326B">
        <w:rPr>
          <w:rFonts w:eastAsiaTheme="minorEastAsia" w:cstheme="minorHAnsi"/>
          <w:b/>
          <w:bCs/>
          <w:szCs w:val="24"/>
        </w:rPr>
        <w:t>→</w:t>
      </w:r>
    </w:p>
    <w:p w14:paraId="798C3DAD" w14:textId="6C3B5078" w:rsidR="00C60B7A" w:rsidRPr="007D59CE" w:rsidRDefault="00C60B7A" w:rsidP="00D24C60">
      <w:pPr>
        <w:pStyle w:val="ListNumber2"/>
        <w:numPr>
          <w:ilvl w:val="0"/>
          <w:numId w:val="0"/>
        </w:numPr>
        <w:ind w:left="360"/>
        <w:rPr>
          <w:szCs w:val="24"/>
        </w:rPr>
      </w:pPr>
      <w:r w:rsidRPr="00C60B7A">
        <w:rPr>
          <w:rFonts w:eastAsiaTheme="minorEastAsia"/>
          <w:szCs w:val="24"/>
          <w:lang w:val="en-US"/>
        </w:rPr>
        <w:t xml:space="preserve"> </w:t>
      </w:r>
      <w:r w:rsidRPr="006D7B16">
        <w:rPr>
          <w:rFonts w:eastAsiaTheme="minorEastAsia"/>
          <w:szCs w:val="24"/>
          <w:lang w:val="en-US"/>
        </w:rPr>
        <w:t>Click “Browse” to select the file “Data 2018.csv”</w:t>
      </w:r>
      <w:r w:rsidR="003441CE">
        <w:rPr>
          <w:rFonts w:eastAsiaTheme="minorEastAsia"/>
          <w:szCs w:val="24"/>
          <w:lang w:val="en-US"/>
        </w:rPr>
        <w:t xml:space="preserve"> </w:t>
      </w:r>
      <w:r w:rsidR="003441CE">
        <w:rPr>
          <w:rFonts w:eastAsiaTheme="minorEastAsia" w:cstheme="minorHAnsi"/>
          <w:b/>
          <w:bCs/>
          <w:szCs w:val="24"/>
        </w:rPr>
        <w:t xml:space="preserve">→ </w:t>
      </w:r>
      <w:r w:rsidR="00411261" w:rsidRPr="00DF2100">
        <w:rPr>
          <w:rFonts w:eastAsiaTheme="minorEastAsia"/>
          <w:szCs w:val="24"/>
        </w:rPr>
        <w:t>Code page : 1252 (ANSI – Latin I), allows to load data without error and gives data type “varchar”</w:t>
      </w:r>
      <w:r w:rsidR="00D24C60">
        <w:rPr>
          <w:szCs w:val="24"/>
        </w:rPr>
        <w:t xml:space="preserve"> </w:t>
      </w:r>
      <w:r w:rsidR="003441CE">
        <w:rPr>
          <w:rFonts w:eastAsiaTheme="minorEastAsia" w:cstheme="minorHAnsi"/>
          <w:b/>
          <w:bCs/>
          <w:szCs w:val="24"/>
        </w:rPr>
        <w:t xml:space="preserve">→ </w:t>
      </w:r>
      <w:r w:rsidR="007D59CE">
        <w:rPr>
          <w:rFonts w:eastAsiaTheme="minorEastAsia" w:cstheme="minorHAnsi"/>
          <w:szCs w:val="24"/>
        </w:rPr>
        <w:t>go to Advanced</w:t>
      </w:r>
      <w:r w:rsidR="00D24C60">
        <w:rPr>
          <w:rFonts w:eastAsiaTheme="minorEastAsia" w:cstheme="minorHAnsi"/>
          <w:szCs w:val="24"/>
        </w:rPr>
        <w:t xml:space="preserve"> menu</w:t>
      </w:r>
      <w:r w:rsidR="007D59CE">
        <w:rPr>
          <w:rFonts w:eastAsiaTheme="minorEastAsia" w:cstheme="minorHAnsi"/>
          <w:szCs w:val="24"/>
        </w:rPr>
        <w:t xml:space="preserve"> then set the </w:t>
      </w:r>
      <w:proofErr w:type="spellStart"/>
      <w:r w:rsidR="00086A71">
        <w:rPr>
          <w:rFonts w:eastAsiaTheme="minorEastAsia" w:cstheme="minorHAnsi"/>
          <w:szCs w:val="24"/>
        </w:rPr>
        <w:t>OutputColumnWidth</w:t>
      </w:r>
      <w:proofErr w:type="spellEnd"/>
      <w:r w:rsidR="00547B96">
        <w:rPr>
          <w:rFonts w:eastAsiaTheme="minorEastAsia" w:cstheme="minorHAnsi"/>
          <w:szCs w:val="24"/>
        </w:rPr>
        <w:t xml:space="preserve"> to 255</w:t>
      </w:r>
    </w:p>
    <w:p w14:paraId="0ADFFCE6" w14:textId="7C8F9DA6" w:rsidR="00C60B7A" w:rsidRPr="002E05BC" w:rsidRDefault="00C60B7A" w:rsidP="00C60B7A">
      <w:pPr>
        <w:pStyle w:val="ListNumber2"/>
        <w:numPr>
          <w:ilvl w:val="0"/>
          <w:numId w:val="0"/>
        </w:numPr>
        <w:ind w:left="360"/>
        <w:rPr>
          <w:szCs w:val="24"/>
        </w:rPr>
      </w:pPr>
      <w:r w:rsidRPr="006D7B16">
        <w:rPr>
          <w:rFonts w:eastAsiaTheme="minorEastAsia"/>
          <w:sz w:val="22"/>
          <w:szCs w:val="22"/>
          <w:lang w:val="en-US"/>
        </w:rPr>
        <w:br/>
      </w:r>
    </w:p>
    <w:p w14:paraId="4DF5C305" w14:textId="77777777" w:rsidR="00C60B7A" w:rsidRDefault="00C60B7A" w:rsidP="00C60B7A">
      <w:pPr>
        <w:rPr>
          <w:lang w:val="en-US"/>
        </w:rPr>
      </w:pPr>
    </w:p>
    <w:p w14:paraId="25B01E9A" w14:textId="77777777" w:rsidR="00382446" w:rsidRDefault="00382446" w:rsidP="00C60B7A">
      <w:pPr>
        <w:rPr>
          <w:lang w:val="en-US"/>
        </w:rPr>
      </w:pPr>
    </w:p>
    <w:p w14:paraId="4C1F1FEC" w14:textId="77777777" w:rsidR="00015D6D" w:rsidRDefault="00015D6D" w:rsidP="00C60B7A">
      <w:pPr>
        <w:rPr>
          <w:lang w:val="en-US"/>
        </w:rPr>
      </w:pPr>
    </w:p>
    <w:p w14:paraId="15A9CC48" w14:textId="77777777" w:rsidR="00BD7FEC" w:rsidRDefault="00BD7FEC" w:rsidP="00C60B7A">
      <w:pPr>
        <w:rPr>
          <w:lang w:val="en-US"/>
        </w:rPr>
      </w:pPr>
    </w:p>
    <w:p w14:paraId="68476AE2" w14:textId="484F0BEA" w:rsidR="00C60B7A" w:rsidRPr="00015D6D" w:rsidRDefault="00C60B7A" w:rsidP="00015D6D">
      <w:pPr>
        <w:pStyle w:val="ListNumber2"/>
        <w:rPr>
          <w:lang w:val="en-US"/>
        </w:rPr>
      </w:pPr>
      <w:r w:rsidRPr="00382446">
        <w:rPr>
          <w:b/>
          <w:bCs/>
          <w:lang w:val="en-US"/>
        </w:rPr>
        <w:lastRenderedPageBreak/>
        <w:t>OLE_DST - STA Call Data :</w:t>
      </w:r>
      <w:r w:rsidR="00382446">
        <w:rPr>
          <w:lang w:val="en-US"/>
        </w:rPr>
        <w:t xml:space="preserve"> Drag and drop </w:t>
      </w:r>
      <w:r w:rsidR="00E93A45">
        <w:rPr>
          <w:lang w:val="en-US"/>
        </w:rPr>
        <w:t>“</w:t>
      </w:r>
      <w:r w:rsidRPr="00CC2506">
        <w:rPr>
          <w:lang w:val="en-US"/>
        </w:rPr>
        <w:t>OLE DB Destination</w:t>
      </w:r>
      <w:r w:rsidR="00E93A45">
        <w:rPr>
          <w:lang w:val="en-US"/>
        </w:rPr>
        <w:t xml:space="preserve">” component in “Data Flow” </w:t>
      </w:r>
      <w:r w:rsidR="00E93A45">
        <w:rPr>
          <w:rFonts w:eastAsiaTheme="minorEastAsia" w:cstheme="minorHAnsi"/>
          <w:b/>
          <w:bCs/>
          <w:szCs w:val="24"/>
        </w:rPr>
        <w:t>→</w:t>
      </w:r>
      <w:r w:rsidR="00E93A45" w:rsidRPr="0097401D">
        <w:rPr>
          <w:rFonts w:eastAsiaTheme="minorEastAsia" w:cstheme="minorHAnsi"/>
          <w:szCs w:val="24"/>
        </w:rPr>
        <w:t xml:space="preserve"> Connect to SQL Server </w:t>
      </w:r>
      <w:r w:rsidR="0097401D" w:rsidRPr="0097401D">
        <w:rPr>
          <w:rFonts w:eastAsiaTheme="minorEastAsia" w:cstheme="minorHAnsi"/>
          <w:szCs w:val="24"/>
        </w:rPr>
        <w:t>→ Create “</w:t>
      </w:r>
      <w:proofErr w:type="spellStart"/>
      <w:r w:rsidR="0097401D" w:rsidRPr="0097401D">
        <w:rPr>
          <w:rFonts w:eastAsiaTheme="minorEastAsia" w:cstheme="minorHAnsi"/>
          <w:szCs w:val="24"/>
        </w:rPr>
        <w:t>CallData</w:t>
      </w:r>
      <w:proofErr w:type="spellEnd"/>
      <w:r w:rsidR="0097401D" w:rsidRPr="0097401D">
        <w:rPr>
          <w:rFonts w:eastAsiaTheme="minorEastAsia" w:cstheme="minorHAnsi"/>
          <w:szCs w:val="24"/>
        </w:rPr>
        <w:t>” table.</w:t>
      </w:r>
      <w:r w:rsidRPr="00C60B7A">
        <w:br/>
      </w:r>
      <w:r w:rsidRPr="00246142">
        <w:rPr>
          <w:noProof/>
          <w:color w:val="2B579A"/>
          <w:shd w:val="clear" w:color="auto" w:fill="E6E6E6"/>
          <w:lang w:val="en-US"/>
        </w:rPr>
        <w:drawing>
          <wp:inline distT="0" distB="0" distL="0" distR="0" wp14:anchorId="6C198F44" wp14:editId="2B9A1871">
            <wp:extent cx="2896004" cy="1505160"/>
            <wp:effectExtent l="0" t="0" r="0" b="0"/>
            <wp:docPr id="21050211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21143" name="Picture 1" descr="A screenshot of a computer code&#10;&#10;Description automatically generated"/>
                    <pic:cNvPicPr/>
                  </pic:nvPicPr>
                  <pic:blipFill>
                    <a:blip r:embed="rId15"/>
                    <a:stretch>
                      <a:fillRect/>
                    </a:stretch>
                  </pic:blipFill>
                  <pic:spPr>
                    <a:xfrm>
                      <a:off x="0" y="0"/>
                      <a:ext cx="2896004" cy="1505160"/>
                    </a:xfrm>
                    <a:prstGeom prst="rect">
                      <a:avLst/>
                    </a:prstGeom>
                  </pic:spPr>
                </pic:pic>
              </a:graphicData>
            </a:graphic>
          </wp:inline>
        </w:drawing>
      </w:r>
    </w:p>
    <w:p w14:paraId="192200AA" w14:textId="77777777" w:rsidR="00C60B7A" w:rsidRPr="00015D6D" w:rsidRDefault="00C60B7A" w:rsidP="00015D6D">
      <w:pPr>
        <w:rPr>
          <w:lang w:val="en-US"/>
        </w:rPr>
      </w:pPr>
    </w:p>
    <w:p w14:paraId="4F0C7EEB" w14:textId="77777777" w:rsidR="00015D6D" w:rsidRDefault="006D2C37" w:rsidP="006D2C37">
      <w:pPr>
        <w:pStyle w:val="ListNumber2"/>
        <w:rPr>
          <w:lang w:val="en-US"/>
        </w:rPr>
      </w:pPr>
      <w:r w:rsidRPr="00015D6D">
        <w:rPr>
          <w:b/>
          <w:bCs/>
        </w:rPr>
        <w:t>FELC</w:t>
      </w:r>
      <w:r w:rsidR="00D32C9A" w:rsidRPr="00015D6D">
        <w:rPr>
          <w:b/>
          <w:bCs/>
          <w:lang w:val="en-US"/>
        </w:rPr>
        <w:t>- CallData2018-2020 :</w:t>
      </w:r>
      <w:r w:rsidR="00D32C9A">
        <w:rPr>
          <w:lang w:val="en-US"/>
        </w:rPr>
        <w:t xml:space="preserve"> </w:t>
      </w:r>
      <w:r w:rsidR="00617B04">
        <w:rPr>
          <w:lang w:val="en-US"/>
        </w:rPr>
        <w:t>Add a new variable “</w:t>
      </w:r>
      <w:proofErr w:type="spellStart"/>
      <w:r w:rsidR="00617B04">
        <w:rPr>
          <w:lang w:val="en-US"/>
        </w:rPr>
        <w:t>FilePath</w:t>
      </w:r>
      <w:proofErr w:type="spellEnd"/>
      <w:r w:rsidR="00617B04">
        <w:rPr>
          <w:lang w:val="en-US"/>
        </w:rPr>
        <w:t>” and set the Data type “</w:t>
      </w:r>
      <w:r w:rsidR="00C248AF">
        <w:rPr>
          <w:lang w:val="en-US"/>
        </w:rPr>
        <w:t>String”. As value, paste the path of the file “Data 2018.</w:t>
      </w:r>
      <w:r w:rsidR="00EA4728">
        <w:rPr>
          <w:lang w:val="en-US"/>
        </w:rPr>
        <w:t xml:space="preserve">csv”. It </w:t>
      </w:r>
      <w:r w:rsidR="00E156AD">
        <w:rPr>
          <w:lang w:val="en-US"/>
        </w:rPr>
        <w:t xml:space="preserve">sets the file path to </w:t>
      </w:r>
      <w:r w:rsidR="004375E5">
        <w:rPr>
          <w:lang w:val="en-US"/>
        </w:rPr>
        <w:t>search right file path when “For</w:t>
      </w:r>
      <w:r w:rsidR="00B602BA">
        <w:rPr>
          <w:lang w:val="en-US"/>
        </w:rPr>
        <w:t>each Loop Container” will be executed.</w:t>
      </w:r>
    </w:p>
    <w:p w14:paraId="2D6DD749" w14:textId="16BBA1AB" w:rsidR="00015D6D" w:rsidRPr="00015D6D" w:rsidRDefault="00015D6D" w:rsidP="00FC3B64">
      <w:pPr>
        <w:ind w:firstLine="360"/>
        <w:rPr>
          <w:lang w:val="en-US"/>
        </w:rPr>
      </w:pPr>
      <w:r w:rsidRPr="00191AB9">
        <w:rPr>
          <w:noProof/>
          <w:color w:val="2B579A"/>
          <w:shd w:val="clear" w:color="auto" w:fill="E6E6E6"/>
          <w:lang w:val="en-US"/>
        </w:rPr>
        <w:drawing>
          <wp:inline distT="0" distB="0" distL="0" distR="0" wp14:anchorId="3735E31B" wp14:editId="7700F6D2">
            <wp:extent cx="6097270" cy="800735"/>
            <wp:effectExtent l="0" t="0" r="0" b="0"/>
            <wp:docPr id="1092818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8355" name="Picture 1" descr="A screenshot of a computer&#10;&#10;Description automatically generated"/>
                    <pic:cNvPicPr/>
                  </pic:nvPicPr>
                  <pic:blipFill>
                    <a:blip r:embed="rId16"/>
                    <a:stretch>
                      <a:fillRect/>
                    </a:stretch>
                  </pic:blipFill>
                  <pic:spPr>
                    <a:xfrm>
                      <a:off x="0" y="0"/>
                      <a:ext cx="6097270" cy="800735"/>
                    </a:xfrm>
                    <a:prstGeom prst="rect">
                      <a:avLst/>
                    </a:prstGeom>
                  </pic:spPr>
                </pic:pic>
              </a:graphicData>
            </a:graphic>
          </wp:inline>
        </w:drawing>
      </w:r>
    </w:p>
    <w:p w14:paraId="58337634" w14:textId="3AEE63DA" w:rsidR="00EE7482" w:rsidRDefault="00EE7482" w:rsidP="00FC3B64">
      <w:pPr>
        <w:pStyle w:val="ListNumber2"/>
        <w:numPr>
          <w:ilvl w:val="0"/>
          <w:numId w:val="0"/>
        </w:numPr>
        <w:ind w:left="360"/>
        <w:rPr>
          <w:lang w:val="en-US"/>
        </w:rPr>
      </w:pPr>
      <w:r>
        <w:rPr>
          <w:lang w:val="en-US"/>
        </w:rPr>
        <w:t xml:space="preserve">Drag and Drop “Foreach Loop Container” component </w:t>
      </w:r>
      <w:r>
        <w:rPr>
          <w:rFonts w:eastAsiaTheme="minorEastAsia" w:cstheme="minorHAnsi"/>
          <w:b/>
          <w:bCs/>
          <w:szCs w:val="24"/>
        </w:rPr>
        <w:t>→</w:t>
      </w:r>
      <w:r w:rsidR="00BA20D3">
        <w:rPr>
          <w:rFonts w:eastAsiaTheme="minorEastAsia" w:cstheme="minorHAnsi"/>
          <w:b/>
          <w:bCs/>
          <w:szCs w:val="24"/>
        </w:rPr>
        <w:t xml:space="preserve"> </w:t>
      </w:r>
      <w:r w:rsidR="00BA20D3">
        <w:rPr>
          <w:rFonts w:eastAsiaTheme="minorEastAsia" w:cstheme="minorHAnsi"/>
          <w:szCs w:val="24"/>
        </w:rPr>
        <w:t>Collection</w:t>
      </w:r>
      <w:r w:rsidR="00BA20D3">
        <w:rPr>
          <w:rFonts w:eastAsiaTheme="minorEastAsia" w:cstheme="minorHAnsi"/>
          <w:b/>
          <w:bCs/>
          <w:szCs w:val="24"/>
        </w:rPr>
        <w:t xml:space="preserve"> →</w:t>
      </w:r>
      <w:r>
        <w:rPr>
          <w:rFonts w:eastAsiaTheme="minorEastAsia" w:cstheme="minorHAnsi"/>
          <w:b/>
          <w:bCs/>
          <w:szCs w:val="24"/>
        </w:rPr>
        <w:t xml:space="preserve"> </w:t>
      </w:r>
      <w:r w:rsidR="002E4AB6">
        <w:rPr>
          <w:rFonts w:eastAsiaTheme="minorEastAsia" w:cstheme="minorHAnsi"/>
          <w:szCs w:val="24"/>
        </w:rPr>
        <w:t>Select “Foreach File E</w:t>
      </w:r>
      <w:r w:rsidR="00CF3047">
        <w:rPr>
          <w:rFonts w:eastAsiaTheme="minorEastAsia" w:cstheme="minorHAnsi"/>
          <w:szCs w:val="24"/>
        </w:rPr>
        <w:t xml:space="preserve">numerator </w:t>
      </w:r>
      <w:r w:rsidR="007B09F1">
        <w:rPr>
          <w:rFonts w:eastAsiaTheme="minorEastAsia" w:cstheme="minorHAnsi"/>
          <w:b/>
          <w:bCs/>
          <w:szCs w:val="24"/>
        </w:rPr>
        <w:t xml:space="preserve">→ </w:t>
      </w:r>
      <w:r w:rsidR="007B09F1">
        <w:rPr>
          <w:rFonts w:eastAsiaTheme="minorEastAsia" w:cstheme="minorHAnsi"/>
          <w:szCs w:val="24"/>
        </w:rPr>
        <w:t xml:space="preserve">Set </w:t>
      </w:r>
      <w:r w:rsidR="00E2602E">
        <w:rPr>
          <w:rFonts w:eastAsiaTheme="minorEastAsia" w:cstheme="minorHAnsi"/>
          <w:szCs w:val="24"/>
        </w:rPr>
        <w:t xml:space="preserve">the path of Folder </w:t>
      </w:r>
      <w:r w:rsidR="00E2602E">
        <w:rPr>
          <w:rFonts w:eastAsiaTheme="minorEastAsia" w:cstheme="minorHAnsi"/>
          <w:b/>
          <w:bCs/>
          <w:szCs w:val="24"/>
        </w:rPr>
        <w:t xml:space="preserve">→ </w:t>
      </w:r>
      <w:r w:rsidR="005E590A">
        <w:rPr>
          <w:rFonts w:eastAsiaTheme="minorEastAsia" w:cstheme="minorHAnsi"/>
          <w:szCs w:val="24"/>
        </w:rPr>
        <w:t xml:space="preserve">set the </w:t>
      </w:r>
      <w:r w:rsidR="005C5EB7">
        <w:rPr>
          <w:rFonts w:eastAsiaTheme="minorEastAsia" w:cstheme="minorHAnsi"/>
          <w:szCs w:val="24"/>
        </w:rPr>
        <w:t>ite</w:t>
      </w:r>
      <w:r w:rsidR="00FD7329">
        <w:rPr>
          <w:rFonts w:eastAsiaTheme="minorEastAsia" w:cstheme="minorHAnsi"/>
          <w:szCs w:val="24"/>
        </w:rPr>
        <w:t>r</w:t>
      </w:r>
      <w:r w:rsidR="005C5EB7">
        <w:rPr>
          <w:rFonts w:eastAsiaTheme="minorEastAsia" w:cstheme="minorHAnsi"/>
          <w:szCs w:val="24"/>
        </w:rPr>
        <w:t xml:space="preserve">ation </w:t>
      </w:r>
      <w:r w:rsidR="005E590A">
        <w:rPr>
          <w:rFonts w:eastAsiaTheme="minorEastAsia" w:cstheme="minorHAnsi"/>
          <w:szCs w:val="24"/>
        </w:rPr>
        <w:t>reference as every csv</w:t>
      </w:r>
      <w:r w:rsidR="00FD7329">
        <w:rPr>
          <w:rFonts w:eastAsiaTheme="minorEastAsia" w:cstheme="minorHAnsi"/>
          <w:szCs w:val="24"/>
        </w:rPr>
        <w:t xml:space="preserve"> format</w:t>
      </w:r>
      <w:r w:rsidR="005E590A">
        <w:rPr>
          <w:rFonts w:eastAsiaTheme="minorEastAsia" w:cstheme="minorHAnsi"/>
          <w:szCs w:val="24"/>
        </w:rPr>
        <w:t xml:space="preserve"> file in </w:t>
      </w:r>
      <w:r w:rsidR="00FD7329">
        <w:rPr>
          <w:rFonts w:eastAsiaTheme="minorEastAsia" w:cstheme="minorHAnsi"/>
          <w:szCs w:val="24"/>
        </w:rPr>
        <w:t>the</w:t>
      </w:r>
      <w:r w:rsidR="005C5EB7">
        <w:rPr>
          <w:rFonts w:eastAsiaTheme="minorEastAsia" w:cstheme="minorHAnsi"/>
          <w:szCs w:val="24"/>
        </w:rPr>
        <w:t xml:space="preserve"> Folder</w:t>
      </w:r>
      <w:r>
        <w:rPr>
          <w:rFonts w:eastAsiaTheme="minorEastAsia" w:cstheme="minorHAnsi"/>
          <w:b/>
          <w:bCs/>
          <w:szCs w:val="24"/>
        </w:rPr>
        <w:br/>
      </w:r>
      <w:r w:rsidRPr="00832C38">
        <w:rPr>
          <w:noProof/>
          <w:color w:val="2B579A"/>
          <w:shd w:val="clear" w:color="auto" w:fill="E6E6E6"/>
          <w:lang w:val="en-US"/>
        </w:rPr>
        <w:drawing>
          <wp:inline distT="0" distB="0" distL="0" distR="0" wp14:anchorId="41F0F51C" wp14:editId="53F7FFD3">
            <wp:extent cx="4457705" cy="3827721"/>
            <wp:effectExtent l="0" t="0" r="0" b="1905"/>
            <wp:docPr id="40837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1982" name="Picture 1" descr="A screenshot of a computer&#10;&#10;Description automatically generated"/>
                    <pic:cNvPicPr/>
                  </pic:nvPicPr>
                  <pic:blipFill>
                    <a:blip r:embed="rId17"/>
                    <a:stretch>
                      <a:fillRect/>
                    </a:stretch>
                  </pic:blipFill>
                  <pic:spPr>
                    <a:xfrm>
                      <a:off x="0" y="0"/>
                      <a:ext cx="4463646" cy="3832823"/>
                    </a:xfrm>
                    <a:prstGeom prst="rect">
                      <a:avLst/>
                    </a:prstGeom>
                  </pic:spPr>
                </pic:pic>
              </a:graphicData>
            </a:graphic>
          </wp:inline>
        </w:drawing>
      </w:r>
    </w:p>
    <w:p w14:paraId="4CEA560F" w14:textId="015972CA" w:rsidR="00EE7482" w:rsidRPr="00BA20D3" w:rsidRDefault="00BA20D3" w:rsidP="00EE7482">
      <w:pPr>
        <w:pStyle w:val="ListNumber2"/>
        <w:numPr>
          <w:ilvl w:val="0"/>
          <w:numId w:val="0"/>
        </w:numPr>
        <w:ind w:left="360" w:hanging="360"/>
        <w:rPr>
          <w:lang w:val="en-US"/>
        </w:rPr>
      </w:pPr>
      <w:r>
        <w:rPr>
          <w:rFonts w:eastAsiaTheme="minorEastAsia" w:cstheme="minorHAnsi"/>
          <w:szCs w:val="24"/>
        </w:rPr>
        <w:t xml:space="preserve">Variable Mappings </w:t>
      </w:r>
      <w:r>
        <w:rPr>
          <w:rFonts w:eastAsiaTheme="minorEastAsia" w:cstheme="minorHAnsi"/>
          <w:b/>
          <w:bCs/>
          <w:szCs w:val="24"/>
        </w:rPr>
        <w:t xml:space="preserve">→ </w:t>
      </w:r>
      <w:r w:rsidR="009470C3">
        <w:rPr>
          <w:rFonts w:eastAsiaTheme="minorEastAsia" w:cstheme="minorHAnsi"/>
          <w:szCs w:val="24"/>
        </w:rPr>
        <w:t>Select “User::</w:t>
      </w:r>
      <w:proofErr w:type="spellStart"/>
      <w:r w:rsidR="009470C3">
        <w:rPr>
          <w:rFonts w:eastAsiaTheme="minorEastAsia" w:cstheme="minorHAnsi"/>
          <w:szCs w:val="24"/>
        </w:rPr>
        <w:t>FilePath</w:t>
      </w:r>
      <w:proofErr w:type="spellEnd"/>
      <w:r w:rsidR="009470C3">
        <w:rPr>
          <w:rFonts w:eastAsiaTheme="minorEastAsia" w:cstheme="minorHAnsi"/>
          <w:szCs w:val="24"/>
        </w:rPr>
        <w:t xml:space="preserve">” </w:t>
      </w:r>
    </w:p>
    <w:p w14:paraId="3D639C71" w14:textId="6975AAB2" w:rsidR="00EE7482" w:rsidRDefault="0031778B" w:rsidP="00EE7482">
      <w:pPr>
        <w:pStyle w:val="ListNumber2"/>
        <w:numPr>
          <w:ilvl w:val="0"/>
          <w:numId w:val="0"/>
        </w:numPr>
        <w:ind w:left="360" w:hanging="360"/>
        <w:rPr>
          <w:lang w:val="en-US"/>
        </w:rPr>
      </w:pPr>
      <w:r w:rsidRPr="0031778B">
        <w:rPr>
          <w:noProof/>
          <w:color w:val="2B579A"/>
          <w:shd w:val="clear" w:color="auto" w:fill="E6E6E6"/>
          <w:lang w:val="en-US"/>
        </w:rPr>
        <w:lastRenderedPageBreak/>
        <w:drawing>
          <wp:inline distT="0" distB="0" distL="0" distR="0" wp14:anchorId="62224ECC" wp14:editId="7EA075F9">
            <wp:extent cx="5125165" cy="1028844"/>
            <wp:effectExtent l="0" t="0" r="0" b="0"/>
            <wp:docPr id="1499373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3209" name="Picture 1" descr="A screenshot of a computer screen&#10;&#10;Description automatically generated"/>
                    <pic:cNvPicPr/>
                  </pic:nvPicPr>
                  <pic:blipFill>
                    <a:blip r:embed="rId18"/>
                    <a:stretch>
                      <a:fillRect/>
                    </a:stretch>
                  </pic:blipFill>
                  <pic:spPr>
                    <a:xfrm>
                      <a:off x="0" y="0"/>
                      <a:ext cx="5125165" cy="1028844"/>
                    </a:xfrm>
                    <a:prstGeom prst="rect">
                      <a:avLst/>
                    </a:prstGeom>
                  </pic:spPr>
                </pic:pic>
              </a:graphicData>
            </a:graphic>
          </wp:inline>
        </w:drawing>
      </w:r>
    </w:p>
    <w:p w14:paraId="0287FB34" w14:textId="763362CF" w:rsidR="00EE7482" w:rsidRDefault="00EE7482" w:rsidP="00EE7482">
      <w:pPr>
        <w:pStyle w:val="ListNumber2"/>
        <w:numPr>
          <w:ilvl w:val="0"/>
          <w:numId w:val="0"/>
        </w:numPr>
        <w:ind w:left="360" w:hanging="360"/>
        <w:rPr>
          <w:lang w:val="en-US"/>
        </w:rPr>
      </w:pPr>
    </w:p>
    <w:p w14:paraId="43339548" w14:textId="46B9D509" w:rsidR="00A73B10" w:rsidRDefault="00413577" w:rsidP="00EE7482">
      <w:pPr>
        <w:pStyle w:val="ListNumber2"/>
        <w:numPr>
          <w:ilvl w:val="0"/>
          <w:numId w:val="0"/>
        </w:numPr>
        <w:ind w:left="360" w:hanging="360"/>
        <w:rPr>
          <w:rFonts w:eastAsiaTheme="minorEastAsia" w:cstheme="minorHAnsi"/>
          <w:szCs w:val="24"/>
        </w:rPr>
      </w:pPr>
      <w:r>
        <w:rPr>
          <w:lang w:val="en-US"/>
        </w:rPr>
        <w:t xml:space="preserve">Go to Properties setting for Flat File Connection Manager </w:t>
      </w:r>
      <w:r>
        <w:rPr>
          <w:rFonts w:eastAsiaTheme="minorEastAsia" w:cstheme="minorHAnsi"/>
          <w:b/>
          <w:bCs/>
          <w:szCs w:val="24"/>
        </w:rPr>
        <w:t xml:space="preserve">→ </w:t>
      </w:r>
      <w:r>
        <w:rPr>
          <w:rFonts w:eastAsiaTheme="minorEastAsia" w:cstheme="minorHAnsi"/>
          <w:szCs w:val="24"/>
        </w:rPr>
        <w:t xml:space="preserve">Add an expression </w:t>
      </w:r>
      <w:r w:rsidR="00A92488">
        <w:rPr>
          <w:rFonts w:eastAsiaTheme="minorEastAsia" w:cstheme="minorHAnsi"/>
          <w:szCs w:val="24"/>
        </w:rPr>
        <w:t>selecting “</w:t>
      </w:r>
      <w:proofErr w:type="spellStart"/>
      <w:r w:rsidR="00A92488">
        <w:rPr>
          <w:rFonts w:eastAsiaTheme="minorEastAsia" w:cstheme="minorHAnsi"/>
          <w:szCs w:val="24"/>
        </w:rPr>
        <w:t>ConnectionString</w:t>
      </w:r>
      <w:proofErr w:type="spellEnd"/>
      <w:r w:rsidR="00A92488">
        <w:rPr>
          <w:rFonts w:eastAsiaTheme="minorEastAsia" w:cstheme="minorHAnsi"/>
          <w:szCs w:val="24"/>
        </w:rPr>
        <w:t xml:space="preserve">” then </w:t>
      </w:r>
      <w:r w:rsidR="005D3DC2">
        <w:rPr>
          <w:rFonts w:eastAsiaTheme="minorEastAsia" w:cstheme="minorHAnsi"/>
          <w:szCs w:val="24"/>
        </w:rPr>
        <w:t>“</w:t>
      </w:r>
      <w:r w:rsidR="005D3DC2" w:rsidRPr="0045243E">
        <w:rPr>
          <w:rFonts w:eastAsiaTheme="minorEastAsia" w:cstheme="minorHAnsi"/>
          <w:b/>
          <w:bCs/>
          <w:szCs w:val="24"/>
        </w:rPr>
        <w:t>@[User::</w:t>
      </w:r>
      <w:proofErr w:type="spellStart"/>
      <w:r w:rsidR="005D3DC2" w:rsidRPr="0045243E">
        <w:rPr>
          <w:rFonts w:eastAsiaTheme="minorEastAsia" w:cstheme="minorHAnsi"/>
          <w:b/>
          <w:bCs/>
          <w:szCs w:val="24"/>
        </w:rPr>
        <w:t>FilePath</w:t>
      </w:r>
      <w:proofErr w:type="spellEnd"/>
      <w:r w:rsidR="005D3DC2" w:rsidRPr="0045243E">
        <w:rPr>
          <w:rFonts w:eastAsiaTheme="minorEastAsia" w:cstheme="minorHAnsi"/>
          <w:b/>
          <w:bCs/>
          <w:szCs w:val="24"/>
        </w:rPr>
        <w:t>]</w:t>
      </w:r>
      <w:r w:rsidR="00BE2C58">
        <w:rPr>
          <w:rFonts w:eastAsiaTheme="minorEastAsia" w:cstheme="minorHAnsi"/>
          <w:szCs w:val="24"/>
        </w:rPr>
        <w:t>” as variable</w:t>
      </w:r>
    </w:p>
    <w:p w14:paraId="74AC323F" w14:textId="355288AF" w:rsidR="00E9378A" w:rsidRPr="00E9378A" w:rsidRDefault="00957B44" w:rsidP="00E9378A">
      <w:pPr>
        <w:pStyle w:val="ListNumber2"/>
        <w:numPr>
          <w:ilvl w:val="0"/>
          <w:numId w:val="0"/>
        </w:numPr>
        <w:ind w:left="360" w:hanging="360"/>
        <w:jc w:val="center"/>
        <w:rPr>
          <w:rFonts w:eastAsiaTheme="minorEastAsia" w:cstheme="minorHAnsi"/>
          <w:szCs w:val="24"/>
        </w:rPr>
      </w:pPr>
      <w:r>
        <w:rPr>
          <w:rFonts w:eastAsiaTheme="minorEastAsia" w:cstheme="minorHAnsi"/>
          <w:noProof/>
          <w:color w:val="2B579A"/>
          <w:szCs w:val="24"/>
          <w:shd w:val="clear" w:color="auto" w:fill="E6E6E6"/>
        </w:rPr>
        <w:drawing>
          <wp:inline distT="0" distB="0" distL="0" distR="0" wp14:anchorId="27C081AF" wp14:editId="19B3A3D2">
            <wp:extent cx="3402418" cy="2706393"/>
            <wp:effectExtent l="0" t="0" r="7620" b="0"/>
            <wp:docPr id="54092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21929"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6208" cy="2717362"/>
                    </a:xfrm>
                    <a:prstGeom prst="rect">
                      <a:avLst/>
                    </a:prstGeom>
                    <a:noFill/>
                    <a:ln>
                      <a:noFill/>
                    </a:ln>
                  </pic:spPr>
                </pic:pic>
              </a:graphicData>
            </a:graphic>
          </wp:inline>
        </w:drawing>
      </w:r>
    </w:p>
    <w:p w14:paraId="0D107E8B" w14:textId="7F34123A" w:rsidR="00E9378A" w:rsidRDefault="00E9378A" w:rsidP="00E9378A">
      <w:pPr>
        <w:pStyle w:val="ListNumber2"/>
      </w:pPr>
      <w:r w:rsidRPr="0570CEB4">
        <w:rPr>
          <w:b/>
        </w:rPr>
        <w:t>SQL – Truncate</w:t>
      </w:r>
      <w:r w:rsidR="000D563A" w:rsidRPr="0570CEB4">
        <w:rPr>
          <w:b/>
        </w:rPr>
        <w:t xml:space="preserve"> STA</w:t>
      </w:r>
      <w:r w:rsidRPr="0570CEB4">
        <w:rPr>
          <w:b/>
        </w:rPr>
        <w:t xml:space="preserve"> Call Data :</w:t>
      </w:r>
      <w:r w:rsidRPr="0570CEB4">
        <w:t xml:space="preserve"> Drag and drop “</w:t>
      </w:r>
      <w:r w:rsidR="008A0C0F" w:rsidRPr="0570CEB4">
        <w:t>Execute SQL Task</w:t>
      </w:r>
      <w:r w:rsidRPr="0570CEB4">
        <w:t xml:space="preserve">” SSIS </w:t>
      </w:r>
      <w:r w:rsidR="008A0C0F" w:rsidRPr="0570CEB4">
        <w:t>component</w:t>
      </w:r>
      <w:r w:rsidRPr="0570CEB4">
        <w:t xml:space="preserve"> </w:t>
      </w:r>
      <w:r w:rsidR="008A0C0F" w:rsidRPr="0570CEB4">
        <w:t>in</w:t>
      </w:r>
      <w:r w:rsidRPr="0570CEB4">
        <w:t xml:space="preserve"> “Control Flow”.</w:t>
      </w:r>
      <w:r w:rsidR="00354792" w:rsidRPr="0570CEB4">
        <w:t xml:space="preserve"> </w:t>
      </w:r>
      <w:r w:rsidR="00712C96" w:rsidRPr="0570CEB4">
        <w:t>Type the SQL Statement</w:t>
      </w:r>
      <w:r w:rsidR="00354792" w:rsidRPr="0570CEB4">
        <w:t xml:space="preserve"> “TRUNCATE TABLE </w:t>
      </w:r>
      <w:proofErr w:type="spellStart"/>
      <w:r w:rsidR="00354792" w:rsidRPr="0570CEB4">
        <w:t>dbo.CallData</w:t>
      </w:r>
      <w:proofErr w:type="spellEnd"/>
      <w:r w:rsidR="0042342F" w:rsidRPr="0570CEB4">
        <w:t>”.</w:t>
      </w:r>
    </w:p>
    <w:p w14:paraId="7B4B10A5" w14:textId="77777777" w:rsidR="00BC225A" w:rsidRPr="00E9378A" w:rsidRDefault="00BC225A" w:rsidP="00BC225A">
      <w:pPr>
        <w:pStyle w:val="ListNumber2"/>
        <w:numPr>
          <w:ilvl w:val="0"/>
          <w:numId w:val="0"/>
        </w:numPr>
        <w:ind w:left="360" w:hanging="360"/>
        <w:rPr>
          <w:rFonts w:eastAsiaTheme="minorEastAsia" w:cstheme="minorHAnsi"/>
          <w:szCs w:val="24"/>
          <w:lang w:val="en-US"/>
        </w:rPr>
      </w:pPr>
    </w:p>
    <w:p w14:paraId="25576A79" w14:textId="7CA6F219" w:rsidR="00C06A23" w:rsidRPr="009A17C9" w:rsidRDefault="005B7A7B" w:rsidP="009A17C9">
      <w:pPr>
        <w:pStyle w:val="Heading2"/>
        <w:rPr>
          <w:rFonts w:asciiTheme="minorHAnsi" w:eastAsiaTheme="minorEastAsia" w:hAnsiTheme="minorHAnsi" w:cstheme="minorBidi"/>
          <w:b w:val="0"/>
          <w:color w:val="4E4484" w:themeColor="text1" w:themeTint="BF"/>
          <w:sz w:val="20"/>
          <w:lang w:val="en-US"/>
        </w:rPr>
      </w:pPr>
      <w:bookmarkStart w:id="18" w:name="_Toc1554044173"/>
      <w:bookmarkStart w:id="19" w:name="_Toc167045183"/>
      <w:r>
        <w:rPr>
          <w:lang w:val="en-US"/>
        </w:rPr>
        <w:lastRenderedPageBreak/>
        <w:t>II</w:t>
      </w:r>
      <w:r w:rsidR="00EF7FA1">
        <w:rPr>
          <w:lang w:val="en-US"/>
        </w:rPr>
        <w:t xml:space="preserve">-2. </w:t>
      </w:r>
      <w:r w:rsidR="00D15CA1">
        <w:rPr>
          <w:lang w:val="en-US"/>
        </w:rPr>
        <w:t xml:space="preserve">Call </w:t>
      </w:r>
      <w:r w:rsidR="008B769F">
        <w:rPr>
          <w:lang w:val="en-US"/>
        </w:rPr>
        <w:t>Types Table</w:t>
      </w:r>
      <w:bookmarkEnd w:id="18"/>
      <w:bookmarkEnd w:id="19"/>
    </w:p>
    <w:p w14:paraId="595413CB" w14:textId="035CE801" w:rsidR="008573BF" w:rsidRDefault="001251F4" w:rsidP="008573BF">
      <w:pPr>
        <w:rPr>
          <w:noProof/>
        </w:rPr>
      </w:pPr>
      <w:r w:rsidRPr="001251F4">
        <w:rPr>
          <w:noProof/>
          <w:color w:val="2B579A"/>
          <w:shd w:val="clear" w:color="auto" w:fill="E6E6E6"/>
        </w:rPr>
        <w:drawing>
          <wp:inline distT="0" distB="0" distL="0" distR="0" wp14:anchorId="7CF13E66" wp14:editId="1C51D4F0">
            <wp:extent cx="2600688" cy="1848108"/>
            <wp:effectExtent l="0" t="0" r="9525" b="0"/>
            <wp:docPr id="49056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0946" name="Picture 1" descr="A screenshot of a computer&#10;&#10;Description automatically generated"/>
                    <pic:cNvPicPr/>
                  </pic:nvPicPr>
                  <pic:blipFill>
                    <a:blip r:embed="rId20"/>
                    <a:stretch>
                      <a:fillRect/>
                    </a:stretch>
                  </pic:blipFill>
                  <pic:spPr>
                    <a:xfrm>
                      <a:off x="0" y="0"/>
                      <a:ext cx="2600688" cy="1848108"/>
                    </a:xfrm>
                    <a:prstGeom prst="rect">
                      <a:avLst/>
                    </a:prstGeom>
                  </pic:spPr>
                </pic:pic>
              </a:graphicData>
            </a:graphic>
          </wp:inline>
        </w:drawing>
      </w:r>
      <w:r w:rsidR="009C620B" w:rsidRPr="009C620B">
        <w:rPr>
          <w:noProof/>
        </w:rPr>
        <w:t xml:space="preserve"> </w:t>
      </w:r>
      <w:r w:rsidR="009A17C9" w:rsidRPr="009A17C9">
        <w:rPr>
          <w:noProof/>
          <w:color w:val="2B579A"/>
          <w:shd w:val="clear" w:color="auto" w:fill="E6E6E6"/>
        </w:rPr>
        <w:drawing>
          <wp:inline distT="0" distB="0" distL="0" distR="0" wp14:anchorId="63E0F4C4" wp14:editId="72EA2AAC">
            <wp:extent cx="2610214" cy="2200582"/>
            <wp:effectExtent l="0" t="0" r="0" b="9525"/>
            <wp:docPr id="87857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0595" name="Picture 1" descr="A screenshot of a computer&#10;&#10;Description automatically generated"/>
                    <pic:cNvPicPr/>
                  </pic:nvPicPr>
                  <pic:blipFill>
                    <a:blip r:embed="rId21"/>
                    <a:stretch>
                      <a:fillRect/>
                    </a:stretch>
                  </pic:blipFill>
                  <pic:spPr>
                    <a:xfrm>
                      <a:off x="0" y="0"/>
                      <a:ext cx="2610214" cy="2200582"/>
                    </a:xfrm>
                    <a:prstGeom prst="rect">
                      <a:avLst/>
                    </a:prstGeom>
                  </pic:spPr>
                </pic:pic>
              </a:graphicData>
            </a:graphic>
          </wp:inline>
        </w:drawing>
      </w:r>
      <w:r w:rsidR="008435F9" w:rsidRPr="008435F9">
        <w:rPr>
          <w:noProof/>
        </w:rPr>
        <w:t xml:space="preserve"> </w:t>
      </w:r>
      <w:r w:rsidR="00C26293" w:rsidRPr="00C26293">
        <w:rPr>
          <w:noProof/>
          <w:color w:val="2B579A"/>
          <w:shd w:val="clear" w:color="auto" w:fill="E6E6E6"/>
        </w:rPr>
        <w:drawing>
          <wp:inline distT="0" distB="0" distL="0" distR="0" wp14:anchorId="1E3D0F56" wp14:editId="7D459F27">
            <wp:extent cx="6097270" cy="1224280"/>
            <wp:effectExtent l="0" t="0" r="0" b="0"/>
            <wp:docPr id="17273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0275" name="Picture 1" descr="A screenshot of a computer&#10;&#10;Description automatically generated"/>
                    <pic:cNvPicPr/>
                  </pic:nvPicPr>
                  <pic:blipFill>
                    <a:blip r:embed="rId22"/>
                    <a:stretch>
                      <a:fillRect/>
                    </a:stretch>
                  </pic:blipFill>
                  <pic:spPr>
                    <a:xfrm>
                      <a:off x="0" y="0"/>
                      <a:ext cx="6097270" cy="1224280"/>
                    </a:xfrm>
                    <a:prstGeom prst="rect">
                      <a:avLst/>
                    </a:prstGeom>
                  </pic:spPr>
                </pic:pic>
              </a:graphicData>
            </a:graphic>
          </wp:inline>
        </w:drawing>
      </w:r>
    </w:p>
    <w:p w14:paraId="179C715E" w14:textId="77777777" w:rsidR="0045243E" w:rsidRPr="002C7CB6" w:rsidRDefault="0045243E" w:rsidP="008573BF">
      <w:pPr>
        <w:rPr>
          <w:lang w:val="en-US"/>
        </w:rPr>
      </w:pPr>
    </w:p>
    <w:p w14:paraId="09747B73" w14:textId="77777777" w:rsidR="00C779F1" w:rsidRPr="00C779F1" w:rsidRDefault="00D65F0B" w:rsidP="00F847F4">
      <w:pPr>
        <w:pStyle w:val="ListNumber2"/>
        <w:rPr>
          <w:lang w:val="en-US" w:bidi="en-GB"/>
        </w:rPr>
      </w:pPr>
      <w:r w:rsidRPr="001D51E7">
        <w:rPr>
          <w:b/>
          <w:bCs/>
          <w:lang w:val="en-US"/>
        </w:rPr>
        <w:t>OLE_DST -</w:t>
      </w:r>
      <w:r w:rsidR="001D51E7" w:rsidRPr="001D51E7">
        <w:rPr>
          <w:b/>
          <w:bCs/>
          <w:lang w:val="en-US"/>
        </w:rPr>
        <w:t xml:space="preserve"> STA</w:t>
      </w:r>
      <w:r w:rsidRPr="001D51E7">
        <w:rPr>
          <w:b/>
          <w:bCs/>
          <w:lang w:val="en-US"/>
        </w:rPr>
        <w:t xml:space="preserve"> Call Types</w:t>
      </w:r>
      <w:r w:rsidR="000D02C9">
        <w:rPr>
          <w:b/>
          <w:bCs/>
          <w:lang w:val="en-US"/>
        </w:rPr>
        <w:t xml:space="preserve"> :</w:t>
      </w:r>
    </w:p>
    <w:p w14:paraId="0E21309A" w14:textId="2BA23914" w:rsidR="0045243E" w:rsidRPr="00F847F4" w:rsidRDefault="0049649E" w:rsidP="00C779F1">
      <w:pPr>
        <w:pStyle w:val="ListNumber2"/>
        <w:numPr>
          <w:ilvl w:val="0"/>
          <w:numId w:val="0"/>
        </w:numPr>
        <w:rPr>
          <w:lang w:val="en-US" w:bidi="en-GB"/>
        </w:rPr>
      </w:pPr>
      <w:r w:rsidRPr="0049649E">
        <w:rPr>
          <w:noProof/>
          <w:color w:val="2B579A"/>
          <w:shd w:val="clear" w:color="auto" w:fill="E6E6E6"/>
          <w:lang w:val="en-US" w:bidi="en-GB"/>
        </w:rPr>
        <w:drawing>
          <wp:inline distT="0" distB="0" distL="0" distR="0" wp14:anchorId="7B9528EB" wp14:editId="22AEB991">
            <wp:extent cx="2924583" cy="714475"/>
            <wp:effectExtent l="0" t="0" r="0" b="9525"/>
            <wp:docPr id="199120934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9349" name="Picture 1" descr="A close-up of a computer code&#10;&#10;Description automatically generated"/>
                    <pic:cNvPicPr/>
                  </pic:nvPicPr>
                  <pic:blipFill>
                    <a:blip r:embed="rId23"/>
                    <a:stretch>
                      <a:fillRect/>
                    </a:stretch>
                  </pic:blipFill>
                  <pic:spPr>
                    <a:xfrm>
                      <a:off x="0" y="0"/>
                      <a:ext cx="2924583" cy="714475"/>
                    </a:xfrm>
                    <a:prstGeom prst="rect">
                      <a:avLst/>
                    </a:prstGeom>
                  </pic:spPr>
                </pic:pic>
              </a:graphicData>
            </a:graphic>
          </wp:inline>
        </w:drawing>
      </w:r>
    </w:p>
    <w:p w14:paraId="4D7A0E90" w14:textId="77777777" w:rsidR="00F847F4" w:rsidRDefault="00F847F4" w:rsidP="00F847F4">
      <w:pPr>
        <w:pStyle w:val="ListNumber2"/>
        <w:numPr>
          <w:ilvl w:val="0"/>
          <w:numId w:val="0"/>
        </w:numPr>
        <w:ind w:left="360"/>
        <w:rPr>
          <w:lang w:val="en-US" w:bidi="en-GB"/>
        </w:rPr>
      </w:pPr>
    </w:p>
    <w:p w14:paraId="292489B9" w14:textId="77777777" w:rsidR="00A35F7A" w:rsidRDefault="00A35F7A" w:rsidP="00F847F4">
      <w:pPr>
        <w:pStyle w:val="ListNumber2"/>
        <w:numPr>
          <w:ilvl w:val="0"/>
          <w:numId w:val="0"/>
        </w:numPr>
        <w:ind w:left="360"/>
        <w:rPr>
          <w:lang w:val="en-US" w:bidi="en-GB"/>
        </w:rPr>
      </w:pPr>
    </w:p>
    <w:p w14:paraId="0D1CB826" w14:textId="77777777" w:rsidR="00A35F7A" w:rsidRDefault="00A35F7A" w:rsidP="00F847F4">
      <w:pPr>
        <w:pStyle w:val="ListNumber2"/>
        <w:numPr>
          <w:ilvl w:val="0"/>
          <w:numId w:val="0"/>
        </w:numPr>
        <w:ind w:left="360"/>
        <w:rPr>
          <w:lang w:val="en-US" w:bidi="en-GB"/>
        </w:rPr>
      </w:pPr>
    </w:p>
    <w:p w14:paraId="45FF6C7B" w14:textId="77777777" w:rsidR="00A35F7A" w:rsidRPr="00F847F4" w:rsidRDefault="00A35F7A" w:rsidP="00F847F4">
      <w:pPr>
        <w:pStyle w:val="ListNumber2"/>
        <w:numPr>
          <w:ilvl w:val="0"/>
          <w:numId w:val="0"/>
        </w:numPr>
        <w:ind w:left="360"/>
        <w:rPr>
          <w:lang w:val="en-US" w:bidi="en-GB"/>
        </w:rPr>
      </w:pPr>
    </w:p>
    <w:p w14:paraId="04437816" w14:textId="766B8A89" w:rsidR="00D15CA1" w:rsidRPr="00FB5F0A" w:rsidRDefault="00D56AA0" w:rsidP="00FB5F0A">
      <w:pPr>
        <w:pStyle w:val="Heading2"/>
        <w:rPr>
          <w:rFonts w:asciiTheme="minorHAnsi" w:eastAsiaTheme="minorEastAsia" w:hAnsiTheme="minorHAnsi" w:cstheme="minorBidi"/>
          <w:b w:val="0"/>
          <w:color w:val="4E4484" w:themeColor="text1" w:themeTint="BF"/>
          <w:sz w:val="20"/>
          <w:lang w:val="en-US"/>
        </w:rPr>
      </w:pPr>
      <w:bookmarkStart w:id="20" w:name="_Toc1344802875"/>
      <w:bookmarkStart w:id="21" w:name="_Toc167045184"/>
      <w:r>
        <w:rPr>
          <w:lang w:val="en-US"/>
        </w:rPr>
        <w:t>II</w:t>
      </w:r>
      <w:r w:rsidR="0045243E">
        <w:rPr>
          <w:lang w:val="en-US"/>
        </w:rPr>
        <w:t xml:space="preserve">-3. </w:t>
      </w:r>
      <w:r w:rsidR="00710410">
        <w:rPr>
          <w:lang w:val="en-US"/>
        </w:rPr>
        <w:t>US State Table</w:t>
      </w:r>
      <w:bookmarkEnd w:id="20"/>
      <w:bookmarkEnd w:id="21"/>
    </w:p>
    <w:p w14:paraId="44A91FBE" w14:textId="6B8E9960" w:rsidR="00732B44" w:rsidRDefault="005D51D1" w:rsidP="00D15CA1">
      <w:pPr>
        <w:rPr>
          <w:noProof/>
        </w:rPr>
      </w:pPr>
      <w:r w:rsidRPr="005D51D1">
        <w:rPr>
          <w:noProof/>
          <w:color w:val="2B579A"/>
          <w:shd w:val="clear" w:color="auto" w:fill="E6E6E6"/>
        </w:rPr>
        <w:drawing>
          <wp:inline distT="0" distB="0" distL="0" distR="0" wp14:anchorId="563ED836" wp14:editId="50F68EB2">
            <wp:extent cx="2553056" cy="1829055"/>
            <wp:effectExtent l="0" t="0" r="0" b="0"/>
            <wp:docPr id="1102664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4020" name="Picture 1" descr="A screenshot of a computer&#10;&#10;Description automatically generated"/>
                    <pic:cNvPicPr/>
                  </pic:nvPicPr>
                  <pic:blipFill>
                    <a:blip r:embed="rId24"/>
                    <a:stretch>
                      <a:fillRect/>
                    </a:stretch>
                  </pic:blipFill>
                  <pic:spPr>
                    <a:xfrm>
                      <a:off x="0" y="0"/>
                      <a:ext cx="2553056" cy="1829055"/>
                    </a:xfrm>
                    <a:prstGeom prst="rect">
                      <a:avLst/>
                    </a:prstGeom>
                  </pic:spPr>
                </pic:pic>
              </a:graphicData>
            </a:graphic>
          </wp:inline>
        </w:drawing>
      </w:r>
      <w:r w:rsidR="00FB5F0A" w:rsidRPr="00FB5F0A">
        <w:rPr>
          <w:noProof/>
        </w:rPr>
        <w:t xml:space="preserve"> </w:t>
      </w:r>
      <w:r w:rsidR="00FB5F0A" w:rsidRPr="00FB5F0A">
        <w:rPr>
          <w:noProof/>
          <w:color w:val="2B579A"/>
          <w:shd w:val="clear" w:color="auto" w:fill="E6E6E6"/>
          <w:lang w:val="en-US"/>
        </w:rPr>
        <w:drawing>
          <wp:inline distT="0" distB="0" distL="0" distR="0" wp14:anchorId="0068ECEB" wp14:editId="59403271">
            <wp:extent cx="2400635" cy="1914792"/>
            <wp:effectExtent l="0" t="0" r="0" b="9525"/>
            <wp:docPr id="30029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98057" name="Picture 1" descr="A screenshot of a computer&#10;&#10;Description automatically generated"/>
                    <pic:cNvPicPr/>
                  </pic:nvPicPr>
                  <pic:blipFill>
                    <a:blip r:embed="rId25"/>
                    <a:stretch>
                      <a:fillRect/>
                    </a:stretch>
                  </pic:blipFill>
                  <pic:spPr>
                    <a:xfrm>
                      <a:off x="0" y="0"/>
                      <a:ext cx="2400635" cy="1914792"/>
                    </a:xfrm>
                    <a:prstGeom prst="rect">
                      <a:avLst/>
                    </a:prstGeom>
                  </pic:spPr>
                </pic:pic>
              </a:graphicData>
            </a:graphic>
          </wp:inline>
        </w:drawing>
      </w:r>
    </w:p>
    <w:p w14:paraId="7E237252" w14:textId="6C1EF6A3" w:rsidR="00732B44" w:rsidRDefault="000310FA" w:rsidP="00D15CA1">
      <w:pPr>
        <w:rPr>
          <w:noProof/>
        </w:rPr>
      </w:pPr>
      <w:r w:rsidRPr="000310FA">
        <w:rPr>
          <w:noProof/>
          <w:color w:val="2B579A"/>
          <w:shd w:val="clear" w:color="auto" w:fill="E6E6E6"/>
        </w:rPr>
        <w:lastRenderedPageBreak/>
        <w:drawing>
          <wp:inline distT="0" distB="0" distL="0" distR="0" wp14:anchorId="7AE8ACC5" wp14:editId="76BAA9D0">
            <wp:extent cx="4743144" cy="2728222"/>
            <wp:effectExtent l="0" t="0" r="635" b="0"/>
            <wp:docPr id="1066393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3710" name="Picture 1" descr="A screenshot of a computer&#10;&#10;Description automatically generated"/>
                    <pic:cNvPicPr/>
                  </pic:nvPicPr>
                  <pic:blipFill>
                    <a:blip r:embed="rId26"/>
                    <a:stretch>
                      <a:fillRect/>
                    </a:stretch>
                  </pic:blipFill>
                  <pic:spPr>
                    <a:xfrm>
                      <a:off x="0" y="0"/>
                      <a:ext cx="4744639" cy="2729082"/>
                    </a:xfrm>
                    <a:prstGeom prst="rect">
                      <a:avLst/>
                    </a:prstGeom>
                  </pic:spPr>
                </pic:pic>
              </a:graphicData>
            </a:graphic>
          </wp:inline>
        </w:drawing>
      </w:r>
    </w:p>
    <w:p w14:paraId="46EE2DBF" w14:textId="77777777" w:rsidR="00732B44" w:rsidRPr="002C7CB6" w:rsidRDefault="00732B44" w:rsidP="00D15CA1">
      <w:pPr>
        <w:rPr>
          <w:lang w:val="en-US"/>
        </w:rPr>
      </w:pPr>
    </w:p>
    <w:p w14:paraId="368A8AD6" w14:textId="2DECE936" w:rsidR="00D85F78" w:rsidRPr="00A13D58" w:rsidRDefault="00E316D2" w:rsidP="00D85F78">
      <w:pPr>
        <w:pStyle w:val="ListNumber2"/>
        <w:rPr>
          <w:b/>
          <w:lang w:val="en-US" w:bidi="en-GB"/>
        </w:rPr>
      </w:pPr>
      <w:r w:rsidRPr="00D56AA0">
        <w:rPr>
          <w:b/>
          <w:bCs/>
          <w:lang w:val="en-US" w:bidi="en-GB"/>
        </w:rPr>
        <w:t>OLE_DST - STA US</w:t>
      </w:r>
      <w:r w:rsidR="000A2142" w:rsidRPr="00D56AA0">
        <w:rPr>
          <w:b/>
          <w:bCs/>
          <w:lang w:val="en-US" w:bidi="en-GB"/>
        </w:rPr>
        <w:t xml:space="preserve"> States</w:t>
      </w:r>
      <w:r w:rsidR="000D02C9" w:rsidRPr="00D56AA0">
        <w:rPr>
          <w:b/>
          <w:bCs/>
          <w:lang w:val="en-US" w:bidi="en-GB"/>
        </w:rPr>
        <w:t xml:space="preserve"> :</w:t>
      </w:r>
    </w:p>
    <w:p w14:paraId="420F298B" w14:textId="62B2C1AB" w:rsidR="00743CDF" w:rsidRDefault="00A13D58" w:rsidP="00743CDF">
      <w:pPr>
        <w:rPr>
          <w:lang w:val="en-US"/>
        </w:rPr>
      </w:pPr>
      <w:r w:rsidRPr="00826950">
        <w:rPr>
          <w:noProof/>
          <w:color w:val="2B579A"/>
          <w:shd w:val="clear" w:color="auto" w:fill="E6E6E6"/>
          <w:lang w:val="en-US"/>
        </w:rPr>
        <w:drawing>
          <wp:inline distT="0" distB="0" distL="0" distR="0" wp14:anchorId="7EBC9934" wp14:editId="244E6929">
            <wp:extent cx="2495898" cy="876422"/>
            <wp:effectExtent l="0" t="0" r="0" b="0"/>
            <wp:docPr id="1197917363"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363" name="Picture 1" descr="A close-up of a table&#10;&#10;Description automatically generated"/>
                    <pic:cNvPicPr/>
                  </pic:nvPicPr>
                  <pic:blipFill>
                    <a:blip r:embed="rId27"/>
                    <a:stretch>
                      <a:fillRect/>
                    </a:stretch>
                  </pic:blipFill>
                  <pic:spPr>
                    <a:xfrm>
                      <a:off x="0" y="0"/>
                      <a:ext cx="2495898" cy="876422"/>
                    </a:xfrm>
                    <a:prstGeom prst="rect">
                      <a:avLst/>
                    </a:prstGeom>
                  </pic:spPr>
                </pic:pic>
              </a:graphicData>
            </a:graphic>
          </wp:inline>
        </w:drawing>
      </w:r>
    </w:p>
    <w:p w14:paraId="2CC35AAB" w14:textId="533472B0" w:rsidR="00743CDF" w:rsidRPr="002C7CB6" w:rsidRDefault="00D56AA0" w:rsidP="00743CDF">
      <w:pPr>
        <w:pStyle w:val="Heading2"/>
        <w:rPr>
          <w:rFonts w:asciiTheme="minorHAnsi" w:eastAsiaTheme="minorEastAsia" w:hAnsiTheme="minorHAnsi" w:cstheme="minorBidi"/>
          <w:b w:val="0"/>
          <w:color w:val="4E4484" w:themeColor="text1" w:themeTint="BF"/>
          <w:sz w:val="20"/>
          <w:lang w:val="en-US"/>
        </w:rPr>
      </w:pPr>
      <w:bookmarkStart w:id="22" w:name="_Toc648968834"/>
      <w:bookmarkStart w:id="23" w:name="_Toc167045185"/>
      <w:r>
        <w:rPr>
          <w:lang w:val="en-US"/>
        </w:rPr>
        <w:lastRenderedPageBreak/>
        <w:t xml:space="preserve">II-4. </w:t>
      </w:r>
      <w:r w:rsidR="00743CDF">
        <w:rPr>
          <w:lang w:val="en-US"/>
        </w:rPr>
        <w:t>Employees Table</w:t>
      </w:r>
      <w:bookmarkEnd w:id="22"/>
      <w:bookmarkEnd w:id="23"/>
    </w:p>
    <w:p w14:paraId="5D7A0CCA" w14:textId="651E1E1F" w:rsidR="00743CDF" w:rsidRDefault="00C1655A" w:rsidP="00743CDF">
      <w:pPr>
        <w:rPr>
          <w:noProof/>
        </w:rPr>
      </w:pPr>
      <w:r w:rsidRPr="00C1655A">
        <w:rPr>
          <w:noProof/>
          <w:color w:val="2B579A"/>
          <w:shd w:val="clear" w:color="auto" w:fill="E6E6E6"/>
          <w:lang w:val="en-US"/>
        </w:rPr>
        <w:drawing>
          <wp:inline distT="0" distB="0" distL="0" distR="0" wp14:anchorId="7D9908B0" wp14:editId="613678D2">
            <wp:extent cx="2629267" cy="1695687"/>
            <wp:effectExtent l="0" t="0" r="0" b="0"/>
            <wp:docPr id="337379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79138" name="Picture 1" descr="A screenshot of a computer&#10;&#10;Description automatically generated"/>
                    <pic:cNvPicPr/>
                  </pic:nvPicPr>
                  <pic:blipFill>
                    <a:blip r:embed="rId28"/>
                    <a:stretch>
                      <a:fillRect/>
                    </a:stretch>
                  </pic:blipFill>
                  <pic:spPr>
                    <a:xfrm>
                      <a:off x="0" y="0"/>
                      <a:ext cx="2629267" cy="1695687"/>
                    </a:xfrm>
                    <a:prstGeom prst="rect">
                      <a:avLst/>
                    </a:prstGeom>
                  </pic:spPr>
                </pic:pic>
              </a:graphicData>
            </a:graphic>
          </wp:inline>
        </w:drawing>
      </w:r>
      <w:r w:rsidR="00C779F1" w:rsidRPr="00C779F1">
        <w:rPr>
          <w:noProof/>
        </w:rPr>
        <w:t xml:space="preserve"> </w:t>
      </w:r>
      <w:r w:rsidR="00C779F1" w:rsidRPr="00C779F1">
        <w:rPr>
          <w:noProof/>
          <w:color w:val="2B579A"/>
          <w:shd w:val="clear" w:color="auto" w:fill="E6E6E6"/>
          <w:lang w:val="en-US"/>
        </w:rPr>
        <w:drawing>
          <wp:inline distT="0" distB="0" distL="0" distR="0" wp14:anchorId="4D8A713D" wp14:editId="7A86723A">
            <wp:extent cx="2391109" cy="1667108"/>
            <wp:effectExtent l="0" t="0" r="9525" b="9525"/>
            <wp:docPr id="15065954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5480" name="Picture 1" descr="A diagram of a company&#10;&#10;Description automatically generated"/>
                    <pic:cNvPicPr/>
                  </pic:nvPicPr>
                  <pic:blipFill>
                    <a:blip r:embed="rId29"/>
                    <a:stretch>
                      <a:fillRect/>
                    </a:stretch>
                  </pic:blipFill>
                  <pic:spPr>
                    <a:xfrm>
                      <a:off x="0" y="0"/>
                      <a:ext cx="2391109" cy="1667108"/>
                    </a:xfrm>
                    <a:prstGeom prst="rect">
                      <a:avLst/>
                    </a:prstGeom>
                  </pic:spPr>
                </pic:pic>
              </a:graphicData>
            </a:graphic>
          </wp:inline>
        </w:drawing>
      </w:r>
      <w:r w:rsidR="00D71180" w:rsidRPr="00D71180">
        <w:rPr>
          <w:noProof/>
        </w:rPr>
        <w:t xml:space="preserve"> </w:t>
      </w:r>
      <w:r w:rsidR="00D71180" w:rsidRPr="00D71180">
        <w:rPr>
          <w:noProof/>
          <w:color w:val="2B579A"/>
          <w:shd w:val="clear" w:color="auto" w:fill="E6E6E6"/>
        </w:rPr>
        <w:drawing>
          <wp:inline distT="0" distB="0" distL="0" distR="0" wp14:anchorId="6657CAD0" wp14:editId="7BED8D41">
            <wp:extent cx="6097270" cy="3375025"/>
            <wp:effectExtent l="0" t="0" r="0" b="0"/>
            <wp:docPr id="97963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7251" name="Picture 1" descr="A screenshot of a computer&#10;&#10;Description automatically generated"/>
                    <pic:cNvPicPr/>
                  </pic:nvPicPr>
                  <pic:blipFill>
                    <a:blip r:embed="rId30"/>
                    <a:stretch>
                      <a:fillRect/>
                    </a:stretch>
                  </pic:blipFill>
                  <pic:spPr>
                    <a:xfrm>
                      <a:off x="0" y="0"/>
                      <a:ext cx="6097270" cy="3375025"/>
                    </a:xfrm>
                    <a:prstGeom prst="rect">
                      <a:avLst/>
                    </a:prstGeom>
                  </pic:spPr>
                </pic:pic>
              </a:graphicData>
            </a:graphic>
          </wp:inline>
        </w:drawing>
      </w:r>
    </w:p>
    <w:p w14:paraId="19EA104D" w14:textId="77777777" w:rsidR="00C779F1" w:rsidRPr="002C7CB6" w:rsidRDefault="00C779F1" w:rsidP="00743CDF">
      <w:pPr>
        <w:rPr>
          <w:lang w:val="en-US"/>
        </w:rPr>
      </w:pPr>
    </w:p>
    <w:p w14:paraId="14BA7F86" w14:textId="0AF05C0F" w:rsidR="000A6532" w:rsidRPr="00D56AA0" w:rsidRDefault="00D56AA0" w:rsidP="00054857">
      <w:pPr>
        <w:pStyle w:val="ListNumber2"/>
        <w:rPr>
          <w:b/>
          <w:bCs/>
          <w:lang w:val="en-US"/>
        </w:rPr>
      </w:pPr>
      <w:r w:rsidRPr="00D56AA0">
        <w:rPr>
          <w:b/>
          <w:bCs/>
          <w:lang w:val="en-US"/>
        </w:rPr>
        <w:t xml:space="preserve">OLE_DST – STA Employees : </w:t>
      </w:r>
    </w:p>
    <w:p w14:paraId="5831049E" w14:textId="2CBB1E16" w:rsidR="00D56AA0" w:rsidRPr="00054857" w:rsidRDefault="00FB4AF4" w:rsidP="00D56AA0">
      <w:pPr>
        <w:pStyle w:val="ListNumber2"/>
        <w:numPr>
          <w:ilvl w:val="0"/>
          <w:numId w:val="0"/>
        </w:numPr>
        <w:ind w:left="360"/>
        <w:rPr>
          <w:lang w:val="en-US"/>
        </w:rPr>
      </w:pPr>
      <w:r w:rsidRPr="00FB4AF4">
        <w:rPr>
          <w:noProof/>
          <w:color w:val="2B579A"/>
          <w:shd w:val="clear" w:color="auto" w:fill="E6E6E6"/>
          <w:lang w:val="en-US"/>
        </w:rPr>
        <w:drawing>
          <wp:inline distT="0" distB="0" distL="0" distR="0" wp14:anchorId="217DFB20" wp14:editId="7917B8E3">
            <wp:extent cx="2867425" cy="1038370"/>
            <wp:effectExtent l="0" t="0" r="9525" b="9525"/>
            <wp:docPr id="401855682" name="Picture 1" descr="A computer code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5682" name="Picture 1" descr="A computer code with black and blue text&#10;&#10;Description automatically generated"/>
                    <pic:cNvPicPr/>
                  </pic:nvPicPr>
                  <pic:blipFill>
                    <a:blip r:embed="rId31"/>
                    <a:stretch>
                      <a:fillRect/>
                    </a:stretch>
                  </pic:blipFill>
                  <pic:spPr>
                    <a:xfrm>
                      <a:off x="0" y="0"/>
                      <a:ext cx="2867425" cy="1038370"/>
                    </a:xfrm>
                    <a:prstGeom prst="rect">
                      <a:avLst/>
                    </a:prstGeom>
                  </pic:spPr>
                </pic:pic>
              </a:graphicData>
            </a:graphic>
          </wp:inline>
        </w:drawing>
      </w:r>
    </w:p>
    <w:p w14:paraId="0786F5B4" w14:textId="77777777" w:rsidR="00743CDF" w:rsidRDefault="00743CDF" w:rsidP="00743CDF">
      <w:pPr>
        <w:rPr>
          <w:lang w:val="en-US"/>
        </w:rPr>
      </w:pPr>
    </w:p>
    <w:p w14:paraId="2417B4DD" w14:textId="77777777" w:rsidR="00C779F1" w:rsidRDefault="00C779F1" w:rsidP="00743CDF">
      <w:pPr>
        <w:rPr>
          <w:lang w:val="en-US"/>
        </w:rPr>
      </w:pPr>
    </w:p>
    <w:p w14:paraId="6C82F26C" w14:textId="77777777" w:rsidR="00C779F1" w:rsidRDefault="00C779F1" w:rsidP="00743CDF">
      <w:pPr>
        <w:rPr>
          <w:lang w:val="en-US"/>
        </w:rPr>
      </w:pPr>
    </w:p>
    <w:p w14:paraId="69D41058" w14:textId="77777777" w:rsidR="00C779F1" w:rsidRDefault="00C779F1" w:rsidP="00743CDF">
      <w:pPr>
        <w:rPr>
          <w:lang w:val="en-US"/>
        </w:rPr>
      </w:pPr>
    </w:p>
    <w:p w14:paraId="1BDE538D" w14:textId="77777777" w:rsidR="00C779F1" w:rsidRDefault="00C779F1" w:rsidP="00743CDF">
      <w:pPr>
        <w:rPr>
          <w:lang w:val="en-US"/>
        </w:rPr>
      </w:pPr>
    </w:p>
    <w:p w14:paraId="196F0BAC" w14:textId="77777777" w:rsidR="00A35F7A" w:rsidRDefault="00A35F7A" w:rsidP="00743CDF">
      <w:pPr>
        <w:rPr>
          <w:lang w:val="en-US"/>
        </w:rPr>
      </w:pPr>
    </w:p>
    <w:p w14:paraId="57B5186D" w14:textId="77777777" w:rsidR="00A35F7A" w:rsidRPr="00743CDF" w:rsidRDefault="00A35F7A" w:rsidP="00743CDF">
      <w:pPr>
        <w:rPr>
          <w:lang w:val="en-US"/>
        </w:rPr>
      </w:pPr>
    </w:p>
    <w:p w14:paraId="1817C469" w14:textId="739538CA" w:rsidR="00D15CA1" w:rsidRPr="002C7CB6" w:rsidRDefault="00D56AA0" w:rsidP="00D15CA1">
      <w:pPr>
        <w:pStyle w:val="Heading2"/>
        <w:rPr>
          <w:rFonts w:asciiTheme="minorHAnsi" w:eastAsiaTheme="minorEastAsia" w:hAnsiTheme="minorHAnsi" w:cstheme="minorBidi"/>
          <w:b w:val="0"/>
          <w:color w:val="4E4484" w:themeColor="text1" w:themeTint="BF"/>
          <w:sz w:val="20"/>
          <w:lang w:val="en-US"/>
        </w:rPr>
      </w:pPr>
      <w:bookmarkStart w:id="24" w:name="_Toc678345471"/>
      <w:bookmarkStart w:id="25" w:name="_Toc167045186"/>
      <w:r>
        <w:rPr>
          <w:lang w:val="en-US"/>
        </w:rPr>
        <w:lastRenderedPageBreak/>
        <w:t xml:space="preserve">II-5. </w:t>
      </w:r>
      <w:r w:rsidR="00743CDF">
        <w:rPr>
          <w:lang w:val="en-US"/>
        </w:rPr>
        <w:t>Call Charge</w:t>
      </w:r>
      <w:r w:rsidR="00A35F7A">
        <w:rPr>
          <w:lang w:val="en-US"/>
        </w:rPr>
        <w:t>s</w:t>
      </w:r>
      <w:r w:rsidR="00743CDF">
        <w:rPr>
          <w:lang w:val="en-US"/>
        </w:rPr>
        <w:t xml:space="preserve"> Table</w:t>
      </w:r>
      <w:bookmarkEnd w:id="24"/>
      <w:bookmarkEnd w:id="25"/>
    </w:p>
    <w:p w14:paraId="62D6B17B" w14:textId="5545A592" w:rsidR="00D15CA1" w:rsidRDefault="00214023" w:rsidP="00D15CA1">
      <w:pPr>
        <w:rPr>
          <w:lang w:val="en-US"/>
        </w:rPr>
      </w:pPr>
      <w:r w:rsidRPr="00214023">
        <w:rPr>
          <w:noProof/>
          <w:color w:val="2B579A"/>
          <w:shd w:val="clear" w:color="auto" w:fill="E6E6E6"/>
          <w:lang w:val="en-US"/>
        </w:rPr>
        <w:drawing>
          <wp:inline distT="0" distB="0" distL="0" distR="0" wp14:anchorId="710E4F22" wp14:editId="6FECC64E">
            <wp:extent cx="2193458" cy="1397203"/>
            <wp:effectExtent l="0" t="0" r="0" b="0"/>
            <wp:docPr id="1796083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338" name="Picture 1" descr="A screenshot of a phone&#10;&#10;Description automatically generated"/>
                    <pic:cNvPicPr/>
                  </pic:nvPicPr>
                  <pic:blipFill>
                    <a:blip r:embed="rId32"/>
                    <a:stretch>
                      <a:fillRect/>
                    </a:stretch>
                  </pic:blipFill>
                  <pic:spPr>
                    <a:xfrm>
                      <a:off x="0" y="0"/>
                      <a:ext cx="2196909" cy="1399401"/>
                    </a:xfrm>
                    <a:prstGeom prst="rect">
                      <a:avLst/>
                    </a:prstGeom>
                  </pic:spPr>
                </pic:pic>
              </a:graphicData>
            </a:graphic>
          </wp:inline>
        </w:drawing>
      </w:r>
      <w:r w:rsidR="00DE0201" w:rsidRPr="00DE0201">
        <w:rPr>
          <w:noProof/>
        </w:rPr>
        <w:t xml:space="preserve"> </w:t>
      </w:r>
      <w:r w:rsidR="000E65A6" w:rsidRPr="00A579CD">
        <w:rPr>
          <w:noProof/>
          <w:color w:val="2B579A"/>
          <w:shd w:val="clear" w:color="auto" w:fill="E6E6E6"/>
          <w:lang w:val="en-US"/>
        </w:rPr>
        <w:drawing>
          <wp:inline distT="0" distB="0" distL="0" distR="0" wp14:anchorId="6BEDA62E" wp14:editId="06F410F8">
            <wp:extent cx="2004365" cy="1822786"/>
            <wp:effectExtent l="0" t="0" r="0" b="6350"/>
            <wp:docPr id="142537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8187" name="Picture 1" descr="A screenshot of a computer&#10;&#10;Description automatically generated"/>
                    <pic:cNvPicPr/>
                  </pic:nvPicPr>
                  <pic:blipFill>
                    <a:blip r:embed="rId33"/>
                    <a:stretch>
                      <a:fillRect/>
                    </a:stretch>
                  </pic:blipFill>
                  <pic:spPr>
                    <a:xfrm>
                      <a:off x="0" y="0"/>
                      <a:ext cx="2020606" cy="1837556"/>
                    </a:xfrm>
                    <a:prstGeom prst="rect">
                      <a:avLst/>
                    </a:prstGeom>
                  </pic:spPr>
                </pic:pic>
              </a:graphicData>
            </a:graphic>
          </wp:inline>
        </w:drawing>
      </w:r>
      <w:r w:rsidR="00DE0201" w:rsidRPr="00DE0201">
        <w:rPr>
          <w:noProof/>
          <w:color w:val="2B579A"/>
          <w:shd w:val="clear" w:color="auto" w:fill="E6E6E6"/>
          <w:lang w:val="en-US"/>
        </w:rPr>
        <w:drawing>
          <wp:inline distT="0" distB="0" distL="0" distR="0" wp14:anchorId="200FF3B3" wp14:editId="7054CFD9">
            <wp:extent cx="5800954" cy="1271715"/>
            <wp:effectExtent l="0" t="0" r="0" b="5080"/>
            <wp:docPr id="1647207199"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7199" name="Picture 1" descr="A screenshot of a data sheet&#10;&#10;Description automatically generated"/>
                    <pic:cNvPicPr/>
                  </pic:nvPicPr>
                  <pic:blipFill>
                    <a:blip r:embed="rId34"/>
                    <a:stretch>
                      <a:fillRect/>
                    </a:stretch>
                  </pic:blipFill>
                  <pic:spPr>
                    <a:xfrm>
                      <a:off x="0" y="0"/>
                      <a:ext cx="5809711" cy="1273635"/>
                    </a:xfrm>
                    <a:prstGeom prst="rect">
                      <a:avLst/>
                    </a:prstGeom>
                  </pic:spPr>
                </pic:pic>
              </a:graphicData>
            </a:graphic>
          </wp:inline>
        </w:drawing>
      </w:r>
    </w:p>
    <w:p w14:paraId="41D46877" w14:textId="623BD2AA" w:rsidR="00BE3E39" w:rsidRPr="00D35DA5" w:rsidRDefault="00BE3E39" w:rsidP="00BE3E39">
      <w:pPr>
        <w:pStyle w:val="ListNumber2"/>
        <w:rPr>
          <w:lang w:val="en-US" w:bidi="en-GB"/>
        </w:rPr>
      </w:pPr>
      <w:r w:rsidRPr="00BE3E39">
        <w:rPr>
          <w:b/>
          <w:bCs/>
          <w:lang w:val="en-US" w:bidi="en-GB"/>
        </w:rPr>
        <w:t>Remark :</w:t>
      </w:r>
      <w:r>
        <w:rPr>
          <w:lang w:val="en-US" w:bidi="en-GB"/>
        </w:rPr>
        <w:t xml:space="preserve"> </w:t>
      </w:r>
      <w:r>
        <w:rPr>
          <w:lang w:val="en-US"/>
        </w:rPr>
        <w:t xml:space="preserve">The original Call Charges.csv file has 987 rows on the other hand, the essential data is only </w:t>
      </w:r>
      <w:r w:rsidR="00EA2EC2">
        <w:rPr>
          <w:lang w:val="en-US"/>
        </w:rPr>
        <w:t>3</w:t>
      </w:r>
      <w:r>
        <w:rPr>
          <w:lang w:val="en-US"/>
        </w:rPr>
        <w:t xml:space="preserve"> rows. Despite of the empty rows, there was no impact on the result because the Lookup SSIS component doesn’t recognize the empty data. It matches only the rows where it can refer to the joinable keys.</w:t>
      </w:r>
      <w:r w:rsidR="00EA2EC2">
        <w:rPr>
          <w:lang w:val="en-US"/>
        </w:rPr>
        <w:t xml:space="preserve"> </w:t>
      </w:r>
    </w:p>
    <w:p w14:paraId="0F8EEC7E" w14:textId="77777777" w:rsidR="00D35DA5" w:rsidRDefault="00D35DA5" w:rsidP="00D15CA1">
      <w:pPr>
        <w:rPr>
          <w:lang w:val="en-US"/>
        </w:rPr>
      </w:pPr>
    </w:p>
    <w:p w14:paraId="779AA967" w14:textId="77777777" w:rsidR="00D35DA5" w:rsidRPr="002C7CB6" w:rsidRDefault="00D35DA5" w:rsidP="00D15CA1">
      <w:pPr>
        <w:rPr>
          <w:lang w:val="en-US"/>
        </w:rPr>
      </w:pPr>
    </w:p>
    <w:p w14:paraId="18283F5B" w14:textId="77777777" w:rsidR="007E6482" w:rsidRDefault="00A35F7A" w:rsidP="00D35DA5">
      <w:pPr>
        <w:pStyle w:val="ListNumber2"/>
        <w:rPr>
          <w:lang w:val="en-US" w:bidi="en-GB"/>
        </w:rPr>
      </w:pPr>
      <w:r>
        <w:rPr>
          <w:lang w:val="en-US"/>
        </w:rPr>
        <w:t>OLE_DST – STA Call Charges</w:t>
      </w:r>
      <w:r w:rsidR="00D35DA5">
        <w:rPr>
          <w:lang w:val="en-US"/>
        </w:rPr>
        <w:t xml:space="preserve"> : </w:t>
      </w:r>
    </w:p>
    <w:p w14:paraId="121C95AE" w14:textId="5EEBD3C6" w:rsidR="00D35DA5" w:rsidRDefault="007E6482" w:rsidP="007E6482">
      <w:pPr>
        <w:pStyle w:val="ListNumber2"/>
        <w:numPr>
          <w:ilvl w:val="0"/>
          <w:numId w:val="0"/>
        </w:numPr>
        <w:ind w:left="360"/>
        <w:rPr>
          <w:lang w:val="en-US" w:bidi="en-GB"/>
        </w:rPr>
      </w:pPr>
      <w:r w:rsidRPr="007E6482">
        <w:rPr>
          <w:noProof/>
          <w:color w:val="2B579A"/>
          <w:shd w:val="clear" w:color="auto" w:fill="E6E6E6"/>
          <w:lang w:val="en-US"/>
        </w:rPr>
        <w:drawing>
          <wp:inline distT="0" distB="0" distL="0" distR="0" wp14:anchorId="59DD8CD2" wp14:editId="23B481FF">
            <wp:extent cx="3581900" cy="1381318"/>
            <wp:effectExtent l="0" t="0" r="0" b="9525"/>
            <wp:docPr id="174380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8932" name="Picture 1" descr="A screenshot of a computer&#10;&#10;Description automatically generated"/>
                    <pic:cNvPicPr/>
                  </pic:nvPicPr>
                  <pic:blipFill>
                    <a:blip r:embed="rId35"/>
                    <a:stretch>
                      <a:fillRect/>
                    </a:stretch>
                  </pic:blipFill>
                  <pic:spPr>
                    <a:xfrm>
                      <a:off x="0" y="0"/>
                      <a:ext cx="3581900" cy="1381318"/>
                    </a:xfrm>
                    <a:prstGeom prst="rect">
                      <a:avLst/>
                    </a:prstGeom>
                  </pic:spPr>
                </pic:pic>
              </a:graphicData>
            </a:graphic>
          </wp:inline>
        </w:drawing>
      </w:r>
    </w:p>
    <w:p w14:paraId="28994270" w14:textId="2690ECA3" w:rsidR="00D35DA5" w:rsidRDefault="00D35DA5" w:rsidP="00FE5E45">
      <w:pPr>
        <w:pStyle w:val="ListNumber2"/>
        <w:numPr>
          <w:ilvl w:val="0"/>
          <w:numId w:val="0"/>
        </w:numPr>
        <w:ind w:left="360"/>
        <w:rPr>
          <w:lang w:val="en-US" w:bidi="en-GB"/>
        </w:rPr>
      </w:pPr>
    </w:p>
    <w:p w14:paraId="1183D91A" w14:textId="2B30FF31" w:rsidR="00E42A66" w:rsidRPr="002C7CB6" w:rsidRDefault="002C7CB6" w:rsidP="000D5288">
      <w:pPr>
        <w:pStyle w:val="Heading1"/>
        <w:numPr>
          <w:ilvl w:val="0"/>
          <w:numId w:val="3"/>
        </w:numPr>
        <w:rPr>
          <w:lang w:val="en-US"/>
        </w:rPr>
      </w:pPr>
      <w:bookmarkStart w:id="26" w:name="_Toc2137932560"/>
      <w:bookmarkStart w:id="27" w:name="_Toc167045187"/>
      <w:r w:rsidRPr="002C7CB6">
        <w:rPr>
          <w:lang w:val="en-US" w:bidi="en-GB"/>
        </w:rPr>
        <w:lastRenderedPageBreak/>
        <w:t>OPERATIONAL DATA STORE</w:t>
      </w:r>
      <w:bookmarkEnd w:id="26"/>
      <w:bookmarkEnd w:id="27"/>
    </w:p>
    <w:p w14:paraId="256595B9" w14:textId="657EA06D" w:rsidR="00417B87" w:rsidRDefault="00815CF8" w:rsidP="00E42A66">
      <w:pPr>
        <w:rPr>
          <w:lang w:val="en-US"/>
        </w:rPr>
      </w:pPr>
      <w:r>
        <w:rPr>
          <w:lang w:val="en-US"/>
        </w:rPr>
        <w:t>Taking into account the anticipation for the 2021 data</w:t>
      </w:r>
      <w:r w:rsidR="00D854A5">
        <w:rPr>
          <w:lang w:val="en-US"/>
        </w:rPr>
        <w:t>, the current focus revolves around the framework for processing new data through ETL (Extract, Transform, Load) pro</w:t>
      </w:r>
      <w:r w:rsidR="00AD30C6">
        <w:rPr>
          <w:lang w:val="en-US"/>
        </w:rPr>
        <w:t>cess.</w:t>
      </w:r>
      <w:r w:rsidR="008F03E4">
        <w:rPr>
          <w:lang w:val="en-US"/>
        </w:rPr>
        <w:t xml:space="preserve"> The </w:t>
      </w:r>
      <w:r w:rsidR="00910B6B">
        <w:rPr>
          <w:lang w:val="en-US"/>
        </w:rPr>
        <w:t>“</w:t>
      </w:r>
      <w:r w:rsidR="00A40569" w:rsidRPr="00A40569">
        <w:rPr>
          <w:lang w:val="en-US"/>
        </w:rPr>
        <w:t>Execute SQL Task</w:t>
      </w:r>
      <w:r w:rsidR="00910B6B">
        <w:rPr>
          <w:lang w:val="en-US"/>
        </w:rPr>
        <w:t xml:space="preserve">” </w:t>
      </w:r>
      <w:r w:rsidR="00A40569">
        <w:rPr>
          <w:lang w:val="en-US"/>
        </w:rPr>
        <w:t>and</w:t>
      </w:r>
      <w:r w:rsidR="00910B6B">
        <w:rPr>
          <w:lang w:val="en-US"/>
        </w:rPr>
        <w:t xml:space="preserve"> </w:t>
      </w:r>
      <w:r w:rsidR="00A40569">
        <w:rPr>
          <w:lang w:val="en-US"/>
        </w:rPr>
        <w:t>“</w:t>
      </w:r>
      <w:r w:rsidR="00910B6B">
        <w:rPr>
          <w:lang w:val="en-US"/>
        </w:rPr>
        <w:t>OLE DB Source</w:t>
      </w:r>
      <w:r w:rsidR="00A40569">
        <w:rPr>
          <w:lang w:val="en-US"/>
        </w:rPr>
        <w:t>” tanks</w:t>
      </w:r>
      <w:r w:rsidR="00910B6B">
        <w:rPr>
          <w:lang w:val="en-US"/>
        </w:rPr>
        <w:t xml:space="preserve"> are iterative, they will be described only once.</w:t>
      </w:r>
    </w:p>
    <w:p w14:paraId="2D83B214" w14:textId="2032CF62" w:rsidR="00417B87" w:rsidRPr="002C7CB6" w:rsidRDefault="000C10F7" w:rsidP="00417B87">
      <w:pPr>
        <w:pStyle w:val="Heading2"/>
        <w:rPr>
          <w:rFonts w:asciiTheme="minorHAnsi" w:eastAsiaTheme="minorEastAsia" w:hAnsiTheme="minorHAnsi" w:cstheme="minorBidi"/>
          <w:b w:val="0"/>
          <w:color w:val="4E4484" w:themeColor="text1" w:themeTint="BF"/>
          <w:sz w:val="20"/>
          <w:lang w:val="en-US"/>
        </w:rPr>
      </w:pPr>
      <w:bookmarkStart w:id="28" w:name="_Toc1954674952"/>
      <w:bookmarkStart w:id="29" w:name="_Toc167045188"/>
      <w:r>
        <w:rPr>
          <w:lang w:val="en-US"/>
        </w:rPr>
        <w:t xml:space="preserve">III-1. </w:t>
      </w:r>
      <w:r w:rsidR="00E6657D">
        <w:rPr>
          <w:lang w:val="en-US"/>
        </w:rPr>
        <w:t>Call Charge Table</w:t>
      </w:r>
      <w:bookmarkEnd w:id="28"/>
      <w:bookmarkEnd w:id="29"/>
    </w:p>
    <w:p w14:paraId="30536D27" w14:textId="35CA320F" w:rsidR="00417B87" w:rsidRPr="002C7CB6" w:rsidRDefault="00881580" w:rsidP="00417B87">
      <w:pPr>
        <w:rPr>
          <w:lang w:val="en-US"/>
        </w:rPr>
      </w:pPr>
      <w:r>
        <w:rPr>
          <w:lang w:val="en-US"/>
        </w:rPr>
        <w:t>Using the “</w:t>
      </w:r>
      <w:r w:rsidR="00CB5414">
        <w:rPr>
          <w:lang w:val="en-US"/>
        </w:rPr>
        <w:t>Unpivot</w:t>
      </w:r>
      <w:r>
        <w:rPr>
          <w:lang w:val="en-US"/>
        </w:rPr>
        <w:t>”</w:t>
      </w:r>
      <w:r w:rsidR="00CB5414">
        <w:rPr>
          <w:lang w:val="en-US"/>
        </w:rPr>
        <w:t xml:space="preserve"> to transform</w:t>
      </w:r>
      <w:r>
        <w:rPr>
          <w:lang w:val="en-US"/>
        </w:rPr>
        <w:t xml:space="preserve"> Call Charges table</w:t>
      </w:r>
      <w:r w:rsidR="00CB5414">
        <w:rPr>
          <w:lang w:val="en-US"/>
        </w:rPr>
        <w:t xml:space="preserve"> into operational</w:t>
      </w:r>
      <w:r>
        <w:rPr>
          <w:lang w:val="en-US"/>
        </w:rPr>
        <w:t xml:space="preserve"> form</w:t>
      </w:r>
      <w:r w:rsidR="00CB5414">
        <w:rPr>
          <w:lang w:val="en-US"/>
        </w:rPr>
        <w:t xml:space="preserve"> for</w:t>
      </w:r>
      <w:r>
        <w:rPr>
          <w:lang w:val="en-US"/>
        </w:rPr>
        <w:t xml:space="preserve"> </w:t>
      </w:r>
      <w:r w:rsidR="00CB5414">
        <w:rPr>
          <w:lang w:val="en-US"/>
        </w:rPr>
        <w:t xml:space="preserve">ETL process. </w:t>
      </w:r>
      <w:r w:rsidR="00C21B91">
        <w:rPr>
          <w:lang w:val="en-US"/>
        </w:rPr>
        <w:br/>
      </w:r>
      <w:r w:rsidR="00C21B91">
        <w:rPr>
          <w:lang w:val="en-US"/>
        </w:rPr>
        <w:br/>
      </w:r>
      <w:r w:rsidR="00781DF4" w:rsidRPr="00781DF4">
        <w:rPr>
          <w:noProof/>
          <w:color w:val="2B579A"/>
          <w:shd w:val="clear" w:color="auto" w:fill="E6E6E6"/>
          <w:lang w:val="en-US"/>
        </w:rPr>
        <w:drawing>
          <wp:inline distT="0" distB="0" distL="0" distR="0" wp14:anchorId="661CD698" wp14:editId="2C5BF443">
            <wp:extent cx="2445824" cy="1850746"/>
            <wp:effectExtent l="0" t="0" r="0" b="0"/>
            <wp:docPr id="339126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6498" name="Picture 1" descr="A screenshot of a computer&#10;&#10;Description automatically generated"/>
                    <pic:cNvPicPr/>
                  </pic:nvPicPr>
                  <pic:blipFill>
                    <a:blip r:embed="rId36"/>
                    <a:stretch>
                      <a:fillRect/>
                    </a:stretch>
                  </pic:blipFill>
                  <pic:spPr>
                    <a:xfrm>
                      <a:off x="0" y="0"/>
                      <a:ext cx="2458645" cy="1860448"/>
                    </a:xfrm>
                    <a:prstGeom prst="rect">
                      <a:avLst/>
                    </a:prstGeom>
                  </pic:spPr>
                </pic:pic>
              </a:graphicData>
            </a:graphic>
          </wp:inline>
        </w:drawing>
      </w:r>
      <w:r w:rsidR="00D131CE" w:rsidRPr="00D131CE">
        <w:rPr>
          <w:noProof/>
          <w:color w:val="2B579A"/>
          <w:shd w:val="clear" w:color="auto" w:fill="E6E6E6"/>
          <w:lang w:val="en-US"/>
        </w:rPr>
        <w:drawing>
          <wp:inline distT="0" distB="0" distL="0" distR="0" wp14:anchorId="0B53BD9C" wp14:editId="68A7A6AD">
            <wp:extent cx="1755299" cy="2567635"/>
            <wp:effectExtent l="0" t="0" r="0" b="4445"/>
            <wp:docPr id="1616166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937" name="Picture 1" descr="A screenshot of a computer screen&#10;&#10;Description automatically generated"/>
                    <pic:cNvPicPr/>
                  </pic:nvPicPr>
                  <pic:blipFill>
                    <a:blip r:embed="rId37"/>
                    <a:stretch>
                      <a:fillRect/>
                    </a:stretch>
                  </pic:blipFill>
                  <pic:spPr>
                    <a:xfrm>
                      <a:off x="0" y="0"/>
                      <a:ext cx="1763979" cy="2580332"/>
                    </a:xfrm>
                    <a:prstGeom prst="rect">
                      <a:avLst/>
                    </a:prstGeom>
                  </pic:spPr>
                </pic:pic>
              </a:graphicData>
            </a:graphic>
          </wp:inline>
        </w:drawing>
      </w:r>
      <w:r w:rsidR="003A00C3" w:rsidRPr="003A00C3">
        <w:rPr>
          <w:noProof/>
          <w:color w:val="2B579A"/>
          <w:shd w:val="clear" w:color="auto" w:fill="E6E6E6"/>
          <w:lang w:val="en-US"/>
        </w:rPr>
        <w:drawing>
          <wp:inline distT="0" distB="0" distL="0" distR="0" wp14:anchorId="64DDAF82" wp14:editId="281EE3AB">
            <wp:extent cx="4718304" cy="1794548"/>
            <wp:effectExtent l="0" t="0" r="6350" b="0"/>
            <wp:docPr id="79658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5454" name="Picture 1" descr="A screenshot of a computer&#10;&#10;Description automatically generated"/>
                    <pic:cNvPicPr/>
                  </pic:nvPicPr>
                  <pic:blipFill>
                    <a:blip r:embed="rId38"/>
                    <a:stretch>
                      <a:fillRect/>
                    </a:stretch>
                  </pic:blipFill>
                  <pic:spPr>
                    <a:xfrm>
                      <a:off x="0" y="0"/>
                      <a:ext cx="4732146" cy="1799813"/>
                    </a:xfrm>
                    <a:prstGeom prst="rect">
                      <a:avLst/>
                    </a:prstGeom>
                  </pic:spPr>
                </pic:pic>
              </a:graphicData>
            </a:graphic>
          </wp:inline>
        </w:drawing>
      </w:r>
      <w:r w:rsidR="00C21B91">
        <w:rPr>
          <w:lang w:val="en-US"/>
        </w:rPr>
        <w:br/>
      </w:r>
    </w:p>
    <w:p w14:paraId="4E871724" w14:textId="2A7E2FE8" w:rsidR="00417B87" w:rsidRDefault="009C0DEC" w:rsidP="003374B9">
      <w:pPr>
        <w:pStyle w:val="ListNumber2"/>
        <w:rPr>
          <w:lang w:val="en-US"/>
        </w:rPr>
      </w:pPr>
      <w:r w:rsidRPr="0084237B">
        <w:rPr>
          <w:b/>
          <w:bCs/>
          <w:lang w:val="en-US"/>
        </w:rPr>
        <w:t>OLE_SRC</w:t>
      </w:r>
      <w:r w:rsidR="0084237B" w:rsidRPr="0084237B">
        <w:rPr>
          <w:b/>
          <w:bCs/>
          <w:lang w:val="en-US"/>
        </w:rPr>
        <w:t xml:space="preserve"> STA</w:t>
      </w:r>
      <w:r w:rsidRPr="0084237B">
        <w:rPr>
          <w:b/>
          <w:bCs/>
          <w:lang w:val="en-US"/>
        </w:rPr>
        <w:t xml:space="preserve"> – Call Charges :</w:t>
      </w:r>
      <w:r>
        <w:rPr>
          <w:lang w:val="en-US"/>
        </w:rPr>
        <w:t xml:space="preserve"> </w:t>
      </w:r>
      <w:r w:rsidR="00FD7768">
        <w:rPr>
          <w:lang w:val="en-US"/>
        </w:rPr>
        <w:t xml:space="preserve">Drag and drop “OLE DB Source” SSIS component </w:t>
      </w:r>
      <w:r w:rsidR="004C211F">
        <w:rPr>
          <w:rFonts w:cstheme="minorHAnsi"/>
          <w:lang w:val="en-US"/>
        </w:rPr>
        <w:t>→</w:t>
      </w:r>
      <w:r w:rsidR="004C211F">
        <w:rPr>
          <w:lang w:val="en-US"/>
        </w:rPr>
        <w:t xml:space="preserve"> </w:t>
      </w:r>
      <w:r w:rsidR="00F50F02">
        <w:rPr>
          <w:lang w:val="en-US"/>
        </w:rPr>
        <w:t>l</w:t>
      </w:r>
      <w:r w:rsidR="00E13D5C">
        <w:rPr>
          <w:lang w:val="en-US"/>
        </w:rPr>
        <w:t xml:space="preserve">oad </w:t>
      </w:r>
      <w:r w:rsidR="00826506">
        <w:rPr>
          <w:lang w:val="en-US"/>
        </w:rPr>
        <w:t>Call Charges data from SQL Data base</w:t>
      </w:r>
      <w:r w:rsidR="004F6315">
        <w:rPr>
          <w:lang w:val="en-US"/>
        </w:rPr>
        <w:t xml:space="preserve"> where the</w:t>
      </w:r>
      <w:r w:rsidR="00A751C4">
        <w:rPr>
          <w:lang w:val="en-US"/>
        </w:rPr>
        <w:t xml:space="preserve"> data of</w:t>
      </w:r>
      <w:r w:rsidR="004F6315">
        <w:rPr>
          <w:lang w:val="en-US"/>
        </w:rPr>
        <w:t xml:space="preserve"> Call Chares is stored.</w:t>
      </w:r>
      <w:r w:rsidR="001346E7">
        <w:rPr>
          <w:lang w:val="en-US"/>
        </w:rPr>
        <w:br/>
      </w:r>
    </w:p>
    <w:p w14:paraId="0819192F" w14:textId="7C48F2D2" w:rsidR="00C501F1" w:rsidRPr="00396154" w:rsidRDefault="00A7611A" w:rsidP="00396154">
      <w:pPr>
        <w:pStyle w:val="ListNumber2"/>
        <w:rPr>
          <w:lang w:val="en-US"/>
        </w:rPr>
      </w:pPr>
      <w:r w:rsidRPr="00A751C4">
        <w:rPr>
          <w:b/>
          <w:bCs/>
          <w:lang w:val="en-US"/>
        </w:rPr>
        <w:t>UPVT - Call Charges :</w:t>
      </w:r>
      <w:r w:rsidR="00DF425D">
        <w:rPr>
          <w:lang w:val="en-US"/>
        </w:rPr>
        <w:t xml:space="preserve"> Drag and drop “Unpivot</w:t>
      </w:r>
      <w:r w:rsidR="004C211F">
        <w:rPr>
          <w:lang w:val="en-US"/>
        </w:rPr>
        <w:t xml:space="preserve">” SSIS component </w:t>
      </w:r>
      <w:r w:rsidR="00A751C4">
        <w:rPr>
          <w:rFonts w:cstheme="minorHAnsi"/>
          <w:lang w:val="en-US"/>
        </w:rPr>
        <w:t>→</w:t>
      </w:r>
      <w:r>
        <w:rPr>
          <w:lang w:val="en-US"/>
        </w:rPr>
        <w:t xml:space="preserve"> </w:t>
      </w:r>
      <w:r w:rsidR="00107A55">
        <w:rPr>
          <w:lang w:val="en-US"/>
        </w:rPr>
        <w:t>Select the “Available Input Columns</w:t>
      </w:r>
      <w:r w:rsidR="005F30DB">
        <w:rPr>
          <w:lang w:val="en-US"/>
        </w:rPr>
        <w:t xml:space="preserve">” </w:t>
      </w:r>
      <w:r w:rsidR="005F30DB">
        <w:rPr>
          <w:rFonts w:cstheme="minorHAnsi"/>
          <w:lang w:val="en-US"/>
        </w:rPr>
        <w:t>→</w:t>
      </w:r>
      <w:r w:rsidR="005F30DB">
        <w:rPr>
          <w:lang w:val="en-US"/>
        </w:rPr>
        <w:t xml:space="preserve"> </w:t>
      </w:r>
      <w:r w:rsidR="00A30A49">
        <w:rPr>
          <w:lang w:val="en-US"/>
        </w:rPr>
        <w:t xml:space="preserve">Destination column : “Call Charges” </w:t>
      </w:r>
      <w:r w:rsidR="00A30A49">
        <w:rPr>
          <w:rFonts w:cstheme="minorHAnsi"/>
          <w:lang w:val="en-US"/>
        </w:rPr>
        <w:t>→</w:t>
      </w:r>
      <w:r w:rsidR="00D56A04">
        <w:rPr>
          <w:lang w:val="en-US"/>
        </w:rPr>
        <w:t xml:space="preserve"> Pivot Key Value : 2018, 2019, 2020 </w:t>
      </w:r>
      <w:r w:rsidR="00D56A04">
        <w:rPr>
          <w:rFonts w:cstheme="minorHAnsi"/>
          <w:lang w:val="en-US"/>
        </w:rPr>
        <w:t>→</w:t>
      </w:r>
      <w:r w:rsidR="00D56A04">
        <w:rPr>
          <w:lang w:val="en-US"/>
        </w:rPr>
        <w:t xml:space="preserve"> </w:t>
      </w:r>
      <w:r w:rsidR="00285BF0">
        <w:rPr>
          <w:lang w:val="en-US"/>
        </w:rPr>
        <w:t>Pivot key value column name : “Year”</w:t>
      </w:r>
      <w:r w:rsidR="005F30DB">
        <w:rPr>
          <w:lang w:val="en-US"/>
        </w:rPr>
        <w:br/>
      </w:r>
      <w:r w:rsidR="00C501F1" w:rsidRPr="005F7991">
        <w:rPr>
          <w:noProof/>
          <w:color w:val="2B579A"/>
          <w:shd w:val="clear" w:color="auto" w:fill="E6E6E6"/>
          <w:lang w:val="en-US"/>
        </w:rPr>
        <w:lastRenderedPageBreak/>
        <w:drawing>
          <wp:inline distT="0" distB="0" distL="0" distR="0" wp14:anchorId="128E9BF7" wp14:editId="3F59DB63">
            <wp:extent cx="4075701" cy="3894881"/>
            <wp:effectExtent l="0" t="0" r="1270" b="0"/>
            <wp:docPr id="132902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0351" name="Picture 1" descr="A screenshot of a computer&#10;&#10;Description automatically generated"/>
                    <pic:cNvPicPr/>
                  </pic:nvPicPr>
                  <pic:blipFill>
                    <a:blip r:embed="rId39"/>
                    <a:stretch>
                      <a:fillRect/>
                    </a:stretch>
                  </pic:blipFill>
                  <pic:spPr>
                    <a:xfrm>
                      <a:off x="0" y="0"/>
                      <a:ext cx="4091711" cy="3910181"/>
                    </a:xfrm>
                    <a:prstGeom prst="rect">
                      <a:avLst/>
                    </a:prstGeom>
                  </pic:spPr>
                </pic:pic>
              </a:graphicData>
            </a:graphic>
          </wp:inline>
        </w:drawing>
      </w:r>
      <w:r w:rsidR="005F30DB">
        <w:rPr>
          <w:lang w:val="en-US"/>
        </w:rPr>
        <w:br/>
      </w:r>
      <w:r w:rsidR="00EE5056">
        <w:rPr>
          <w:lang w:val="en-US"/>
        </w:rPr>
        <w:t xml:space="preserve">- </w:t>
      </w:r>
      <w:r w:rsidR="00C501F1">
        <w:rPr>
          <w:lang w:val="en-US"/>
        </w:rPr>
        <w:t>Select the input</w:t>
      </w:r>
      <w:r w:rsidR="00EE5056">
        <w:rPr>
          <w:lang w:val="en-US"/>
        </w:rPr>
        <w:t xml:space="preserve"> column except 2021 (the 2021 data is not yet validated)</w:t>
      </w:r>
      <w:r w:rsidR="00FA0CC3">
        <w:rPr>
          <w:lang w:val="en-US"/>
        </w:rPr>
        <w:br/>
      </w:r>
      <w:r w:rsidR="00262FEC" w:rsidRPr="00FA0CC3">
        <w:rPr>
          <w:lang w:val="en-US"/>
        </w:rPr>
        <w:br/>
        <w:t>-</w:t>
      </w:r>
      <w:r w:rsidR="00443A1B" w:rsidRPr="00FA0CC3">
        <w:rPr>
          <w:lang w:val="en-US"/>
        </w:rPr>
        <w:t xml:space="preserve"> If the</w:t>
      </w:r>
      <w:r w:rsidR="00262FEC" w:rsidRPr="00FA0CC3">
        <w:rPr>
          <w:lang w:val="en-US"/>
        </w:rPr>
        <w:t xml:space="preserve"> </w:t>
      </w:r>
      <w:r w:rsidR="00805CC6" w:rsidRPr="00FA0CC3">
        <w:rPr>
          <w:lang w:val="en-US"/>
        </w:rPr>
        <w:t>Pass Through</w:t>
      </w:r>
      <w:r w:rsidR="00443A1B" w:rsidRPr="00FA0CC3">
        <w:rPr>
          <w:lang w:val="en-US"/>
        </w:rPr>
        <w:t xml:space="preserve"> check box is marked, it</w:t>
      </w:r>
      <w:r w:rsidR="00805CC6" w:rsidRPr="00FA0CC3">
        <w:rPr>
          <w:lang w:val="en-US"/>
        </w:rPr>
        <w:t xml:space="preserve"> w</w:t>
      </w:r>
      <w:r w:rsidR="00062603" w:rsidRPr="00FA0CC3">
        <w:rPr>
          <w:lang w:val="en-US"/>
        </w:rPr>
        <w:t>ill not be unpivoted but will instead be passed through to the output without any transformation.</w:t>
      </w:r>
      <w:r w:rsidR="00FA0CC3">
        <w:rPr>
          <w:lang w:val="en-US"/>
        </w:rPr>
        <w:br/>
      </w:r>
      <w:r w:rsidR="005F30DB" w:rsidRPr="00FA0CC3">
        <w:rPr>
          <w:lang w:val="en-US"/>
        </w:rPr>
        <w:br/>
      </w:r>
      <w:r w:rsidR="00EE5056" w:rsidRPr="00FA0CC3">
        <w:rPr>
          <w:lang w:val="en-US"/>
        </w:rPr>
        <w:t xml:space="preserve">- </w:t>
      </w:r>
      <w:r w:rsidR="00C03A63" w:rsidRPr="00FA0CC3">
        <w:rPr>
          <w:lang w:val="en-US"/>
        </w:rPr>
        <w:t xml:space="preserve">Destination Column </w:t>
      </w:r>
      <w:r w:rsidR="00807025" w:rsidRPr="00FA0CC3">
        <w:rPr>
          <w:lang w:val="en-US"/>
        </w:rPr>
        <w:t>refers to the column in the output data flow where the values from the unpivoted columns will be placed.</w:t>
      </w:r>
      <w:r w:rsidR="00FA0CC3">
        <w:rPr>
          <w:lang w:val="en-US"/>
        </w:rPr>
        <w:br/>
      </w:r>
      <w:r w:rsidR="00132C10" w:rsidRPr="00FA0CC3">
        <w:rPr>
          <w:lang w:val="en-US"/>
        </w:rPr>
        <w:br/>
        <w:t>- Pivot Key Value refers to</w:t>
      </w:r>
      <w:r w:rsidR="00443A1B" w:rsidRPr="00FA0CC3">
        <w:rPr>
          <w:lang w:val="en-US"/>
        </w:rPr>
        <w:t xml:space="preserve"> unique</w:t>
      </w:r>
      <w:r w:rsidR="00132C10" w:rsidRPr="00FA0CC3">
        <w:rPr>
          <w:lang w:val="en-US"/>
        </w:rPr>
        <w:t xml:space="preserve"> identifies </w:t>
      </w:r>
      <w:r w:rsidR="00443A1B" w:rsidRPr="00FA0CC3">
        <w:rPr>
          <w:lang w:val="en-US"/>
        </w:rPr>
        <w:t xml:space="preserve">for </w:t>
      </w:r>
      <w:r w:rsidR="00132C10" w:rsidRPr="00FA0CC3">
        <w:rPr>
          <w:lang w:val="en-US"/>
        </w:rPr>
        <w:t xml:space="preserve">each rows in the unpivoted data. </w:t>
      </w:r>
      <w:r w:rsidR="00443A1B" w:rsidRPr="00FA0CC3">
        <w:rPr>
          <w:lang w:val="en-US"/>
        </w:rPr>
        <w:t xml:space="preserve">It differentiate between rows and determine which values belong to which original. </w:t>
      </w:r>
      <w:r w:rsidR="005F3C0C" w:rsidRPr="00FA0CC3">
        <w:rPr>
          <w:lang w:val="en-US"/>
        </w:rPr>
        <w:br/>
        <w:t>- Data Viewer</w:t>
      </w:r>
      <w:r w:rsidR="005F30DB" w:rsidRPr="00FA0CC3">
        <w:rPr>
          <w:lang w:val="en-US"/>
        </w:rPr>
        <w:br/>
      </w:r>
      <w:r w:rsidR="00443A1B" w:rsidRPr="00C501F1">
        <w:rPr>
          <w:noProof/>
          <w:color w:val="2B579A"/>
          <w:shd w:val="clear" w:color="auto" w:fill="E6E6E6"/>
          <w:lang w:val="en-US"/>
        </w:rPr>
        <w:drawing>
          <wp:inline distT="0" distB="0" distL="0" distR="0" wp14:anchorId="20D89936" wp14:editId="08C1C5FF">
            <wp:extent cx="4573681" cy="2516429"/>
            <wp:effectExtent l="0" t="0" r="0" b="0"/>
            <wp:docPr id="72247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3570" name="Picture 1" descr="A screenshot of a computer&#10;&#10;Description automatically generated"/>
                    <pic:cNvPicPr/>
                  </pic:nvPicPr>
                  <pic:blipFill>
                    <a:blip r:embed="rId40"/>
                    <a:stretch>
                      <a:fillRect/>
                    </a:stretch>
                  </pic:blipFill>
                  <pic:spPr>
                    <a:xfrm>
                      <a:off x="0" y="0"/>
                      <a:ext cx="4580473" cy="2520166"/>
                    </a:xfrm>
                    <a:prstGeom prst="rect">
                      <a:avLst/>
                    </a:prstGeom>
                  </pic:spPr>
                </pic:pic>
              </a:graphicData>
            </a:graphic>
          </wp:inline>
        </w:drawing>
      </w:r>
    </w:p>
    <w:p w14:paraId="6669E0C2" w14:textId="31C0679F" w:rsidR="00094981" w:rsidRDefault="009D29C3" w:rsidP="003374B9">
      <w:pPr>
        <w:pStyle w:val="ListNumber2"/>
        <w:rPr>
          <w:lang w:val="en-US"/>
        </w:rPr>
      </w:pPr>
      <w:r w:rsidRPr="00565744">
        <w:rPr>
          <w:b/>
          <w:bCs/>
          <w:lang w:val="en-US"/>
        </w:rPr>
        <w:lastRenderedPageBreak/>
        <w:t xml:space="preserve">DER - Create </w:t>
      </w:r>
      <w:proofErr w:type="spellStart"/>
      <w:r w:rsidRPr="00565744">
        <w:rPr>
          <w:b/>
          <w:bCs/>
          <w:lang w:val="en-US"/>
        </w:rPr>
        <w:t>CallChargeID</w:t>
      </w:r>
      <w:proofErr w:type="spellEnd"/>
      <w:r w:rsidRPr="00565744">
        <w:rPr>
          <w:b/>
          <w:bCs/>
          <w:lang w:val="en-US"/>
        </w:rPr>
        <w:t xml:space="preserve"> </w:t>
      </w:r>
      <w:r w:rsidR="00AE343A" w:rsidRPr="00565744">
        <w:rPr>
          <w:b/>
          <w:bCs/>
          <w:lang w:val="en-US"/>
        </w:rPr>
        <w:t>:</w:t>
      </w:r>
      <w:r w:rsidR="00AE343A">
        <w:rPr>
          <w:lang w:val="en-US"/>
        </w:rPr>
        <w:t xml:space="preserve"> </w:t>
      </w:r>
      <w:r w:rsidR="00221E24">
        <w:rPr>
          <w:lang w:val="en-US"/>
        </w:rPr>
        <w:t xml:space="preserve">Drag and drop “Derived Column” SSIS component </w:t>
      </w:r>
      <w:r w:rsidR="00221E24">
        <w:rPr>
          <w:rFonts w:cstheme="minorHAnsi"/>
          <w:lang w:val="en-US"/>
        </w:rPr>
        <w:t>→</w:t>
      </w:r>
      <w:r w:rsidR="00E04654">
        <w:rPr>
          <w:lang w:val="en-US"/>
        </w:rPr>
        <w:t xml:space="preserve"> </w:t>
      </w:r>
      <w:r w:rsidR="001102AD">
        <w:rPr>
          <w:lang w:val="en-US"/>
        </w:rPr>
        <w:t xml:space="preserve">Derived Column Name : </w:t>
      </w:r>
      <w:proofErr w:type="spellStart"/>
      <w:r w:rsidR="001102AD">
        <w:rPr>
          <w:lang w:val="en-US"/>
        </w:rPr>
        <w:t>CallChargeID</w:t>
      </w:r>
      <w:proofErr w:type="spellEnd"/>
      <w:r w:rsidR="001102AD">
        <w:rPr>
          <w:lang w:val="en-US"/>
        </w:rPr>
        <w:t xml:space="preserve"> , Expression : </w:t>
      </w:r>
      <w:r w:rsidR="001102AD" w:rsidRPr="001102AD">
        <w:rPr>
          <w:lang w:val="en-US"/>
        </w:rPr>
        <w:t>(DT_STR,</w:t>
      </w:r>
      <w:r w:rsidR="00A60DD6">
        <w:rPr>
          <w:lang w:val="en-US"/>
        </w:rPr>
        <w:t>4</w:t>
      </w:r>
      <w:r w:rsidR="001102AD" w:rsidRPr="001102AD">
        <w:rPr>
          <w:lang w:val="en-US"/>
        </w:rPr>
        <w:t>,1252)LEFT(Year,4) + (DT_STR,</w:t>
      </w:r>
      <w:r w:rsidR="00A60DD6">
        <w:rPr>
          <w:lang w:val="en-US"/>
        </w:rPr>
        <w:t>4</w:t>
      </w:r>
      <w:r w:rsidR="001102AD" w:rsidRPr="001102AD">
        <w:rPr>
          <w:lang w:val="en-US"/>
        </w:rPr>
        <w:t>,1252)LEFT([Call Type],1)</w:t>
      </w:r>
      <w:r w:rsidR="00812889">
        <w:rPr>
          <w:lang w:val="en-US"/>
        </w:rPr>
        <w:br/>
      </w:r>
      <w:r w:rsidR="00002918" w:rsidRPr="00002918">
        <w:rPr>
          <w:noProof/>
          <w:color w:val="2B579A"/>
          <w:shd w:val="clear" w:color="auto" w:fill="E6E6E6"/>
          <w:lang w:val="en-US"/>
        </w:rPr>
        <w:drawing>
          <wp:inline distT="0" distB="0" distL="0" distR="0" wp14:anchorId="13EE170F" wp14:editId="361745F8">
            <wp:extent cx="6140369" cy="322554"/>
            <wp:effectExtent l="0" t="0" r="0" b="1905"/>
            <wp:docPr id="84160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1676" name=""/>
                    <pic:cNvPicPr/>
                  </pic:nvPicPr>
                  <pic:blipFill>
                    <a:blip r:embed="rId41"/>
                    <a:stretch>
                      <a:fillRect/>
                    </a:stretch>
                  </pic:blipFill>
                  <pic:spPr>
                    <a:xfrm>
                      <a:off x="0" y="0"/>
                      <a:ext cx="6263312" cy="329012"/>
                    </a:xfrm>
                    <a:prstGeom prst="rect">
                      <a:avLst/>
                    </a:prstGeom>
                  </pic:spPr>
                </pic:pic>
              </a:graphicData>
            </a:graphic>
          </wp:inline>
        </w:drawing>
      </w:r>
      <w:r w:rsidR="00812889">
        <w:rPr>
          <w:lang w:val="en-US"/>
        </w:rPr>
        <w:br/>
      </w:r>
      <w:r w:rsidR="006E72D9">
        <w:rPr>
          <w:lang w:val="en-US"/>
        </w:rPr>
        <w:t xml:space="preserve">This table doesn’t have any </w:t>
      </w:r>
      <w:r w:rsidR="00DD3790">
        <w:rPr>
          <w:lang w:val="en-US"/>
        </w:rPr>
        <w:t xml:space="preserve">joinable key, in this case, </w:t>
      </w:r>
      <w:r w:rsidR="00E338B6">
        <w:rPr>
          <w:lang w:val="en-US"/>
        </w:rPr>
        <w:t xml:space="preserve">it’s necessary to create a new </w:t>
      </w:r>
      <w:proofErr w:type="spellStart"/>
      <w:r w:rsidR="00E338B6">
        <w:rPr>
          <w:lang w:val="en-US"/>
        </w:rPr>
        <w:t>kink</w:t>
      </w:r>
      <w:proofErr w:type="spellEnd"/>
      <w:r w:rsidR="00E338B6">
        <w:rPr>
          <w:lang w:val="en-US"/>
        </w:rPr>
        <w:t xml:space="preserve"> of primary key to join the fact table.</w:t>
      </w:r>
      <w:r w:rsidR="00BB33C0">
        <w:rPr>
          <w:lang w:val="en-US"/>
        </w:rPr>
        <w:br/>
      </w:r>
      <w:r w:rsidR="00F3011F" w:rsidRPr="00F3011F">
        <w:rPr>
          <w:noProof/>
          <w:color w:val="2B579A"/>
          <w:shd w:val="clear" w:color="auto" w:fill="E6E6E6"/>
          <w:lang w:val="en-US"/>
        </w:rPr>
        <w:drawing>
          <wp:inline distT="0" distB="0" distL="0" distR="0" wp14:anchorId="55FD2550" wp14:editId="5917BEA0">
            <wp:extent cx="5235727" cy="2340864"/>
            <wp:effectExtent l="0" t="0" r="3175" b="2540"/>
            <wp:docPr id="92885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1882" name="Picture 1" descr="A screenshot of a computer&#10;&#10;Description automatically generated"/>
                    <pic:cNvPicPr/>
                  </pic:nvPicPr>
                  <pic:blipFill>
                    <a:blip r:embed="rId42"/>
                    <a:stretch>
                      <a:fillRect/>
                    </a:stretch>
                  </pic:blipFill>
                  <pic:spPr>
                    <a:xfrm>
                      <a:off x="0" y="0"/>
                      <a:ext cx="5242550" cy="2343914"/>
                    </a:xfrm>
                    <a:prstGeom prst="rect">
                      <a:avLst/>
                    </a:prstGeom>
                  </pic:spPr>
                </pic:pic>
              </a:graphicData>
            </a:graphic>
          </wp:inline>
        </w:drawing>
      </w:r>
      <w:r w:rsidR="00BB33C0">
        <w:rPr>
          <w:lang w:val="en-US"/>
        </w:rPr>
        <w:br/>
      </w:r>
    </w:p>
    <w:p w14:paraId="0C410E5F" w14:textId="6D9BDFE7" w:rsidR="008D3627" w:rsidRPr="00396154" w:rsidRDefault="00E86674" w:rsidP="00396154">
      <w:pPr>
        <w:pStyle w:val="ListNumber2"/>
        <w:rPr>
          <w:lang w:val="en-US"/>
        </w:rPr>
      </w:pPr>
      <w:r w:rsidRPr="002935A4">
        <w:rPr>
          <w:b/>
          <w:bCs/>
          <w:lang w:val="en-US"/>
        </w:rPr>
        <w:t>DCNV – Resizing :</w:t>
      </w:r>
      <w:r>
        <w:rPr>
          <w:lang w:val="en-US"/>
        </w:rPr>
        <w:t xml:space="preserve"> </w:t>
      </w:r>
      <w:r w:rsidR="00D601AA">
        <w:rPr>
          <w:lang w:val="en-US"/>
        </w:rPr>
        <w:t xml:space="preserve">Drag and Drop “Data Conversion” SSIS component </w:t>
      </w:r>
      <w:r w:rsidR="00D601AA">
        <w:rPr>
          <w:rFonts w:cstheme="minorHAnsi"/>
          <w:lang w:val="en-US"/>
        </w:rPr>
        <w:t>→</w:t>
      </w:r>
      <w:r w:rsidR="00D601AA">
        <w:rPr>
          <w:lang w:val="en-US"/>
        </w:rPr>
        <w:t xml:space="preserve"> Select the columns to resize the length</w:t>
      </w:r>
      <w:r w:rsidR="0005084C">
        <w:rPr>
          <w:lang w:val="en-US"/>
        </w:rPr>
        <w:t xml:space="preserve"> </w:t>
      </w:r>
      <w:r w:rsidR="00D601AA">
        <w:rPr>
          <w:lang w:val="en-US"/>
        </w:rPr>
        <w:t xml:space="preserve"> </w:t>
      </w:r>
      <w:r w:rsidR="005A4519" w:rsidRPr="00BD23F7">
        <w:rPr>
          <w:lang w:val="en-US"/>
        </w:rPr>
        <w:br/>
      </w:r>
      <w:r w:rsidR="00D601AA" w:rsidRPr="00D601AA">
        <w:rPr>
          <w:noProof/>
          <w:color w:val="2B579A"/>
          <w:shd w:val="clear" w:color="auto" w:fill="E6E6E6"/>
          <w:lang w:val="en-US"/>
        </w:rPr>
        <w:drawing>
          <wp:inline distT="0" distB="0" distL="0" distR="0" wp14:anchorId="07F12C3D" wp14:editId="5400A488">
            <wp:extent cx="6097270" cy="782955"/>
            <wp:effectExtent l="0" t="0" r="0" b="0"/>
            <wp:docPr id="79366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5177" name="Picture 1" descr="A screenshot of a computer&#10;&#10;Description automatically generated"/>
                    <pic:cNvPicPr/>
                  </pic:nvPicPr>
                  <pic:blipFill>
                    <a:blip r:embed="rId43"/>
                    <a:stretch>
                      <a:fillRect/>
                    </a:stretch>
                  </pic:blipFill>
                  <pic:spPr>
                    <a:xfrm>
                      <a:off x="0" y="0"/>
                      <a:ext cx="6097270" cy="782955"/>
                    </a:xfrm>
                    <a:prstGeom prst="rect">
                      <a:avLst/>
                    </a:prstGeom>
                  </pic:spPr>
                </pic:pic>
              </a:graphicData>
            </a:graphic>
          </wp:inline>
        </w:drawing>
      </w:r>
    </w:p>
    <w:p w14:paraId="2F11B3B8" w14:textId="77777777" w:rsidR="008D3627" w:rsidRPr="00BD23F7" w:rsidRDefault="008D3627" w:rsidP="008D3627">
      <w:pPr>
        <w:pStyle w:val="ListNumber2"/>
        <w:numPr>
          <w:ilvl w:val="0"/>
          <w:numId w:val="0"/>
        </w:numPr>
        <w:ind w:left="360" w:hanging="360"/>
        <w:rPr>
          <w:lang w:val="en-US"/>
        </w:rPr>
      </w:pPr>
    </w:p>
    <w:p w14:paraId="0FA88550" w14:textId="1C17FEEE" w:rsidR="00AE343A" w:rsidRDefault="002935A4" w:rsidP="003374B9">
      <w:pPr>
        <w:pStyle w:val="ListNumber2"/>
        <w:rPr>
          <w:lang w:val="en-US"/>
        </w:rPr>
      </w:pPr>
      <w:r w:rsidRPr="002935A4">
        <w:rPr>
          <w:b/>
          <w:bCs/>
          <w:lang w:val="en-US"/>
        </w:rPr>
        <w:t>OLE_DTS – ODS Call Charges :</w:t>
      </w:r>
      <w:r>
        <w:rPr>
          <w:lang w:val="en-US"/>
        </w:rPr>
        <w:t xml:space="preserve"> </w:t>
      </w:r>
      <w:r>
        <w:rPr>
          <w:lang w:val="en-US"/>
        </w:rPr>
        <w:br/>
      </w:r>
      <w:r w:rsidRPr="002935A4">
        <w:rPr>
          <w:noProof/>
          <w:color w:val="2B579A"/>
          <w:shd w:val="clear" w:color="auto" w:fill="E6E6E6"/>
          <w:lang w:val="en-US"/>
        </w:rPr>
        <w:drawing>
          <wp:inline distT="0" distB="0" distL="0" distR="0" wp14:anchorId="5F9BA38F" wp14:editId="18F99355">
            <wp:extent cx="3032567" cy="1236249"/>
            <wp:effectExtent l="0" t="0" r="0" b="2540"/>
            <wp:docPr id="182658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3490" name="Picture 1" descr="A screenshot of a computer&#10;&#10;Description automatically generated"/>
                    <pic:cNvPicPr/>
                  </pic:nvPicPr>
                  <pic:blipFill>
                    <a:blip r:embed="rId44"/>
                    <a:stretch>
                      <a:fillRect/>
                    </a:stretch>
                  </pic:blipFill>
                  <pic:spPr>
                    <a:xfrm>
                      <a:off x="0" y="0"/>
                      <a:ext cx="3041039" cy="1239703"/>
                    </a:xfrm>
                    <a:prstGeom prst="rect">
                      <a:avLst/>
                    </a:prstGeom>
                  </pic:spPr>
                </pic:pic>
              </a:graphicData>
            </a:graphic>
          </wp:inline>
        </w:drawing>
      </w:r>
    </w:p>
    <w:p w14:paraId="1B3233AD" w14:textId="77777777" w:rsidR="00417B87" w:rsidRDefault="00417B87" w:rsidP="00417B87">
      <w:pPr>
        <w:rPr>
          <w:lang w:val="en-US"/>
        </w:rPr>
      </w:pPr>
    </w:p>
    <w:p w14:paraId="6C4F7991" w14:textId="77777777" w:rsidR="00417B87" w:rsidRDefault="00417B87" w:rsidP="00E42A66">
      <w:pPr>
        <w:rPr>
          <w:lang w:val="en-US"/>
        </w:rPr>
      </w:pPr>
    </w:p>
    <w:p w14:paraId="126DD6F2" w14:textId="77777777" w:rsidR="008260C6" w:rsidRDefault="008260C6" w:rsidP="00417B87">
      <w:pPr>
        <w:pStyle w:val="Heading2"/>
        <w:rPr>
          <w:lang w:val="en-US"/>
        </w:rPr>
      </w:pPr>
    </w:p>
    <w:p w14:paraId="3F5F1F2D" w14:textId="77777777" w:rsidR="008260C6" w:rsidRDefault="008260C6" w:rsidP="008260C6">
      <w:pPr>
        <w:rPr>
          <w:lang w:val="en-US"/>
        </w:rPr>
      </w:pPr>
    </w:p>
    <w:p w14:paraId="0E48F695" w14:textId="1ADBBB3D" w:rsidR="00417B87" w:rsidRDefault="000C10F7" w:rsidP="00417B87">
      <w:pPr>
        <w:pStyle w:val="Heading2"/>
        <w:rPr>
          <w:lang w:val="en-US"/>
        </w:rPr>
      </w:pPr>
      <w:bookmarkStart w:id="30" w:name="_Toc1486917369"/>
      <w:bookmarkStart w:id="31" w:name="_Toc167045189"/>
      <w:r>
        <w:rPr>
          <w:lang w:val="en-US"/>
        </w:rPr>
        <w:lastRenderedPageBreak/>
        <w:t xml:space="preserve">III-2. </w:t>
      </w:r>
      <w:r w:rsidR="00075F41">
        <w:rPr>
          <w:lang w:val="en-US"/>
        </w:rPr>
        <w:t>Call Data Table</w:t>
      </w:r>
      <w:bookmarkEnd w:id="30"/>
      <w:bookmarkEnd w:id="31"/>
    </w:p>
    <w:p w14:paraId="29AADD23" w14:textId="3C28F5ED" w:rsidR="00007D34" w:rsidRDefault="00007805" w:rsidP="00007D34">
      <w:pPr>
        <w:rPr>
          <w:lang w:val="en-US"/>
        </w:rPr>
      </w:pPr>
      <w:r>
        <w:rPr>
          <w:lang w:val="en-US"/>
        </w:rPr>
        <w:t>Pursuit</w:t>
      </w:r>
      <w:r w:rsidR="009113E8">
        <w:rPr>
          <w:lang w:val="en-US"/>
        </w:rPr>
        <w:t xml:space="preserve"> to the STA phase</w:t>
      </w:r>
      <w:r w:rsidR="0017399F">
        <w:rPr>
          <w:lang w:val="en-US"/>
        </w:rPr>
        <w:t xml:space="preserve"> :</w:t>
      </w:r>
    </w:p>
    <w:p w14:paraId="14CE34A5" w14:textId="2E0073DD" w:rsidR="00D019EA" w:rsidRPr="00E87ED5" w:rsidRDefault="00D019EA" w:rsidP="000D5288">
      <w:pPr>
        <w:pStyle w:val="ListParagraph"/>
        <w:numPr>
          <w:ilvl w:val="0"/>
          <w:numId w:val="6"/>
        </w:numPr>
        <w:tabs>
          <w:tab w:val="left" w:pos="5864"/>
        </w:tabs>
      </w:pPr>
      <w:r w:rsidRPr="78113FCF">
        <w:t>“</w:t>
      </w:r>
      <w:proofErr w:type="spellStart"/>
      <w:r w:rsidRPr="78113FCF">
        <w:t>CallDuration</w:t>
      </w:r>
      <w:proofErr w:type="spellEnd"/>
      <w:r w:rsidRPr="78113FCF">
        <w:t>”</w:t>
      </w:r>
      <w:r w:rsidR="00921B94" w:rsidRPr="78113FCF">
        <w:t xml:space="preserve"> and</w:t>
      </w:r>
      <w:r w:rsidRPr="78113FCF">
        <w:t xml:space="preserve"> “</w:t>
      </w:r>
      <w:proofErr w:type="spellStart"/>
      <w:r w:rsidRPr="78113FCF">
        <w:t>WaitTime</w:t>
      </w:r>
      <w:proofErr w:type="spellEnd"/>
      <w:r w:rsidRPr="78113FCF">
        <w:t>”</w:t>
      </w:r>
      <w:r w:rsidR="00921B94" w:rsidRPr="78113FCF">
        <w:t xml:space="preserve"> :</w:t>
      </w:r>
      <w:r w:rsidR="00E87ED5" w:rsidRPr="78113FCF">
        <w:t xml:space="preserve"> </w:t>
      </w:r>
      <w:r w:rsidRPr="78113FCF">
        <w:t>will be cast into integer data type.</w:t>
      </w:r>
    </w:p>
    <w:p w14:paraId="168DDECB" w14:textId="3181E018" w:rsidR="003E7FD0" w:rsidRPr="008C59FA" w:rsidRDefault="00BD4074" w:rsidP="000D5288">
      <w:pPr>
        <w:pStyle w:val="ListParagraph"/>
        <w:numPr>
          <w:ilvl w:val="0"/>
          <w:numId w:val="6"/>
        </w:numPr>
      </w:pPr>
      <w:r w:rsidRPr="5A3BCCB1">
        <w:t>CallTimestamp</w:t>
      </w:r>
      <w:r w:rsidR="00007805" w:rsidRPr="5A3BCCB1">
        <w:t xml:space="preserve"> :</w:t>
      </w:r>
      <w:r w:rsidRPr="5A3BCCB1">
        <w:t xml:space="preserve"> </w:t>
      </w:r>
      <w:r w:rsidR="00DE37C6" w:rsidRPr="5A3BCCB1">
        <w:t>has a s</w:t>
      </w:r>
      <w:r w:rsidR="00BD4E43" w:rsidRPr="5A3BCCB1">
        <w:t>tring data type</w:t>
      </w:r>
      <w:r w:rsidR="00DE03A9" w:rsidRPr="5A3BCCB1">
        <w:t xml:space="preserve"> and it</w:t>
      </w:r>
      <w:r w:rsidR="000E48DD" w:rsidRPr="5A3BCCB1">
        <w:t xml:space="preserve">’s similar to the </w:t>
      </w:r>
      <w:r w:rsidR="00BC479B" w:rsidRPr="5A3BCCB1">
        <w:t>datetime</w:t>
      </w:r>
      <w:r w:rsidR="00DE03A9" w:rsidRPr="5A3BCCB1">
        <w:t xml:space="preserve"> format</w:t>
      </w:r>
      <w:r w:rsidR="00DE37C6" w:rsidRPr="5A3BCCB1">
        <w:t xml:space="preserve"> such as</w:t>
      </w:r>
      <w:r w:rsidR="00DE03A9" w:rsidRPr="5A3BCCB1">
        <w:t xml:space="preserve"> </w:t>
      </w:r>
      <w:r w:rsidR="00D62DFD" w:rsidRPr="5A3BCCB1">
        <w:t>“</w:t>
      </w:r>
      <w:r w:rsidR="00DE03A9" w:rsidRPr="5A3BCCB1">
        <w:t>mm-dd-</w:t>
      </w:r>
      <w:proofErr w:type="spellStart"/>
      <w:r w:rsidR="00DE03A9" w:rsidRPr="5A3BCCB1">
        <w:t>yyyy</w:t>
      </w:r>
      <w:proofErr w:type="spellEnd"/>
      <w:r w:rsidR="00DE03A9" w:rsidRPr="5A3BCCB1">
        <w:t xml:space="preserve"> </w:t>
      </w:r>
      <w:proofErr w:type="spellStart"/>
      <w:r w:rsidR="00DE03A9" w:rsidRPr="5A3BCCB1">
        <w:t>hh:mm</w:t>
      </w:r>
      <w:proofErr w:type="spellEnd"/>
      <w:r w:rsidR="00D62DFD" w:rsidRPr="5A3BCCB1">
        <w:t xml:space="preserve">”. </w:t>
      </w:r>
      <w:r w:rsidR="00845EC0" w:rsidRPr="5A3BCCB1">
        <w:t>Several data conversion</w:t>
      </w:r>
      <w:r w:rsidR="00F8026D" w:rsidRPr="5A3BCCB1">
        <w:t>s</w:t>
      </w:r>
      <w:r w:rsidR="00845EC0" w:rsidRPr="5A3BCCB1">
        <w:t xml:space="preserve"> will be </w:t>
      </w:r>
      <w:r w:rsidR="00F8026D" w:rsidRPr="5A3BCCB1">
        <w:t>anticipated</w:t>
      </w:r>
      <w:r w:rsidR="00E60740" w:rsidRPr="5A3BCCB1">
        <w:t xml:space="preserve">. For instance, </w:t>
      </w:r>
      <w:r w:rsidR="00987EB4" w:rsidRPr="5A3BCCB1">
        <w:t>cast</w:t>
      </w:r>
      <w:r w:rsidR="00582A75" w:rsidRPr="5A3BCCB1">
        <w:t xml:space="preserve"> </w:t>
      </w:r>
      <w:r w:rsidR="00987EB4" w:rsidRPr="5A3BCCB1">
        <w:t>into datetime data type</w:t>
      </w:r>
      <w:r w:rsidR="00DE37C6" w:rsidRPr="5A3BCCB1">
        <w:t xml:space="preserve"> and</w:t>
      </w:r>
      <w:r w:rsidR="00987EB4" w:rsidRPr="5A3BCCB1">
        <w:t xml:space="preserve"> </w:t>
      </w:r>
      <w:r w:rsidR="008A740C" w:rsidRPr="5A3BCCB1">
        <w:t xml:space="preserve">separate into </w:t>
      </w:r>
      <w:r w:rsidR="009253EF" w:rsidRPr="5A3BCCB1">
        <w:t>“</w:t>
      </w:r>
      <w:proofErr w:type="spellStart"/>
      <w:r w:rsidR="009253EF" w:rsidRPr="5A3BCCB1">
        <w:t>yyyy</w:t>
      </w:r>
      <w:proofErr w:type="spellEnd"/>
      <w:r w:rsidR="00E060D5" w:rsidRPr="5A3BCCB1">
        <w:t>-dd” and “</w:t>
      </w:r>
      <w:proofErr w:type="spellStart"/>
      <w:r w:rsidR="00E060D5" w:rsidRPr="5A3BCCB1">
        <w:t>hh:</w:t>
      </w:r>
      <w:r w:rsidR="0022247B" w:rsidRPr="5A3BCCB1">
        <w:t>mm</w:t>
      </w:r>
      <w:proofErr w:type="spellEnd"/>
      <w:r w:rsidR="0022247B" w:rsidRPr="5A3BCCB1">
        <w:t>”</w:t>
      </w:r>
      <w:r w:rsidR="00DE37C6" w:rsidRPr="5A3BCCB1">
        <w:t xml:space="preserve"> </w:t>
      </w:r>
      <w:r w:rsidR="00CF24FC" w:rsidRPr="5A3BCCB1">
        <w:t>creating</w:t>
      </w:r>
      <w:r w:rsidR="00DE37C6" w:rsidRPr="5A3BCCB1">
        <w:t xml:space="preserve"> two </w:t>
      </w:r>
      <w:r w:rsidR="00CF24FC" w:rsidRPr="5A3BCCB1">
        <w:t xml:space="preserve">new </w:t>
      </w:r>
      <w:r w:rsidR="00DE37C6" w:rsidRPr="5A3BCCB1">
        <w:t>different columns.</w:t>
      </w:r>
    </w:p>
    <w:p w14:paraId="0A5F7BE3" w14:textId="2FE2B9F5" w:rsidR="00D019EA" w:rsidRDefault="00E53BF8" w:rsidP="000D5288">
      <w:pPr>
        <w:pStyle w:val="ListParagraph"/>
        <w:numPr>
          <w:ilvl w:val="0"/>
          <w:numId w:val="6"/>
        </w:numPr>
        <w:rPr>
          <w:lang w:val="en-US"/>
        </w:rPr>
      </w:pPr>
      <w:proofErr w:type="spellStart"/>
      <w:r w:rsidRPr="00007805">
        <w:rPr>
          <w:lang w:val="en-US"/>
        </w:rPr>
        <w:t>CallTypes</w:t>
      </w:r>
      <w:proofErr w:type="spellEnd"/>
      <w:r w:rsidR="00007805">
        <w:rPr>
          <w:lang w:val="en-US"/>
        </w:rPr>
        <w:t xml:space="preserve"> :</w:t>
      </w:r>
      <w:r w:rsidRPr="00007805">
        <w:rPr>
          <w:lang w:val="en-US"/>
        </w:rPr>
        <w:t xml:space="preserve"> has only </w:t>
      </w:r>
      <w:r w:rsidR="00D529BB" w:rsidRPr="00007805">
        <w:rPr>
          <w:lang w:val="en-US"/>
        </w:rPr>
        <w:t>one byte of integer</w:t>
      </w:r>
      <w:r w:rsidR="00DB797B" w:rsidRPr="00007805">
        <w:rPr>
          <w:lang w:val="en-US"/>
        </w:rPr>
        <w:t xml:space="preserve"> value. </w:t>
      </w:r>
      <w:r w:rsidR="008822C0" w:rsidRPr="00007805">
        <w:rPr>
          <w:lang w:val="en-US"/>
        </w:rPr>
        <w:t>The Lookup SSI</w:t>
      </w:r>
      <w:r w:rsidR="00942C31">
        <w:rPr>
          <w:lang w:val="en-US"/>
        </w:rPr>
        <w:t>S</w:t>
      </w:r>
      <w:r w:rsidR="008822C0" w:rsidRPr="00007805">
        <w:rPr>
          <w:lang w:val="en-US"/>
        </w:rPr>
        <w:t xml:space="preserve"> component will allow </w:t>
      </w:r>
      <w:r w:rsidR="007E0088">
        <w:rPr>
          <w:lang w:val="en-US"/>
        </w:rPr>
        <w:t>obtaining the</w:t>
      </w:r>
      <w:r w:rsidR="00793B43" w:rsidRPr="00007805">
        <w:rPr>
          <w:lang w:val="en-US"/>
        </w:rPr>
        <w:t xml:space="preserve"> label of Call Types </w:t>
      </w:r>
      <w:r w:rsidR="008F0F4B" w:rsidRPr="00007805">
        <w:rPr>
          <w:lang w:val="en-US"/>
        </w:rPr>
        <w:t>from “</w:t>
      </w:r>
      <w:proofErr w:type="spellStart"/>
      <w:r w:rsidR="008F0F4B" w:rsidRPr="00007805">
        <w:rPr>
          <w:lang w:val="en-US"/>
        </w:rPr>
        <w:t>CallTypes</w:t>
      </w:r>
      <w:proofErr w:type="spellEnd"/>
      <w:r w:rsidR="008F0F4B" w:rsidRPr="00007805">
        <w:rPr>
          <w:lang w:val="en-US"/>
        </w:rPr>
        <w:t>” table.</w:t>
      </w:r>
      <w:r w:rsidR="00DE37C6">
        <w:rPr>
          <w:lang w:val="en-US"/>
        </w:rPr>
        <w:t xml:space="preserve"> The data convention is not required</w:t>
      </w:r>
      <w:r w:rsidR="00AF6184">
        <w:rPr>
          <w:lang w:val="en-US"/>
        </w:rPr>
        <w:t>,</w:t>
      </w:r>
      <w:r w:rsidR="00DE37C6">
        <w:rPr>
          <w:lang w:val="en-US"/>
        </w:rPr>
        <w:t xml:space="preserve"> there is no </w:t>
      </w:r>
      <w:r w:rsidR="000E7DA2">
        <w:rPr>
          <w:lang w:val="en-US"/>
        </w:rPr>
        <w:t xml:space="preserve">issue </w:t>
      </w:r>
      <w:r w:rsidR="00A2183C">
        <w:rPr>
          <w:lang w:val="en-US"/>
        </w:rPr>
        <w:t>joining</w:t>
      </w:r>
      <w:r w:rsidR="000E7DA2">
        <w:rPr>
          <w:lang w:val="en-US"/>
        </w:rPr>
        <w:t xml:space="preserve"> </w:t>
      </w:r>
      <w:r w:rsidR="005D022D">
        <w:rPr>
          <w:lang w:val="en-US"/>
        </w:rPr>
        <w:t xml:space="preserve">with </w:t>
      </w:r>
      <w:proofErr w:type="spellStart"/>
      <w:r w:rsidR="005D022D">
        <w:rPr>
          <w:lang w:val="en-US"/>
        </w:rPr>
        <w:t>Call</w:t>
      </w:r>
      <w:r w:rsidR="00CC2C4E">
        <w:rPr>
          <w:lang w:val="en-US"/>
        </w:rPr>
        <w:t>Data</w:t>
      </w:r>
      <w:proofErr w:type="spellEnd"/>
      <w:r w:rsidR="00CC2C4E">
        <w:rPr>
          <w:lang w:val="en-US"/>
        </w:rPr>
        <w:t xml:space="preserve"> type.</w:t>
      </w:r>
    </w:p>
    <w:p w14:paraId="599C19B0" w14:textId="3F92EA01" w:rsidR="00CE3807" w:rsidRDefault="00CE3807" w:rsidP="000D5288">
      <w:pPr>
        <w:pStyle w:val="ListParagraph"/>
        <w:numPr>
          <w:ilvl w:val="0"/>
          <w:numId w:val="6"/>
        </w:numPr>
        <w:rPr>
          <w:lang w:val="en-US"/>
        </w:rPr>
      </w:pPr>
      <w:r>
        <w:rPr>
          <w:lang w:val="en-US"/>
        </w:rPr>
        <w:t xml:space="preserve">SLA Status : </w:t>
      </w:r>
      <w:r w:rsidR="00D9454B">
        <w:rPr>
          <w:lang w:val="en-US"/>
        </w:rPr>
        <w:t xml:space="preserve">the standard call waiting time is the 35 scends. </w:t>
      </w:r>
      <w:r w:rsidR="00C236ED">
        <w:rPr>
          <w:lang w:val="en-US"/>
        </w:rPr>
        <w:t>If the call was an</w:t>
      </w:r>
      <w:r w:rsidR="00761FD1">
        <w:rPr>
          <w:lang w:val="en-US"/>
        </w:rPr>
        <w:t xml:space="preserve">swered </w:t>
      </w:r>
      <w:r w:rsidR="00F93059">
        <w:rPr>
          <w:lang w:val="en-US"/>
        </w:rPr>
        <w:t>within</w:t>
      </w:r>
      <w:r w:rsidR="00761FD1">
        <w:rPr>
          <w:lang w:val="en-US"/>
        </w:rPr>
        <w:t xml:space="preserve"> 35 seconds, “Within SLA” will appear </w:t>
      </w:r>
      <w:r w:rsidR="00331816">
        <w:rPr>
          <w:lang w:val="en-US"/>
        </w:rPr>
        <w:t>otherwise</w:t>
      </w:r>
      <w:r w:rsidR="00761FD1">
        <w:rPr>
          <w:lang w:val="en-US"/>
        </w:rPr>
        <w:t xml:space="preserve"> “Outside SLA” will appear.</w:t>
      </w:r>
    </w:p>
    <w:p w14:paraId="1E1A76C0" w14:textId="570C3DB2" w:rsidR="00F000F5" w:rsidRDefault="00F000F5" w:rsidP="000D5288">
      <w:pPr>
        <w:pStyle w:val="ListParagraph"/>
        <w:numPr>
          <w:ilvl w:val="0"/>
          <w:numId w:val="6"/>
        </w:numPr>
        <w:rPr>
          <w:lang w:val="en-US"/>
        </w:rPr>
      </w:pPr>
      <w:proofErr w:type="spellStart"/>
      <w:r>
        <w:rPr>
          <w:lang w:val="en-US"/>
        </w:rPr>
        <w:t>EmployeeID</w:t>
      </w:r>
      <w:proofErr w:type="spellEnd"/>
      <w:r>
        <w:rPr>
          <w:lang w:val="en-US"/>
        </w:rPr>
        <w:t xml:space="preserve"> : </w:t>
      </w:r>
      <w:r w:rsidR="001D5564">
        <w:rPr>
          <w:lang w:val="en-US"/>
        </w:rPr>
        <w:t xml:space="preserve">an </w:t>
      </w:r>
      <w:r w:rsidR="005609E9">
        <w:rPr>
          <w:lang w:val="en-US"/>
        </w:rPr>
        <w:t>adjustment of length</w:t>
      </w:r>
      <w:r w:rsidR="00737953">
        <w:rPr>
          <w:lang w:val="en-US"/>
        </w:rPr>
        <w:t xml:space="preserve"> will be applied.</w:t>
      </w:r>
    </w:p>
    <w:p w14:paraId="357B326A" w14:textId="0BCCFEFD" w:rsidR="005609E9" w:rsidRPr="00CE3807" w:rsidRDefault="0086551A" w:rsidP="000D5288">
      <w:pPr>
        <w:pStyle w:val="ListParagraph"/>
        <w:numPr>
          <w:ilvl w:val="0"/>
          <w:numId w:val="6"/>
        </w:numPr>
        <w:rPr>
          <w:lang w:val="en-US"/>
        </w:rPr>
      </w:pPr>
      <w:proofErr w:type="spellStart"/>
      <w:r>
        <w:rPr>
          <w:lang w:val="en-US"/>
        </w:rPr>
        <w:t>CallAbandoned</w:t>
      </w:r>
      <w:proofErr w:type="spellEnd"/>
      <w:r>
        <w:rPr>
          <w:lang w:val="en-US"/>
        </w:rPr>
        <w:t xml:space="preserve"> : </w:t>
      </w:r>
      <w:r w:rsidR="00737953">
        <w:rPr>
          <w:lang w:val="en-US"/>
        </w:rPr>
        <w:t xml:space="preserve">will be cast into </w:t>
      </w:r>
      <w:r w:rsidR="007B2825">
        <w:rPr>
          <w:lang w:val="en-US"/>
        </w:rPr>
        <w:t>the Boolean</w:t>
      </w:r>
      <w:r w:rsidR="00737953">
        <w:rPr>
          <w:lang w:val="en-US"/>
        </w:rPr>
        <w:t xml:space="preserve"> data type.</w:t>
      </w:r>
    </w:p>
    <w:p w14:paraId="0329C80D" w14:textId="77777777" w:rsidR="00DB4A76" w:rsidRPr="00BD4074" w:rsidRDefault="00DB4A76" w:rsidP="00BD4074">
      <w:pPr>
        <w:rPr>
          <w:lang w:val="en-US"/>
        </w:rPr>
      </w:pPr>
    </w:p>
    <w:p w14:paraId="1C1532A7" w14:textId="78421AD1" w:rsidR="00EA22BB" w:rsidRPr="00B84553" w:rsidRDefault="00B269FC" w:rsidP="00005536">
      <w:pPr>
        <w:pStyle w:val="ListNumber2"/>
        <w:numPr>
          <w:ilvl w:val="0"/>
          <w:numId w:val="0"/>
        </w:numPr>
        <w:rPr>
          <w:lang w:val="en-US"/>
        </w:rPr>
      </w:pPr>
      <w:r w:rsidRPr="00F82D5F">
        <w:rPr>
          <w:b/>
          <w:bCs/>
          <w:lang w:val="en-US"/>
        </w:rPr>
        <w:t xml:space="preserve">Part 1 : </w:t>
      </w:r>
      <w:r w:rsidR="006E7720" w:rsidRPr="00F82D5F">
        <w:rPr>
          <w:b/>
          <w:bCs/>
          <w:lang w:val="en-US"/>
        </w:rPr>
        <w:t>Data Conversion and Technical Rejects</w:t>
      </w:r>
      <w:r w:rsidR="00F82D5F">
        <w:rPr>
          <w:b/>
          <w:bCs/>
          <w:lang w:val="en-US"/>
        </w:rPr>
        <w:br/>
      </w:r>
      <w:r w:rsidR="008E3DAF">
        <w:rPr>
          <w:lang w:val="en-US"/>
        </w:rPr>
        <w:t xml:space="preserve">Before joining </w:t>
      </w:r>
      <w:proofErr w:type="spellStart"/>
      <w:r w:rsidR="007F7BB7">
        <w:rPr>
          <w:lang w:val="en-US"/>
        </w:rPr>
        <w:t>CallTypes</w:t>
      </w:r>
      <w:proofErr w:type="spellEnd"/>
      <w:r w:rsidR="007F7BB7">
        <w:rPr>
          <w:lang w:val="en-US"/>
        </w:rPr>
        <w:t xml:space="preserve"> table</w:t>
      </w:r>
      <w:r w:rsidR="00750F23">
        <w:rPr>
          <w:lang w:val="en-US"/>
        </w:rPr>
        <w:t xml:space="preserve"> with </w:t>
      </w:r>
      <w:proofErr w:type="spellStart"/>
      <w:r w:rsidR="00750F23">
        <w:rPr>
          <w:lang w:val="en-US"/>
        </w:rPr>
        <w:t>CallData</w:t>
      </w:r>
      <w:proofErr w:type="spellEnd"/>
      <w:r w:rsidR="00750F23">
        <w:rPr>
          <w:lang w:val="en-US"/>
        </w:rPr>
        <w:t xml:space="preserve"> table</w:t>
      </w:r>
      <w:r w:rsidR="004C729A">
        <w:rPr>
          <w:lang w:val="en-US"/>
        </w:rPr>
        <w:t xml:space="preserve">, </w:t>
      </w:r>
      <w:r w:rsidR="00E27D2C">
        <w:rPr>
          <w:lang w:val="en-US"/>
        </w:rPr>
        <w:t xml:space="preserve">cast </w:t>
      </w:r>
      <w:r w:rsidR="00B81C35">
        <w:rPr>
          <w:lang w:val="en-US"/>
        </w:rPr>
        <w:t>the data type</w:t>
      </w:r>
      <w:r w:rsidR="00045A28">
        <w:rPr>
          <w:lang w:val="en-US"/>
        </w:rPr>
        <w:t xml:space="preserve"> for “CallTime</w:t>
      </w:r>
      <w:r w:rsidR="00901BD1">
        <w:rPr>
          <w:lang w:val="en-US"/>
        </w:rPr>
        <w:t>stamp</w:t>
      </w:r>
      <w:r w:rsidR="0014023B">
        <w:rPr>
          <w:lang w:val="en-US"/>
        </w:rPr>
        <w:t>”, “</w:t>
      </w:r>
      <w:proofErr w:type="spellStart"/>
      <w:r w:rsidR="00140EA6">
        <w:rPr>
          <w:lang w:val="en-US"/>
        </w:rPr>
        <w:t>CallDuration</w:t>
      </w:r>
      <w:proofErr w:type="spellEnd"/>
      <w:r w:rsidR="00140EA6">
        <w:rPr>
          <w:lang w:val="en-US"/>
        </w:rPr>
        <w:t>”</w:t>
      </w:r>
      <w:r w:rsidR="00A84264">
        <w:rPr>
          <w:lang w:val="en-US"/>
        </w:rPr>
        <w:t xml:space="preserve"> and</w:t>
      </w:r>
      <w:r w:rsidR="00140EA6">
        <w:rPr>
          <w:lang w:val="en-US"/>
        </w:rPr>
        <w:t xml:space="preserve"> </w:t>
      </w:r>
      <w:r w:rsidR="006672B0">
        <w:rPr>
          <w:lang w:val="en-US"/>
        </w:rPr>
        <w:t>“</w:t>
      </w:r>
      <w:proofErr w:type="spellStart"/>
      <w:r w:rsidR="007F07ED">
        <w:rPr>
          <w:lang w:val="en-US"/>
        </w:rPr>
        <w:t>CallAbandoned</w:t>
      </w:r>
      <w:proofErr w:type="spellEnd"/>
      <w:r w:rsidR="007F07ED">
        <w:rPr>
          <w:lang w:val="en-US"/>
        </w:rPr>
        <w:t>”</w:t>
      </w:r>
      <w:r w:rsidR="002B68AD">
        <w:rPr>
          <w:lang w:val="en-US"/>
        </w:rPr>
        <w:t xml:space="preserve"> columns.</w:t>
      </w:r>
      <w:r w:rsidR="009648FB">
        <w:rPr>
          <w:lang w:val="en-US"/>
        </w:rPr>
        <w:t xml:space="preserve"> At the end of this process, the redirected error columns will</w:t>
      </w:r>
      <w:r w:rsidR="00750F23">
        <w:rPr>
          <w:lang w:val="en-US"/>
        </w:rPr>
        <w:t xml:space="preserve"> </w:t>
      </w:r>
      <w:r w:rsidR="009648FB">
        <w:rPr>
          <w:lang w:val="en-US"/>
        </w:rPr>
        <w:t xml:space="preserve">appear </w:t>
      </w:r>
      <w:r w:rsidR="002B68AD">
        <w:rPr>
          <w:lang w:val="en-US"/>
        </w:rPr>
        <w:t>in the</w:t>
      </w:r>
      <w:r w:rsidR="009648FB">
        <w:rPr>
          <w:lang w:val="en-US"/>
        </w:rPr>
        <w:t xml:space="preserve"> table </w:t>
      </w:r>
      <w:r w:rsidR="00283302">
        <w:rPr>
          <w:lang w:val="en-US"/>
        </w:rPr>
        <w:t>named “</w:t>
      </w:r>
      <w:proofErr w:type="spellStart"/>
      <w:r w:rsidR="00283302">
        <w:rPr>
          <w:lang w:val="en-US"/>
        </w:rPr>
        <w:t>Technical</w:t>
      </w:r>
      <w:r w:rsidR="001E0A61">
        <w:rPr>
          <w:lang w:val="en-US"/>
        </w:rPr>
        <w:t>_Rejects</w:t>
      </w:r>
      <w:proofErr w:type="spellEnd"/>
      <w:r w:rsidR="001E0A61">
        <w:rPr>
          <w:lang w:val="en-US"/>
        </w:rPr>
        <w:t>”</w:t>
      </w:r>
      <w:r w:rsidR="002B68AD">
        <w:rPr>
          <w:lang w:val="en-US"/>
        </w:rPr>
        <w:t xml:space="preserve"> </w:t>
      </w:r>
      <w:r w:rsidR="00D657F8">
        <w:rPr>
          <w:lang w:val="en-US"/>
        </w:rPr>
        <w:t>on</w:t>
      </w:r>
      <w:r w:rsidR="002B68AD">
        <w:rPr>
          <w:lang w:val="en-US"/>
        </w:rPr>
        <w:t xml:space="preserve"> the ADM SQL </w:t>
      </w:r>
      <w:r w:rsidR="003923B1">
        <w:rPr>
          <w:lang w:val="en-US"/>
        </w:rPr>
        <w:t xml:space="preserve">database </w:t>
      </w:r>
      <w:r w:rsidR="002B68AD">
        <w:rPr>
          <w:lang w:val="en-US"/>
        </w:rPr>
        <w:t>server.</w:t>
      </w:r>
    </w:p>
    <w:p w14:paraId="6436B9BC" w14:textId="751715B5" w:rsidR="006E7720" w:rsidRDefault="004277BE" w:rsidP="00A40569">
      <w:pPr>
        <w:pStyle w:val="ListNumber2"/>
        <w:numPr>
          <w:ilvl w:val="0"/>
          <w:numId w:val="0"/>
        </w:numPr>
        <w:rPr>
          <w:lang w:val="en-US"/>
        </w:rPr>
      </w:pPr>
      <w:r w:rsidRPr="004277BE">
        <w:rPr>
          <w:noProof/>
          <w:color w:val="2B579A"/>
          <w:shd w:val="clear" w:color="auto" w:fill="E6E6E6"/>
          <w:lang w:val="en-US"/>
        </w:rPr>
        <w:drawing>
          <wp:inline distT="0" distB="0" distL="0" distR="0" wp14:anchorId="11A8AB4E" wp14:editId="51A0AA99">
            <wp:extent cx="6097270" cy="3043555"/>
            <wp:effectExtent l="0" t="0" r="0" b="4445"/>
            <wp:docPr id="129758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3980" name="Picture 1" descr="A screenshot of a computer&#10;&#10;Description automatically generated"/>
                    <pic:cNvPicPr/>
                  </pic:nvPicPr>
                  <pic:blipFill>
                    <a:blip r:embed="rId45"/>
                    <a:stretch>
                      <a:fillRect/>
                    </a:stretch>
                  </pic:blipFill>
                  <pic:spPr>
                    <a:xfrm>
                      <a:off x="0" y="0"/>
                      <a:ext cx="6097270" cy="3043555"/>
                    </a:xfrm>
                    <a:prstGeom prst="rect">
                      <a:avLst/>
                    </a:prstGeom>
                  </pic:spPr>
                </pic:pic>
              </a:graphicData>
            </a:graphic>
          </wp:inline>
        </w:drawing>
      </w:r>
    </w:p>
    <w:p w14:paraId="2EC2EE7E" w14:textId="328A538A" w:rsidR="00EA22BB" w:rsidRDefault="00A65279" w:rsidP="00A40569">
      <w:pPr>
        <w:pStyle w:val="ListNumber2"/>
        <w:numPr>
          <w:ilvl w:val="0"/>
          <w:numId w:val="0"/>
        </w:numPr>
        <w:rPr>
          <w:lang w:val="en-US"/>
        </w:rPr>
      </w:pPr>
      <w:r w:rsidRPr="00A65279">
        <w:rPr>
          <w:noProof/>
          <w:color w:val="2B579A"/>
          <w:shd w:val="clear" w:color="auto" w:fill="E6E6E6"/>
          <w:lang w:val="en-US"/>
        </w:rPr>
        <w:lastRenderedPageBreak/>
        <w:drawing>
          <wp:inline distT="0" distB="0" distL="0" distR="0" wp14:anchorId="7FB3A5D4" wp14:editId="30B5EAF1">
            <wp:extent cx="6097270" cy="796290"/>
            <wp:effectExtent l="0" t="0" r="0" b="3810"/>
            <wp:docPr id="15930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101" name="Picture 1" descr="A screenshot of a computer&#10;&#10;Description automatically generated"/>
                    <pic:cNvPicPr/>
                  </pic:nvPicPr>
                  <pic:blipFill>
                    <a:blip r:embed="rId46"/>
                    <a:stretch>
                      <a:fillRect/>
                    </a:stretch>
                  </pic:blipFill>
                  <pic:spPr>
                    <a:xfrm>
                      <a:off x="0" y="0"/>
                      <a:ext cx="6097270" cy="796290"/>
                    </a:xfrm>
                    <a:prstGeom prst="rect">
                      <a:avLst/>
                    </a:prstGeom>
                  </pic:spPr>
                </pic:pic>
              </a:graphicData>
            </a:graphic>
          </wp:inline>
        </w:drawing>
      </w:r>
    </w:p>
    <w:p w14:paraId="22167D3B" w14:textId="5496FC35" w:rsidR="00C46C9F" w:rsidRPr="00312E2C" w:rsidRDefault="00293173" w:rsidP="00A40569">
      <w:pPr>
        <w:pStyle w:val="ListNumber2"/>
        <w:numPr>
          <w:ilvl w:val="0"/>
          <w:numId w:val="0"/>
        </w:numPr>
        <w:rPr>
          <w:sz w:val="20"/>
          <w:lang w:val="en-US"/>
        </w:rPr>
      </w:pPr>
      <w:r w:rsidRPr="00312E2C">
        <w:rPr>
          <w:sz w:val="20"/>
          <w:lang w:val="en-US"/>
        </w:rPr>
        <w:t>&lt;</w:t>
      </w:r>
      <w:r w:rsidR="00FF5D77" w:rsidRPr="00312E2C">
        <w:rPr>
          <w:sz w:val="20"/>
          <w:lang w:val="en-US"/>
        </w:rPr>
        <w:t xml:space="preserve">for </w:t>
      </w:r>
      <w:r w:rsidR="00B34FD6" w:rsidRPr="00312E2C">
        <w:rPr>
          <w:sz w:val="20"/>
          <w:lang w:val="en-US"/>
        </w:rPr>
        <w:t>now,</w:t>
      </w:r>
      <w:r w:rsidR="00757A23" w:rsidRPr="00312E2C">
        <w:rPr>
          <w:sz w:val="20"/>
          <w:lang w:val="en-US"/>
        </w:rPr>
        <w:t xml:space="preserve"> there is no </w:t>
      </w:r>
      <w:r w:rsidR="0025023F" w:rsidRPr="00312E2C">
        <w:rPr>
          <w:sz w:val="20"/>
          <w:lang w:val="en-US"/>
        </w:rPr>
        <w:t>error</w:t>
      </w:r>
      <w:r w:rsidR="00684A27" w:rsidRPr="00312E2C">
        <w:rPr>
          <w:sz w:val="20"/>
          <w:lang w:val="en-US"/>
        </w:rPr>
        <w:t>&gt;</w:t>
      </w:r>
    </w:p>
    <w:p w14:paraId="765771FA" w14:textId="77777777" w:rsidR="00312E2C" w:rsidRDefault="00312E2C" w:rsidP="00A40569">
      <w:pPr>
        <w:pStyle w:val="ListNumber2"/>
        <w:numPr>
          <w:ilvl w:val="0"/>
          <w:numId w:val="0"/>
        </w:numPr>
        <w:rPr>
          <w:lang w:val="en-US"/>
        </w:rPr>
      </w:pPr>
    </w:p>
    <w:p w14:paraId="2208A676" w14:textId="19C197B7" w:rsidR="00741F56" w:rsidRDefault="00525EA6" w:rsidP="00B552FE">
      <w:pPr>
        <w:pStyle w:val="ListNumber2"/>
        <w:numPr>
          <w:ilvl w:val="0"/>
          <w:numId w:val="0"/>
        </w:numPr>
        <w:ind w:left="360" w:hanging="360"/>
        <w:rPr>
          <w:lang w:val="en-US"/>
        </w:rPr>
      </w:pPr>
      <w:r w:rsidRPr="00525EA6">
        <w:rPr>
          <w:noProof/>
          <w:color w:val="2B579A"/>
          <w:shd w:val="clear" w:color="auto" w:fill="E6E6E6"/>
          <w:lang w:val="en-US"/>
        </w:rPr>
        <w:drawing>
          <wp:inline distT="0" distB="0" distL="0" distR="0" wp14:anchorId="32E601DA" wp14:editId="3DC6862E">
            <wp:extent cx="3639058" cy="1114581"/>
            <wp:effectExtent l="0" t="0" r="0" b="9525"/>
            <wp:docPr id="176961007" name="Picture 1" descr="A computer screen shot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007" name="Picture 1" descr="A computer screen shot of a code&#10;&#10;Description automatically generated with medium confidence"/>
                    <pic:cNvPicPr/>
                  </pic:nvPicPr>
                  <pic:blipFill>
                    <a:blip r:embed="rId47"/>
                    <a:stretch>
                      <a:fillRect/>
                    </a:stretch>
                  </pic:blipFill>
                  <pic:spPr>
                    <a:xfrm>
                      <a:off x="0" y="0"/>
                      <a:ext cx="3639058" cy="1114581"/>
                    </a:xfrm>
                    <a:prstGeom prst="rect">
                      <a:avLst/>
                    </a:prstGeom>
                  </pic:spPr>
                </pic:pic>
              </a:graphicData>
            </a:graphic>
          </wp:inline>
        </w:drawing>
      </w:r>
    </w:p>
    <w:p w14:paraId="007CC5E8" w14:textId="77777777" w:rsidR="00B552FE" w:rsidRPr="00B552FE" w:rsidRDefault="00B552FE" w:rsidP="00B552FE">
      <w:pPr>
        <w:pStyle w:val="ListNumber2"/>
        <w:numPr>
          <w:ilvl w:val="0"/>
          <w:numId w:val="0"/>
        </w:numPr>
        <w:ind w:left="360" w:hanging="360"/>
        <w:rPr>
          <w:sz w:val="20"/>
          <w:lang w:val="en-US"/>
        </w:rPr>
      </w:pPr>
      <w:r w:rsidRPr="00B552FE">
        <w:rPr>
          <w:sz w:val="20"/>
          <w:lang w:val="en-US"/>
        </w:rPr>
        <w:t>&lt;Creation of “</w:t>
      </w:r>
      <w:proofErr w:type="spellStart"/>
      <w:r w:rsidRPr="00B552FE">
        <w:rPr>
          <w:sz w:val="20"/>
          <w:lang w:val="en-US"/>
        </w:rPr>
        <w:t>Technical_Rejects</w:t>
      </w:r>
      <w:proofErr w:type="spellEnd"/>
      <w:r w:rsidRPr="00B552FE">
        <w:rPr>
          <w:sz w:val="20"/>
          <w:lang w:val="en-US"/>
        </w:rPr>
        <w:t>” table in ADM SQL Server Database&gt;</w:t>
      </w:r>
    </w:p>
    <w:p w14:paraId="4E356CED" w14:textId="77777777" w:rsidR="00B552FE" w:rsidRDefault="00B552FE" w:rsidP="00B552FE">
      <w:pPr>
        <w:pStyle w:val="ListNumber2"/>
        <w:numPr>
          <w:ilvl w:val="0"/>
          <w:numId w:val="0"/>
        </w:numPr>
        <w:rPr>
          <w:b/>
          <w:bCs/>
          <w:lang w:val="en-US"/>
        </w:rPr>
      </w:pPr>
    </w:p>
    <w:p w14:paraId="40732C81" w14:textId="62CC0497" w:rsidR="00EA22BB" w:rsidRPr="00B552FE" w:rsidRDefault="00240A3E" w:rsidP="00B552FE">
      <w:pPr>
        <w:pStyle w:val="ListNumber2"/>
        <w:numPr>
          <w:ilvl w:val="0"/>
          <w:numId w:val="0"/>
        </w:numPr>
        <w:ind w:left="360" w:hanging="360"/>
        <w:rPr>
          <w:b/>
          <w:bCs/>
          <w:lang w:val="en-US"/>
        </w:rPr>
      </w:pPr>
      <w:r w:rsidRPr="004A6DD5">
        <w:rPr>
          <w:b/>
          <w:bCs/>
          <w:lang w:val="en-US"/>
        </w:rPr>
        <w:t xml:space="preserve">Part 2 : Join the </w:t>
      </w:r>
      <w:r w:rsidR="00E914C7">
        <w:rPr>
          <w:b/>
          <w:bCs/>
          <w:lang w:val="en-US"/>
        </w:rPr>
        <w:t xml:space="preserve">“Call Types” </w:t>
      </w:r>
      <w:r w:rsidRPr="004A6DD5">
        <w:rPr>
          <w:b/>
          <w:bCs/>
          <w:lang w:val="en-US"/>
        </w:rPr>
        <w:t xml:space="preserve">table with </w:t>
      </w:r>
      <w:r w:rsidR="00E914C7">
        <w:rPr>
          <w:b/>
          <w:bCs/>
          <w:lang w:val="en-US"/>
        </w:rPr>
        <w:t>“</w:t>
      </w:r>
      <w:r w:rsidRPr="004A6DD5">
        <w:rPr>
          <w:b/>
          <w:bCs/>
          <w:lang w:val="en-US"/>
        </w:rPr>
        <w:t>Lookup</w:t>
      </w:r>
      <w:r w:rsidR="00E914C7">
        <w:rPr>
          <w:b/>
          <w:bCs/>
          <w:lang w:val="en-US"/>
        </w:rPr>
        <w:t>”</w:t>
      </w:r>
      <w:r w:rsidRPr="004A6DD5">
        <w:rPr>
          <w:b/>
          <w:bCs/>
          <w:lang w:val="en-US"/>
        </w:rPr>
        <w:t xml:space="preserve"> SSI</w:t>
      </w:r>
      <w:r w:rsidR="00E914C7">
        <w:rPr>
          <w:b/>
          <w:bCs/>
          <w:lang w:val="en-US"/>
        </w:rPr>
        <w:t>S</w:t>
      </w:r>
      <w:r w:rsidRPr="004A6DD5">
        <w:rPr>
          <w:b/>
          <w:bCs/>
          <w:lang w:val="en-US"/>
        </w:rPr>
        <w:t xml:space="preserve"> component.</w:t>
      </w:r>
    </w:p>
    <w:p w14:paraId="206FEB5B" w14:textId="66D9D96C" w:rsidR="00F571E2" w:rsidRPr="00756595" w:rsidRDefault="00E70DE2" w:rsidP="00756595">
      <w:pPr>
        <w:pStyle w:val="ListNumber2"/>
        <w:rPr>
          <w:lang w:val="en-US"/>
        </w:rPr>
      </w:pPr>
      <w:r w:rsidRPr="00F76EF0">
        <w:rPr>
          <w:b/>
          <w:bCs/>
          <w:lang w:val="en-US"/>
        </w:rPr>
        <w:t>LKP - Call Types Label :</w:t>
      </w:r>
      <w:r>
        <w:rPr>
          <w:lang w:val="en-US"/>
        </w:rPr>
        <w:t xml:space="preserve"> Drag and drop “Lookup” SSIS component in “Data Flow” </w:t>
      </w:r>
      <w:r>
        <w:rPr>
          <w:rFonts w:cstheme="minorHAnsi"/>
          <w:lang w:val="en-US"/>
        </w:rPr>
        <w:t>→</w:t>
      </w:r>
      <w:r>
        <w:rPr>
          <w:lang w:val="en-US"/>
        </w:rPr>
        <w:t xml:space="preserve"> </w:t>
      </w:r>
      <w:r w:rsidR="00461DD3">
        <w:rPr>
          <w:lang w:val="en-US"/>
        </w:rPr>
        <w:t xml:space="preserve">Connect to the SQL Server database where the STA Call </w:t>
      </w:r>
      <w:r w:rsidR="00E9230A">
        <w:rPr>
          <w:lang w:val="en-US"/>
        </w:rPr>
        <w:t>Types</w:t>
      </w:r>
      <w:r w:rsidR="00561E64">
        <w:rPr>
          <w:lang w:val="en-US"/>
        </w:rPr>
        <w:t xml:space="preserve"> table</w:t>
      </w:r>
      <w:r w:rsidR="00461DD3">
        <w:rPr>
          <w:lang w:val="en-US"/>
        </w:rPr>
        <w:t xml:space="preserve"> is stored.</w:t>
      </w:r>
      <w:r w:rsidR="00E9230A">
        <w:rPr>
          <w:lang w:val="en-US"/>
        </w:rPr>
        <w:t xml:space="preserve"> </w:t>
      </w:r>
      <w:r w:rsidR="00E9230A">
        <w:rPr>
          <w:rFonts w:cstheme="minorHAnsi"/>
          <w:lang w:val="en-US"/>
        </w:rPr>
        <w:t xml:space="preserve">→ Select the </w:t>
      </w:r>
      <w:proofErr w:type="spellStart"/>
      <w:r w:rsidR="00E9230A">
        <w:rPr>
          <w:rFonts w:cstheme="minorHAnsi"/>
          <w:lang w:val="en-US"/>
        </w:rPr>
        <w:t>CallType</w:t>
      </w:r>
      <w:proofErr w:type="spellEnd"/>
      <w:r w:rsidR="00E9230A">
        <w:rPr>
          <w:rFonts w:cstheme="minorHAnsi"/>
          <w:lang w:val="en-US"/>
        </w:rPr>
        <w:t xml:space="preserve"> table</w:t>
      </w:r>
      <w:r w:rsidR="005E6FDD">
        <w:rPr>
          <w:rFonts w:cstheme="minorHAnsi"/>
          <w:lang w:val="en-US"/>
        </w:rPr>
        <w:t xml:space="preserve"> → </w:t>
      </w:r>
      <w:r w:rsidR="002C09D9">
        <w:rPr>
          <w:rFonts w:cstheme="minorHAnsi"/>
          <w:lang w:val="en-US"/>
        </w:rPr>
        <w:t>Go to the Columns menu then link</w:t>
      </w:r>
      <w:r w:rsidR="00D12589">
        <w:rPr>
          <w:rFonts w:cstheme="minorHAnsi"/>
          <w:lang w:val="en-US"/>
        </w:rPr>
        <w:t xml:space="preserve"> between</w:t>
      </w:r>
      <w:r w:rsidR="002C09D9">
        <w:rPr>
          <w:rFonts w:cstheme="minorHAnsi"/>
          <w:lang w:val="en-US"/>
        </w:rPr>
        <w:t xml:space="preserve"> </w:t>
      </w:r>
      <w:r w:rsidR="009C5DAA">
        <w:rPr>
          <w:rFonts w:cstheme="minorHAnsi"/>
          <w:lang w:val="en-US"/>
        </w:rPr>
        <w:t xml:space="preserve">Call Type and </w:t>
      </w:r>
      <w:proofErr w:type="spellStart"/>
      <w:r w:rsidR="009C5DAA">
        <w:rPr>
          <w:rFonts w:cstheme="minorHAnsi"/>
          <w:lang w:val="en-US"/>
        </w:rPr>
        <w:t>CallTypeID</w:t>
      </w:r>
      <w:proofErr w:type="spellEnd"/>
      <w:r w:rsidR="009C5DAA">
        <w:rPr>
          <w:rFonts w:cstheme="minorHAnsi"/>
          <w:lang w:val="en-US"/>
        </w:rPr>
        <w:t xml:space="preserve"> columns then mark</w:t>
      </w:r>
      <w:r w:rsidR="00D12589">
        <w:rPr>
          <w:rFonts w:cstheme="minorHAnsi"/>
          <w:lang w:val="en-US"/>
        </w:rPr>
        <w:t xml:space="preserve"> the check box of</w:t>
      </w:r>
      <w:r w:rsidR="009C5DAA">
        <w:rPr>
          <w:rFonts w:cstheme="minorHAnsi"/>
          <w:lang w:val="en-US"/>
        </w:rPr>
        <w:t xml:space="preserve"> </w:t>
      </w:r>
      <w:proofErr w:type="spellStart"/>
      <w:r w:rsidR="009C5DAA">
        <w:rPr>
          <w:rFonts w:cstheme="minorHAnsi"/>
          <w:lang w:val="en-US"/>
        </w:rPr>
        <w:t>CallTypeLabel</w:t>
      </w:r>
      <w:proofErr w:type="spellEnd"/>
      <w:r w:rsidR="00D12589">
        <w:rPr>
          <w:rFonts w:cstheme="minorHAnsi"/>
          <w:lang w:val="en-US"/>
        </w:rPr>
        <w:t>.</w:t>
      </w:r>
      <w:r w:rsidR="00D12589">
        <w:rPr>
          <w:rFonts w:cstheme="minorHAnsi"/>
          <w:lang w:val="en-US"/>
        </w:rPr>
        <w:br/>
      </w:r>
      <w:r w:rsidR="00D12589" w:rsidRPr="00D12589">
        <w:rPr>
          <w:rFonts w:cstheme="minorHAnsi"/>
          <w:noProof/>
          <w:color w:val="2B579A"/>
          <w:shd w:val="clear" w:color="auto" w:fill="E6E6E6"/>
          <w:lang w:val="en-US"/>
        </w:rPr>
        <w:drawing>
          <wp:inline distT="0" distB="0" distL="0" distR="0" wp14:anchorId="7231FC9D" wp14:editId="61CD3B93">
            <wp:extent cx="3361154" cy="1777594"/>
            <wp:effectExtent l="0" t="0" r="0" b="0"/>
            <wp:docPr id="1097845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5328" name="Picture 1" descr="A screenshot of a computer&#10;&#10;Description automatically generated"/>
                    <pic:cNvPicPr/>
                  </pic:nvPicPr>
                  <pic:blipFill>
                    <a:blip r:embed="rId48"/>
                    <a:stretch>
                      <a:fillRect/>
                    </a:stretch>
                  </pic:blipFill>
                  <pic:spPr>
                    <a:xfrm>
                      <a:off x="0" y="0"/>
                      <a:ext cx="3397298" cy="1796709"/>
                    </a:xfrm>
                    <a:prstGeom prst="rect">
                      <a:avLst/>
                    </a:prstGeom>
                  </pic:spPr>
                </pic:pic>
              </a:graphicData>
            </a:graphic>
          </wp:inline>
        </w:drawing>
      </w:r>
    </w:p>
    <w:p w14:paraId="27171CF9" w14:textId="6AE10B71" w:rsidR="006B0B30" w:rsidRDefault="00232801" w:rsidP="00B430B4">
      <w:pPr>
        <w:pStyle w:val="ListNumber2"/>
        <w:numPr>
          <w:ilvl w:val="0"/>
          <w:numId w:val="9"/>
        </w:numPr>
        <w:rPr>
          <w:lang w:val="en-US"/>
        </w:rPr>
      </w:pPr>
      <w:r w:rsidRPr="00141589">
        <w:rPr>
          <w:lang w:val="en-US"/>
        </w:rPr>
        <w:t>Data View</w:t>
      </w:r>
      <w:r w:rsidR="00552440" w:rsidRPr="00141589">
        <w:rPr>
          <w:lang w:val="en-US"/>
        </w:rPr>
        <w:t>er</w:t>
      </w:r>
    </w:p>
    <w:p w14:paraId="641A4CE3" w14:textId="3210010D" w:rsidR="002F2A7A" w:rsidRDefault="00305907" w:rsidP="00DA3FEC">
      <w:pPr>
        <w:pStyle w:val="ListNumber2"/>
        <w:numPr>
          <w:ilvl w:val="0"/>
          <w:numId w:val="0"/>
        </w:numPr>
        <w:ind w:left="360" w:hanging="360"/>
        <w:rPr>
          <w:lang w:val="en-US"/>
        </w:rPr>
      </w:pPr>
      <w:r>
        <w:rPr>
          <w:noProof/>
          <w:color w:val="2B579A"/>
          <w:shd w:val="clear" w:color="auto" w:fill="E6E6E6"/>
          <w:lang w:val="en-US"/>
        </w:rPr>
        <w:drawing>
          <wp:inline distT="0" distB="0" distL="0" distR="0" wp14:anchorId="4E4D4D27" wp14:editId="6487352E">
            <wp:extent cx="6093460" cy="2655570"/>
            <wp:effectExtent l="0" t="0" r="2540" b="0"/>
            <wp:docPr id="677033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3460" cy="2655570"/>
                    </a:xfrm>
                    <a:prstGeom prst="rect">
                      <a:avLst/>
                    </a:prstGeom>
                    <a:noFill/>
                    <a:ln>
                      <a:noFill/>
                    </a:ln>
                  </pic:spPr>
                </pic:pic>
              </a:graphicData>
            </a:graphic>
          </wp:inline>
        </w:drawing>
      </w:r>
      <w:r w:rsidR="00E83A88" w:rsidRPr="00141589">
        <w:rPr>
          <w:lang w:val="en-US"/>
        </w:rPr>
        <w:br/>
      </w:r>
    </w:p>
    <w:p w14:paraId="70C371BA" w14:textId="77777777" w:rsidR="00B1566C" w:rsidRDefault="00B1566C" w:rsidP="00DA3FEC">
      <w:pPr>
        <w:pStyle w:val="ListNumber2"/>
        <w:numPr>
          <w:ilvl w:val="0"/>
          <w:numId w:val="0"/>
        </w:numPr>
        <w:rPr>
          <w:lang w:val="en-US"/>
        </w:rPr>
      </w:pPr>
    </w:p>
    <w:p w14:paraId="267EA949" w14:textId="77777777" w:rsidR="00A03FD2" w:rsidRDefault="00A03FD2" w:rsidP="00DA3FEC">
      <w:pPr>
        <w:pStyle w:val="ListNumber2"/>
        <w:numPr>
          <w:ilvl w:val="0"/>
          <w:numId w:val="0"/>
        </w:numPr>
        <w:rPr>
          <w:lang w:val="en-US"/>
        </w:rPr>
      </w:pPr>
    </w:p>
    <w:p w14:paraId="11AE261A" w14:textId="622935D8" w:rsidR="004A6DD5" w:rsidRPr="00053A21" w:rsidRDefault="00756595" w:rsidP="00B1566C">
      <w:pPr>
        <w:pStyle w:val="ListNumber2"/>
        <w:numPr>
          <w:ilvl w:val="0"/>
          <w:numId w:val="0"/>
        </w:numPr>
        <w:ind w:left="360" w:hanging="360"/>
        <w:rPr>
          <w:b/>
          <w:bCs/>
          <w:lang w:val="en-US"/>
        </w:rPr>
      </w:pPr>
      <w:r w:rsidRPr="00053A21">
        <w:rPr>
          <w:b/>
          <w:bCs/>
          <w:lang w:val="en-US"/>
        </w:rPr>
        <w:t xml:space="preserve">Part 3 : </w:t>
      </w:r>
      <w:r w:rsidR="00053A21" w:rsidRPr="00053A21">
        <w:rPr>
          <w:b/>
          <w:bCs/>
          <w:lang w:val="en-US"/>
        </w:rPr>
        <w:t xml:space="preserve">Join the “Call Charges” table with “Call Data” table </w:t>
      </w:r>
    </w:p>
    <w:p w14:paraId="1F4ACFA1" w14:textId="71840926" w:rsidR="00E95FFC" w:rsidRPr="00057F7A" w:rsidRDefault="00053A21" w:rsidP="006F73CD">
      <w:pPr>
        <w:pStyle w:val="ListNumber2"/>
        <w:numPr>
          <w:ilvl w:val="0"/>
          <w:numId w:val="0"/>
        </w:numPr>
        <w:rPr>
          <w:lang w:val="en-US"/>
        </w:rPr>
      </w:pPr>
      <w:r w:rsidRPr="00057F7A">
        <w:rPr>
          <w:lang w:val="en-US"/>
        </w:rPr>
        <w:t>“</w:t>
      </w:r>
      <w:proofErr w:type="spellStart"/>
      <w:r w:rsidRPr="00057F7A">
        <w:rPr>
          <w:lang w:val="en-US"/>
        </w:rPr>
        <w:t>CallChargeID</w:t>
      </w:r>
      <w:proofErr w:type="spellEnd"/>
      <w:r w:rsidRPr="00057F7A">
        <w:rPr>
          <w:lang w:val="en-US"/>
        </w:rPr>
        <w:t xml:space="preserve">” </w:t>
      </w:r>
      <w:r w:rsidR="00602251">
        <w:rPr>
          <w:lang w:val="en-US"/>
        </w:rPr>
        <w:t xml:space="preserve">will be </w:t>
      </w:r>
      <w:r w:rsidR="00261F98" w:rsidRPr="00057F7A">
        <w:rPr>
          <w:lang w:val="en-US"/>
        </w:rPr>
        <w:t>constitute</w:t>
      </w:r>
      <w:r w:rsidR="00602251">
        <w:rPr>
          <w:lang w:val="en-US"/>
        </w:rPr>
        <w:t>d</w:t>
      </w:r>
      <w:r w:rsidR="005D023E">
        <w:rPr>
          <w:lang w:val="en-US"/>
        </w:rPr>
        <w:t xml:space="preserve"> by</w:t>
      </w:r>
      <w:r w:rsidR="00261F98" w:rsidRPr="00057F7A">
        <w:rPr>
          <w:lang w:val="en-US"/>
        </w:rPr>
        <w:t xml:space="preserve"> the</w:t>
      </w:r>
      <w:r w:rsidRPr="00057F7A">
        <w:rPr>
          <w:lang w:val="en-US"/>
        </w:rPr>
        <w:t xml:space="preserve"> </w:t>
      </w:r>
      <w:r w:rsidR="00261F98" w:rsidRPr="00057F7A">
        <w:rPr>
          <w:lang w:val="en-US"/>
        </w:rPr>
        <w:t>“</w:t>
      </w:r>
      <w:r w:rsidRPr="00057F7A">
        <w:rPr>
          <w:lang w:val="en-US"/>
        </w:rPr>
        <w:t>Year</w:t>
      </w:r>
      <w:r w:rsidR="00261F98" w:rsidRPr="00057F7A">
        <w:rPr>
          <w:lang w:val="en-US"/>
        </w:rPr>
        <w:t>”</w:t>
      </w:r>
      <w:r w:rsidRPr="00057F7A">
        <w:rPr>
          <w:lang w:val="en-US"/>
        </w:rPr>
        <w:t xml:space="preserve"> (from </w:t>
      </w:r>
      <w:r w:rsidR="00502EE0" w:rsidRPr="00057F7A">
        <w:rPr>
          <w:lang w:val="en-US"/>
        </w:rPr>
        <w:t>CallTimestamp</w:t>
      </w:r>
      <w:r w:rsidRPr="00057F7A">
        <w:rPr>
          <w:lang w:val="en-US"/>
        </w:rPr>
        <w:t xml:space="preserve">) </w:t>
      </w:r>
      <w:r w:rsidR="00261F98" w:rsidRPr="00057F7A">
        <w:rPr>
          <w:lang w:val="en-US"/>
        </w:rPr>
        <w:t>and</w:t>
      </w:r>
      <w:r w:rsidRPr="00057F7A">
        <w:rPr>
          <w:lang w:val="en-US"/>
        </w:rPr>
        <w:t xml:space="preserve"> </w:t>
      </w:r>
      <w:r w:rsidR="00261F98" w:rsidRPr="00057F7A">
        <w:rPr>
          <w:lang w:val="en-US"/>
        </w:rPr>
        <w:t xml:space="preserve">the </w:t>
      </w:r>
      <w:r w:rsidRPr="00057F7A">
        <w:rPr>
          <w:lang w:val="en-US"/>
        </w:rPr>
        <w:t>first alphabet of the</w:t>
      </w:r>
      <w:r w:rsidR="006F73CD">
        <w:rPr>
          <w:lang w:val="en-US"/>
        </w:rPr>
        <w:t xml:space="preserve"> </w:t>
      </w:r>
      <w:r w:rsidRPr="00057F7A">
        <w:rPr>
          <w:lang w:val="en-US"/>
        </w:rPr>
        <w:t>“</w:t>
      </w:r>
      <w:proofErr w:type="spellStart"/>
      <w:r w:rsidRPr="00057F7A">
        <w:rPr>
          <w:lang w:val="en-US"/>
        </w:rPr>
        <w:t>CallTypeLabel</w:t>
      </w:r>
      <w:proofErr w:type="spellEnd"/>
      <w:r w:rsidRPr="00057F7A">
        <w:rPr>
          <w:lang w:val="en-US"/>
        </w:rPr>
        <w:t>”.</w:t>
      </w:r>
      <w:r w:rsidR="00602251">
        <w:rPr>
          <w:lang w:val="en-US"/>
        </w:rPr>
        <w:t xml:space="preserve"> For example</w:t>
      </w:r>
      <w:r w:rsidR="005D104D">
        <w:rPr>
          <w:lang w:val="en-US"/>
        </w:rPr>
        <w:t xml:space="preserve">, </w:t>
      </w:r>
      <w:r w:rsidR="00602251">
        <w:rPr>
          <w:lang w:val="en-US"/>
        </w:rPr>
        <w:t>2018B</w:t>
      </w:r>
      <w:r w:rsidR="005D104D">
        <w:rPr>
          <w:lang w:val="en-US"/>
        </w:rPr>
        <w:t>.</w:t>
      </w:r>
      <w:r w:rsidRPr="00057F7A">
        <w:rPr>
          <w:lang w:val="en-US"/>
        </w:rPr>
        <w:t xml:space="preserve"> </w:t>
      </w:r>
      <w:r w:rsidR="006E440E">
        <w:rPr>
          <w:lang w:val="en-US"/>
        </w:rPr>
        <w:t>For combining</w:t>
      </w:r>
      <w:r w:rsidRPr="00057F7A">
        <w:rPr>
          <w:lang w:val="en-US"/>
        </w:rPr>
        <w:t xml:space="preserve"> these two elements, the LEFT() function will be used</w:t>
      </w:r>
      <w:r w:rsidR="008E4049" w:rsidRPr="00057F7A">
        <w:rPr>
          <w:lang w:val="en-US"/>
        </w:rPr>
        <w:t>.</w:t>
      </w:r>
      <w:r w:rsidR="002D2EDB">
        <w:rPr>
          <w:lang w:val="en-US"/>
        </w:rPr>
        <w:t xml:space="preserve"> </w:t>
      </w:r>
      <w:r w:rsidR="00BF2DA0">
        <w:rPr>
          <w:lang w:val="en-US"/>
        </w:rPr>
        <w:t>Currently</w:t>
      </w:r>
      <w:r w:rsidR="000B5271">
        <w:rPr>
          <w:lang w:val="en-US"/>
        </w:rPr>
        <w:t>,</w:t>
      </w:r>
      <w:r w:rsidR="00BF2DA0">
        <w:rPr>
          <w:lang w:val="en-US"/>
        </w:rPr>
        <w:t xml:space="preserve"> at this phase, </w:t>
      </w:r>
      <w:r w:rsidR="000264F1">
        <w:rPr>
          <w:lang w:val="en-US"/>
        </w:rPr>
        <w:t>t</w:t>
      </w:r>
      <w:r w:rsidR="002D2EDB">
        <w:rPr>
          <w:lang w:val="en-US"/>
        </w:rPr>
        <w:t>he “</w:t>
      </w:r>
      <w:proofErr w:type="spellStart"/>
      <w:r w:rsidR="002D2EDB">
        <w:rPr>
          <w:lang w:val="en-US"/>
        </w:rPr>
        <w:t>CallTimestamp_date</w:t>
      </w:r>
      <w:proofErr w:type="spellEnd"/>
      <w:r w:rsidR="002D2EDB">
        <w:rPr>
          <w:lang w:val="en-US"/>
        </w:rPr>
        <w:t>” derived column</w:t>
      </w:r>
      <w:r w:rsidR="00717175">
        <w:rPr>
          <w:lang w:val="en-US"/>
        </w:rPr>
        <w:t xml:space="preserve"> has </w:t>
      </w:r>
      <w:r w:rsidR="003C7255">
        <w:rPr>
          <w:lang w:val="en-US"/>
        </w:rPr>
        <w:t>format</w:t>
      </w:r>
      <w:r w:rsidR="00D329EE">
        <w:rPr>
          <w:lang w:val="en-US"/>
        </w:rPr>
        <w:t xml:space="preserve"> </w:t>
      </w:r>
      <w:r w:rsidR="001F35DF">
        <w:rPr>
          <w:lang w:val="en-US"/>
        </w:rPr>
        <w:t>“</w:t>
      </w:r>
      <w:r w:rsidR="006E78F1">
        <w:rPr>
          <w:lang w:val="en-US"/>
        </w:rPr>
        <w:t>dd</w:t>
      </w:r>
      <w:r w:rsidR="006B1939">
        <w:rPr>
          <w:lang w:val="en-US"/>
        </w:rPr>
        <w:t>/</w:t>
      </w:r>
      <w:r w:rsidR="006E78F1">
        <w:rPr>
          <w:lang w:val="en-US"/>
        </w:rPr>
        <w:t>mm</w:t>
      </w:r>
      <w:r w:rsidR="006B1939">
        <w:rPr>
          <w:lang w:val="en-US"/>
        </w:rPr>
        <w:t>/</w:t>
      </w:r>
      <w:proofErr w:type="spellStart"/>
      <w:r w:rsidR="006E78F1">
        <w:rPr>
          <w:lang w:val="en-US"/>
        </w:rPr>
        <w:t>yyyy</w:t>
      </w:r>
      <w:proofErr w:type="spellEnd"/>
      <w:r w:rsidR="006B1939">
        <w:rPr>
          <w:lang w:val="en-US"/>
        </w:rPr>
        <w:t xml:space="preserve"> </w:t>
      </w:r>
      <w:proofErr w:type="spellStart"/>
      <w:r w:rsidR="006E78F1">
        <w:rPr>
          <w:lang w:val="en-US"/>
        </w:rPr>
        <w:t>hh</w:t>
      </w:r>
      <w:r w:rsidR="006B1939">
        <w:rPr>
          <w:lang w:val="en-US"/>
        </w:rPr>
        <w:t>:</w:t>
      </w:r>
      <w:r w:rsidR="006E78F1">
        <w:rPr>
          <w:lang w:val="en-US"/>
        </w:rPr>
        <w:t>ss</w:t>
      </w:r>
      <w:r w:rsidR="0042353B">
        <w:rPr>
          <w:lang w:val="en-US"/>
        </w:rPr>
        <w:t>.</w:t>
      </w:r>
      <w:r w:rsidR="006E78F1">
        <w:rPr>
          <w:lang w:val="en-US"/>
        </w:rPr>
        <w:t>sssssss</w:t>
      </w:r>
      <w:proofErr w:type="spellEnd"/>
      <w:r w:rsidR="006B1939">
        <w:rPr>
          <w:lang w:val="en-US"/>
        </w:rPr>
        <w:t>”</w:t>
      </w:r>
      <w:r w:rsidR="00EC3B98">
        <w:rPr>
          <w:lang w:val="en-US"/>
        </w:rPr>
        <w:t>.</w:t>
      </w:r>
      <w:r w:rsidR="0038039D">
        <w:rPr>
          <w:lang w:val="en-US"/>
        </w:rPr>
        <w:t xml:space="preserve"> For </w:t>
      </w:r>
      <w:r w:rsidR="001763EB">
        <w:rPr>
          <w:lang w:val="en-US"/>
        </w:rPr>
        <w:t xml:space="preserve">the LEFT() function, </w:t>
      </w:r>
      <w:r w:rsidR="0077439A">
        <w:rPr>
          <w:lang w:val="en-US"/>
        </w:rPr>
        <w:t>the date format should be “YYY/DD/MM”</w:t>
      </w:r>
      <w:r w:rsidR="008A133E">
        <w:rPr>
          <w:lang w:val="en-US"/>
        </w:rPr>
        <w:t xml:space="preserve"> then, t</w:t>
      </w:r>
      <w:r w:rsidR="001840E0">
        <w:rPr>
          <w:lang w:val="en-US"/>
        </w:rPr>
        <w:t>he statement will be “LEFT(CallDate,4)</w:t>
      </w:r>
      <w:r w:rsidR="00C125FE">
        <w:rPr>
          <w:lang w:val="en-US"/>
        </w:rPr>
        <w:t xml:space="preserve"> </w:t>
      </w:r>
      <w:r w:rsidR="00C6762B">
        <w:rPr>
          <w:lang w:val="en-US"/>
        </w:rPr>
        <w:t xml:space="preserve">+ </w:t>
      </w:r>
      <w:r w:rsidR="00C74FE7">
        <w:rPr>
          <w:lang w:val="en-US"/>
        </w:rPr>
        <w:t>LEFT(CallTypeLabel</w:t>
      </w:r>
      <w:r w:rsidR="00914217">
        <w:rPr>
          <w:lang w:val="en-US"/>
        </w:rPr>
        <w:t>,1</w:t>
      </w:r>
      <w:r w:rsidR="00AA7E88">
        <w:rPr>
          <w:lang w:val="en-US"/>
        </w:rPr>
        <w:t>)”</w:t>
      </w:r>
      <w:r w:rsidR="001840E0">
        <w:rPr>
          <w:lang w:val="en-US"/>
        </w:rPr>
        <w:t xml:space="preserve"> which </w:t>
      </w:r>
      <w:r w:rsidR="009A02AA">
        <w:rPr>
          <w:lang w:val="en-US"/>
        </w:rPr>
        <w:t>combine</w:t>
      </w:r>
      <w:r w:rsidR="00E1003A">
        <w:rPr>
          <w:lang w:val="en-US"/>
        </w:rPr>
        <w:t>s</w:t>
      </w:r>
      <w:r w:rsidR="009A02AA">
        <w:rPr>
          <w:lang w:val="en-US"/>
        </w:rPr>
        <w:t xml:space="preserve"> these two elements </w:t>
      </w:r>
      <w:r w:rsidR="00EF39A0">
        <w:rPr>
          <w:lang w:val="en-US"/>
        </w:rPr>
        <w:t xml:space="preserve">by </w:t>
      </w:r>
      <w:r w:rsidR="00C47F2C">
        <w:rPr>
          <w:lang w:val="en-US"/>
        </w:rPr>
        <w:t>slic</w:t>
      </w:r>
      <w:r w:rsidR="009A02AA">
        <w:rPr>
          <w:lang w:val="en-US"/>
        </w:rPr>
        <w:t>ing</w:t>
      </w:r>
      <w:r w:rsidR="00C47F2C">
        <w:rPr>
          <w:lang w:val="en-US"/>
        </w:rPr>
        <w:t xml:space="preserve"> </w:t>
      </w:r>
      <w:r w:rsidR="00276FF5">
        <w:rPr>
          <w:lang w:val="en-US"/>
        </w:rPr>
        <w:t xml:space="preserve">4 </w:t>
      </w:r>
      <w:r w:rsidR="00914217">
        <w:rPr>
          <w:lang w:val="en-US"/>
        </w:rPr>
        <w:t xml:space="preserve">letter </w:t>
      </w:r>
      <w:r w:rsidR="00107B17">
        <w:rPr>
          <w:lang w:val="en-US"/>
        </w:rPr>
        <w:t>from</w:t>
      </w:r>
      <w:r w:rsidR="00914217">
        <w:rPr>
          <w:lang w:val="en-US"/>
        </w:rPr>
        <w:t xml:space="preserve"> </w:t>
      </w:r>
      <w:proofErr w:type="spellStart"/>
      <w:r w:rsidR="00914217">
        <w:rPr>
          <w:lang w:val="en-US"/>
        </w:rPr>
        <w:t>CallDate</w:t>
      </w:r>
      <w:proofErr w:type="spellEnd"/>
      <w:r w:rsidR="00276FF5">
        <w:rPr>
          <w:lang w:val="en-US"/>
        </w:rPr>
        <w:t xml:space="preserve"> </w:t>
      </w:r>
      <w:r w:rsidR="00914217">
        <w:rPr>
          <w:lang w:val="en-US"/>
        </w:rPr>
        <w:t xml:space="preserve">and 1 </w:t>
      </w:r>
      <w:r w:rsidR="009A02AA">
        <w:rPr>
          <w:lang w:val="en-US"/>
        </w:rPr>
        <w:t>letter</w:t>
      </w:r>
      <w:r w:rsidR="00914217">
        <w:rPr>
          <w:lang w:val="en-US"/>
        </w:rPr>
        <w:t xml:space="preserve"> </w:t>
      </w:r>
      <w:r w:rsidR="00AC7973">
        <w:rPr>
          <w:lang w:val="en-US"/>
        </w:rPr>
        <w:t>form</w:t>
      </w:r>
      <w:r w:rsidR="00914217">
        <w:rPr>
          <w:lang w:val="en-US"/>
        </w:rPr>
        <w:t xml:space="preserve"> </w:t>
      </w:r>
      <w:proofErr w:type="spellStart"/>
      <w:r w:rsidR="00914217">
        <w:rPr>
          <w:lang w:val="en-US"/>
        </w:rPr>
        <w:t>CallTypeLabel</w:t>
      </w:r>
      <w:proofErr w:type="spellEnd"/>
      <w:r w:rsidR="00914217">
        <w:rPr>
          <w:lang w:val="en-US"/>
        </w:rPr>
        <w:t xml:space="preserve"> </w:t>
      </w:r>
      <w:r w:rsidR="00276FF5">
        <w:rPr>
          <w:lang w:val="en-US"/>
        </w:rPr>
        <w:t>from</w:t>
      </w:r>
      <w:r w:rsidR="00EE180E">
        <w:rPr>
          <w:lang w:val="en-US"/>
        </w:rPr>
        <w:t xml:space="preserve"> the</w:t>
      </w:r>
      <w:r w:rsidR="00276FF5">
        <w:rPr>
          <w:lang w:val="en-US"/>
        </w:rPr>
        <w:t xml:space="preserve"> left side.</w:t>
      </w:r>
      <w:r w:rsidR="00456E50">
        <w:rPr>
          <w:lang w:val="en-US"/>
        </w:rPr>
        <w:t xml:space="preserve"> </w:t>
      </w:r>
      <w:r w:rsidR="00EC3B98">
        <w:rPr>
          <w:lang w:val="en-US"/>
        </w:rPr>
        <w:t xml:space="preserve"> </w:t>
      </w:r>
    </w:p>
    <w:p w14:paraId="537AC462" w14:textId="3BE6EE72" w:rsidR="00B1566C" w:rsidRDefault="00B1566C" w:rsidP="00B1566C">
      <w:pPr>
        <w:pStyle w:val="ListNumber2"/>
        <w:numPr>
          <w:ilvl w:val="0"/>
          <w:numId w:val="0"/>
        </w:numPr>
        <w:rPr>
          <w:lang w:val="en-US"/>
        </w:rPr>
      </w:pPr>
    </w:p>
    <w:p w14:paraId="2E4FBBA6" w14:textId="24AA471A" w:rsidR="00063995" w:rsidRPr="00346B46" w:rsidRDefault="00682293" w:rsidP="000D5288">
      <w:pPr>
        <w:pStyle w:val="ListNumber2"/>
        <w:numPr>
          <w:ilvl w:val="0"/>
          <w:numId w:val="4"/>
        </w:numPr>
        <w:rPr>
          <w:lang w:val="en-US"/>
        </w:rPr>
      </w:pPr>
      <w:r w:rsidRPr="00141589">
        <w:rPr>
          <w:b/>
          <w:bCs/>
          <w:lang w:val="en-US"/>
        </w:rPr>
        <w:t xml:space="preserve">Separate the CallTimestamp into </w:t>
      </w:r>
      <w:proofErr w:type="spellStart"/>
      <w:r w:rsidRPr="00141589">
        <w:rPr>
          <w:b/>
          <w:bCs/>
          <w:lang w:val="en-US"/>
        </w:rPr>
        <w:t>CallDate</w:t>
      </w:r>
      <w:proofErr w:type="spellEnd"/>
      <w:r w:rsidRPr="00141589">
        <w:rPr>
          <w:b/>
          <w:bCs/>
          <w:lang w:val="en-US"/>
        </w:rPr>
        <w:t xml:space="preserve"> and </w:t>
      </w:r>
      <w:proofErr w:type="spellStart"/>
      <w:r w:rsidRPr="00141589">
        <w:rPr>
          <w:b/>
          <w:bCs/>
          <w:lang w:val="en-US"/>
        </w:rPr>
        <w:t>CallTime</w:t>
      </w:r>
      <w:proofErr w:type="spellEnd"/>
      <w:r w:rsidRPr="00141589">
        <w:rPr>
          <w:b/>
          <w:bCs/>
          <w:lang w:val="en-US"/>
        </w:rPr>
        <w:t>.</w:t>
      </w:r>
    </w:p>
    <w:p w14:paraId="10FB07C8" w14:textId="5773D5F9" w:rsidR="00346B46" w:rsidRPr="008C07B1" w:rsidRDefault="00346B46" w:rsidP="00000432">
      <w:pPr>
        <w:pStyle w:val="ListNumber2"/>
        <w:numPr>
          <w:ilvl w:val="0"/>
          <w:numId w:val="0"/>
        </w:numPr>
        <w:ind w:left="720"/>
        <w:rPr>
          <w:lang w:val="en-US"/>
        </w:rPr>
      </w:pPr>
      <w:r w:rsidRPr="008C07B1">
        <w:rPr>
          <w:lang w:val="en-US"/>
        </w:rPr>
        <w:t xml:space="preserve">First, </w:t>
      </w:r>
      <w:r w:rsidR="00BE4A17">
        <w:rPr>
          <w:lang w:val="en-US"/>
        </w:rPr>
        <w:t xml:space="preserve">arrangement of date format </w:t>
      </w:r>
      <w:r w:rsidR="00A6536C">
        <w:rPr>
          <w:lang w:val="en-US"/>
        </w:rPr>
        <w:t>will be applied</w:t>
      </w:r>
      <w:r w:rsidR="00000432">
        <w:rPr>
          <w:lang w:val="en-US"/>
        </w:rPr>
        <w:t>.</w:t>
      </w:r>
    </w:p>
    <w:p w14:paraId="21FD3F68" w14:textId="7A0CD82F" w:rsidR="00B1566C" w:rsidRPr="00195BAF" w:rsidRDefault="00B1566C" w:rsidP="000D5288">
      <w:pPr>
        <w:pStyle w:val="ListNumber2"/>
        <w:numPr>
          <w:ilvl w:val="0"/>
          <w:numId w:val="4"/>
        </w:numPr>
        <w:rPr>
          <w:lang w:val="en-US"/>
        </w:rPr>
      </w:pPr>
      <w:r w:rsidRPr="00B1566C">
        <w:rPr>
          <w:b/>
          <w:bCs/>
          <w:lang w:val="en-US"/>
        </w:rPr>
        <w:t xml:space="preserve">DER - </w:t>
      </w:r>
      <w:proofErr w:type="spellStart"/>
      <w:r w:rsidRPr="00B1566C">
        <w:rPr>
          <w:b/>
          <w:bCs/>
          <w:lang w:val="en-US"/>
        </w:rPr>
        <w:t>CallDate</w:t>
      </w:r>
      <w:proofErr w:type="spellEnd"/>
      <w:r w:rsidRPr="00B1566C">
        <w:rPr>
          <w:b/>
          <w:bCs/>
          <w:lang w:val="en-US"/>
        </w:rPr>
        <w:t xml:space="preserve"> and </w:t>
      </w:r>
      <w:proofErr w:type="spellStart"/>
      <w:r w:rsidRPr="00B1566C">
        <w:rPr>
          <w:b/>
          <w:bCs/>
          <w:lang w:val="en-US"/>
        </w:rPr>
        <w:t>Cal</w:t>
      </w:r>
      <w:r w:rsidR="00C42B9C">
        <w:rPr>
          <w:b/>
          <w:bCs/>
          <w:lang w:val="en-US"/>
        </w:rPr>
        <w:t>l</w:t>
      </w:r>
      <w:r w:rsidRPr="00B1566C">
        <w:rPr>
          <w:b/>
          <w:bCs/>
          <w:lang w:val="en-US"/>
        </w:rPr>
        <w:t>Time</w:t>
      </w:r>
      <w:proofErr w:type="spellEnd"/>
      <w:r w:rsidRPr="00B1566C">
        <w:rPr>
          <w:b/>
          <w:bCs/>
          <w:lang w:val="en-US"/>
        </w:rPr>
        <w:t xml:space="preserve"> :</w:t>
      </w:r>
      <w:r>
        <w:rPr>
          <w:lang w:val="en-US"/>
        </w:rPr>
        <w:t xml:space="preserve"> Select Lookup Match Output </w:t>
      </w:r>
      <w:r>
        <w:rPr>
          <w:rFonts w:cstheme="minorHAnsi"/>
          <w:lang w:val="en-US"/>
        </w:rPr>
        <w:t xml:space="preserve">→ Select CallTimestamp in “Available Input Columns </w:t>
      </w:r>
      <w:r>
        <w:rPr>
          <w:rFonts w:cstheme="minorHAnsi"/>
          <w:lang w:val="en-US"/>
        </w:rPr>
        <w:br/>
        <w:t xml:space="preserve">→ Derived Column Name : </w:t>
      </w:r>
      <w:proofErr w:type="spellStart"/>
      <w:r>
        <w:rPr>
          <w:rFonts w:cstheme="minorHAnsi"/>
          <w:lang w:val="en-US"/>
        </w:rPr>
        <w:t>CallDate</w:t>
      </w:r>
      <w:proofErr w:type="spellEnd"/>
      <w:r>
        <w:rPr>
          <w:rFonts w:cstheme="minorHAnsi"/>
          <w:lang w:val="en-US"/>
        </w:rPr>
        <w:t xml:space="preserve"> , Derived Column : &lt;add as new column&gt;, Expression : </w:t>
      </w:r>
      <w:r w:rsidR="001D1433" w:rsidRPr="001D1433">
        <w:rPr>
          <w:rFonts w:cstheme="minorHAnsi"/>
          <w:lang w:val="en-US"/>
        </w:rPr>
        <w:t>(DT_DBDATE)</w:t>
      </w:r>
      <w:proofErr w:type="spellStart"/>
      <w:r w:rsidR="001D1433" w:rsidRPr="001D1433">
        <w:rPr>
          <w:rFonts w:cstheme="minorHAnsi"/>
          <w:lang w:val="en-US"/>
        </w:rPr>
        <w:t>CallTimestamp_date</w:t>
      </w:r>
      <w:proofErr w:type="spellEnd"/>
      <w:r>
        <w:rPr>
          <w:rFonts w:cstheme="minorHAnsi"/>
          <w:lang w:val="en-US"/>
        </w:rPr>
        <w:br/>
        <w:t xml:space="preserve">→ Derived Column Name : </w:t>
      </w:r>
      <w:proofErr w:type="spellStart"/>
      <w:r>
        <w:rPr>
          <w:rFonts w:cstheme="minorHAnsi"/>
          <w:lang w:val="en-US"/>
        </w:rPr>
        <w:t>CallTime</w:t>
      </w:r>
      <w:proofErr w:type="spellEnd"/>
      <w:r>
        <w:rPr>
          <w:rFonts w:cstheme="minorHAnsi"/>
          <w:lang w:val="en-US"/>
        </w:rPr>
        <w:t xml:space="preserve"> , Derived Column : &lt;add as new column&gt;, Expression : </w:t>
      </w:r>
      <w:r w:rsidRPr="007749E2">
        <w:rPr>
          <w:rFonts w:cstheme="minorHAnsi"/>
          <w:lang w:val="en-US"/>
        </w:rPr>
        <w:t>(DT_DBTIME2,0)</w:t>
      </w:r>
      <w:proofErr w:type="spellStart"/>
      <w:r w:rsidR="001416C9" w:rsidRPr="001416C9">
        <w:rPr>
          <w:rFonts w:cstheme="minorHAnsi"/>
          <w:lang w:val="en-US"/>
        </w:rPr>
        <w:t>CallTimestamp_date</w:t>
      </w:r>
      <w:proofErr w:type="spellEnd"/>
      <w:r w:rsidRPr="000114CE">
        <w:rPr>
          <w:rFonts w:cstheme="minorHAnsi"/>
          <w:lang w:val="en-US"/>
        </w:rPr>
        <w:br/>
      </w:r>
      <w:r w:rsidR="00EA3FAA">
        <w:rPr>
          <w:lang w:val="en-US"/>
        </w:rPr>
        <w:t xml:space="preserve">- Data </w:t>
      </w:r>
      <w:r w:rsidR="007B3E98">
        <w:rPr>
          <w:lang w:val="en-US"/>
        </w:rPr>
        <w:t>V</w:t>
      </w:r>
      <w:r w:rsidR="00EA3FAA">
        <w:rPr>
          <w:lang w:val="en-US"/>
        </w:rPr>
        <w:t>i</w:t>
      </w:r>
      <w:r w:rsidR="007B3E98">
        <w:rPr>
          <w:lang w:val="en-US"/>
        </w:rPr>
        <w:t>ewer</w:t>
      </w:r>
    </w:p>
    <w:p w14:paraId="261EED8E" w14:textId="225E7152" w:rsidR="0030251F" w:rsidRPr="00F526E1" w:rsidRDefault="00FA6173" w:rsidP="0030251F">
      <w:pPr>
        <w:pStyle w:val="ListNumber2"/>
        <w:numPr>
          <w:ilvl w:val="0"/>
          <w:numId w:val="0"/>
        </w:numPr>
        <w:ind w:left="360"/>
        <w:rPr>
          <w:lang w:val="en-US"/>
        </w:rPr>
      </w:pPr>
      <w:r>
        <w:rPr>
          <w:b/>
          <w:noProof/>
          <w:color w:val="2B579A"/>
          <w:shd w:val="clear" w:color="auto" w:fill="E6E6E6"/>
          <w:lang w:val="en-US"/>
        </w:rPr>
        <w:drawing>
          <wp:inline distT="0" distB="0" distL="0" distR="0" wp14:anchorId="595AE429" wp14:editId="75D9656B">
            <wp:extent cx="6094095" cy="1934210"/>
            <wp:effectExtent l="0" t="0" r="1905" b="8890"/>
            <wp:docPr id="20640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4095" cy="1934210"/>
                    </a:xfrm>
                    <a:prstGeom prst="rect">
                      <a:avLst/>
                    </a:prstGeom>
                    <a:noFill/>
                    <a:ln>
                      <a:noFill/>
                    </a:ln>
                  </pic:spPr>
                </pic:pic>
              </a:graphicData>
            </a:graphic>
          </wp:inline>
        </w:drawing>
      </w:r>
      <w:r w:rsidR="008E3F56">
        <w:rPr>
          <w:lang w:val="en-US"/>
        </w:rPr>
        <w:br/>
      </w:r>
      <w:r w:rsidR="0030251F">
        <w:rPr>
          <w:lang w:val="en-US"/>
        </w:rPr>
        <w:t>&lt;</w:t>
      </w:r>
      <w:r w:rsidR="00931B5E">
        <w:rPr>
          <w:lang w:val="en-US"/>
        </w:rPr>
        <w:t xml:space="preserve">the </w:t>
      </w:r>
      <w:r w:rsidR="00F80A38">
        <w:rPr>
          <w:lang w:val="en-US"/>
        </w:rPr>
        <w:t>complexity</w:t>
      </w:r>
      <w:r w:rsidR="00931B5E">
        <w:rPr>
          <w:lang w:val="en-US"/>
        </w:rPr>
        <w:t xml:space="preserve"> of datetime </w:t>
      </w:r>
      <w:r w:rsidR="00F80A38">
        <w:rPr>
          <w:lang w:val="en-US"/>
        </w:rPr>
        <w:t>format</w:t>
      </w:r>
      <w:r w:rsidR="0061654B">
        <w:rPr>
          <w:lang w:val="en-US"/>
        </w:rPr>
        <w:t xml:space="preserve"> is solved</w:t>
      </w:r>
      <w:r w:rsidR="00B15A69">
        <w:rPr>
          <w:lang w:val="en-US"/>
        </w:rPr>
        <w:t>&gt;</w:t>
      </w:r>
    </w:p>
    <w:p w14:paraId="61204B63" w14:textId="77777777" w:rsidR="00195BAF" w:rsidRDefault="00195BAF" w:rsidP="00195BAF">
      <w:pPr>
        <w:pStyle w:val="ListNumber2"/>
        <w:numPr>
          <w:ilvl w:val="0"/>
          <w:numId w:val="0"/>
        </w:numPr>
        <w:ind w:left="360"/>
        <w:rPr>
          <w:lang w:val="en-US"/>
        </w:rPr>
      </w:pPr>
    </w:p>
    <w:p w14:paraId="102DC8DF" w14:textId="15EEC0A1" w:rsidR="002D2A06" w:rsidRPr="00C27322" w:rsidRDefault="003368D8" w:rsidP="000D5288">
      <w:pPr>
        <w:pStyle w:val="ListNumber2"/>
        <w:numPr>
          <w:ilvl w:val="0"/>
          <w:numId w:val="4"/>
        </w:numPr>
        <w:rPr>
          <w:lang w:val="en-US"/>
        </w:rPr>
      </w:pPr>
      <w:r>
        <w:rPr>
          <w:b/>
          <w:bCs/>
          <w:lang w:val="en-US"/>
        </w:rPr>
        <w:t xml:space="preserve">Create a new </w:t>
      </w:r>
      <w:proofErr w:type="spellStart"/>
      <w:r w:rsidR="002D2A06" w:rsidRPr="00366B3A">
        <w:rPr>
          <w:b/>
          <w:bCs/>
          <w:lang w:val="en-US"/>
        </w:rPr>
        <w:t>CallChargeID</w:t>
      </w:r>
      <w:proofErr w:type="spellEnd"/>
      <w:r w:rsidR="002D2A06" w:rsidRPr="00366B3A">
        <w:rPr>
          <w:b/>
          <w:bCs/>
          <w:lang w:val="en-US"/>
        </w:rPr>
        <w:t xml:space="preserve"> </w:t>
      </w:r>
      <w:r w:rsidR="00822C00" w:rsidRPr="00366B3A">
        <w:rPr>
          <w:b/>
          <w:bCs/>
          <w:lang w:val="en-US"/>
        </w:rPr>
        <w:t>and</w:t>
      </w:r>
      <w:r w:rsidR="00842CEA" w:rsidRPr="00366B3A">
        <w:rPr>
          <w:b/>
          <w:bCs/>
          <w:lang w:val="en-US"/>
        </w:rPr>
        <w:t xml:space="preserve"> </w:t>
      </w:r>
      <w:r w:rsidR="00764212" w:rsidRPr="00366B3A">
        <w:rPr>
          <w:b/>
          <w:bCs/>
          <w:lang w:val="en-US"/>
        </w:rPr>
        <w:t>join</w:t>
      </w:r>
      <w:r w:rsidR="00535E91">
        <w:rPr>
          <w:b/>
          <w:bCs/>
          <w:lang w:val="en-US"/>
        </w:rPr>
        <w:t xml:space="preserve"> the</w:t>
      </w:r>
      <w:r w:rsidR="00901E62" w:rsidRPr="00366B3A">
        <w:rPr>
          <w:b/>
          <w:bCs/>
          <w:lang w:val="en-US"/>
        </w:rPr>
        <w:t xml:space="preserve"> Call</w:t>
      </w:r>
      <w:r w:rsidR="005A3426" w:rsidRPr="00366B3A">
        <w:rPr>
          <w:b/>
          <w:bCs/>
          <w:lang w:val="en-US"/>
        </w:rPr>
        <w:t xml:space="preserve"> Data and Call </w:t>
      </w:r>
      <w:r w:rsidR="00366B3A" w:rsidRPr="00366B3A">
        <w:rPr>
          <w:b/>
          <w:bCs/>
          <w:lang w:val="en-US"/>
        </w:rPr>
        <w:t>Charges tables.</w:t>
      </w:r>
    </w:p>
    <w:p w14:paraId="540B6EB9" w14:textId="51FACDD3" w:rsidR="00C27322" w:rsidRPr="00DA3139" w:rsidRDefault="00B37439" w:rsidP="00C27322">
      <w:pPr>
        <w:pStyle w:val="ListNumber2"/>
        <w:numPr>
          <w:ilvl w:val="0"/>
          <w:numId w:val="0"/>
        </w:numPr>
        <w:ind w:left="720"/>
        <w:rPr>
          <w:lang w:val="en-US"/>
        </w:rPr>
      </w:pPr>
      <w:r>
        <w:rPr>
          <w:lang w:val="en-US"/>
        </w:rPr>
        <w:t xml:space="preserve">As the LEFT() function </w:t>
      </w:r>
      <w:r w:rsidR="00F376B3">
        <w:rPr>
          <w:lang w:val="en-US"/>
        </w:rPr>
        <w:t xml:space="preserve">requires a string data type, </w:t>
      </w:r>
      <w:r w:rsidR="00FD7C5E">
        <w:rPr>
          <w:lang w:val="en-US"/>
        </w:rPr>
        <w:t xml:space="preserve">at first, cast </w:t>
      </w:r>
      <w:proofErr w:type="spellStart"/>
      <w:r w:rsidR="007979C6">
        <w:rPr>
          <w:lang w:val="en-US"/>
        </w:rPr>
        <w:t>CallDate</w:t>
      </w:r>
      <w:proofErr w:type="spellEnd"/>
      <w:r w:rsidR="007979C6">
        <w:rPr>
          <w:lang w:val="en-US"/>
        </w:rPr>
        <w:t xml:space="preserve"> into string data type</w:t>
      </w:r>
      <w:r w:rsidR="003767E3">
        <w:rPr>
          <w:lang w:val="en-US"/>
        </w:rPr>
        <w:t xml:space="preserve"> then create a new </w:t>
      </w:r>
      <w:proofErr w:type="spellStart"/>
      <w:r w:rsidR="003767E3">
        <w:rPr>
          <w:lang w:val="en-US"/>
        </w:rPr>
        <w:t>CallChargeID</w:t>
      </w:r>
      <w:proofErr w:type="spellEnd"/>
      <w:r w:rsidR="003767E3">
        <w:rPr>
          <w:lang w:val="en-US"/>
        </w:rPr>
        <w:t xml:space="preserve"> column.</w:t>
      </w:r>
    </w:p>
    <w:p w14:paraId="1685320B" w14:textId="161BA54C" w:rsidR="00C27322" w:rsidRPr="000948E9" w:rsidRDefault="00C27322" w:rsidP="000D5288">
      <w:pPr>
        <w:pStyle w:val="ListNumber2"/>
        <w:numPr>
          <w:ilvl w:val="0"/>
          <w:numId w:val="5"/>
        </w:numPr>
        <w:rPr>
          <w:lang w:val="en-US"/>
        </w:rPr>
      </w:pPr>
      <w:r w:rsidRPr="00053A21">
        <w:rPr>
          <w:b/>
          <w:bCs/>
          <w:lang w:val="en-US"/>
        </w:rPr>
        <w:t xml:space="preserve">DCNV – </w:t>
      </w:r>
      <w:proofErr w:type="spellStart"/>
      <w:r w:rsidRPr="00053A21">
        <w:rPr>
          <w:b/>
          <w:bCs/>
          <w:lang w:val="en-US"/>
        </w:rPr>
        <w:t>CallDate</w:t>
      </w:r>
      <w:proofErr w:type="spellEnd"/>
      <w:r w:rsidRPr="00053A21">
        <w:rPr>
          <w:b/>
          <w:bCs/>
          <w:lang w:val="en-US"/>
        </w:rPr>
        <w:t xml:space="preserve"> Str :</w:t>
      </w:r>
      <w:r w:rsidRPr="00053A21">
        <w:rPr>
          <w:lang w:val="en-US"/>
        </w:rPr>
        <w:t xml:space="preserve"> Using the “Data Conversion” SSIS component, cast the data type of “</w:t>
      </w:r>
      <w:proofErr w:type="spellStart"/>
      <w:r w:rsidRPr="00053A21">
        <w:rPr>
          <w:lang w:val="en-US"/>
        </w:rPr>
        <w:t>CallDate</w:t>
      </w:r>
      <w:proofErr w:type="spellEnd"/>
      <w:r w:rsidRPr="00053A21">
        <w:rPr>
          <w:lang w:val="en-US"/>
        </w:rPr>
        <w:t xml:space="preserve">” into a strig. As with the other data conventions, use the “Derived </w:t>
      </w:r>
      <w:r w:rsidRPr="00053A21">
        <w:rPr>
          <w:lang w:val="en-US"/>
        </w:rPr>
        <w:lastRenderedPageBreak/>
        <w:t>Column” SSIS component for the rejects</w:t>
      </w:r>
      <w:r w:rsidR="00337678">
        <w:rPr>
          <w:lang w:val="en-US"/>
        </w:rPr>
        <w:t xml:space="preserve"> and</w:t>
      </w:r>
      <w:r w:rsidRPr="00053A21">
        <w:rPr>
          <w:lang w:val="en-US"/>
        </w:rPr>
        <w:t xml:space="preserve"> </w:t>
      </w:r>
      <w:r w:rsidR="00337678">
        <w:rPr>
          <w:lang w:val="en-US"/>
        </w:rPr>
        <w:t>direct</w:t>
      </w:r>
      <w:r w:rsidR="007A414A">
        <w:rPr>
          <w:lang w:val="en-US"/>
        </w:rPr>
        <w:t xml:space="preserve"> the error values</w:t>
      </w:r>
      <w:r w:rsidRPr="00053A21">
        <w:rPr>
          <w:lang w:val="en-US"/>
        </w:rPr>
        <w:t xml:space="preserve"> </w:t>
      </w:r>
      <w:r w:rsidR="00337678">
        <w:rPr>
          <w:lang w:val="en-US"/>
        </w:rPr>
        <w:t>to</w:t>
      </w:r>
      <w:r w:rsidRPr="00053A21">
        <w:rPr>
          <w:lang w:val="en-US"/>
        </w:rPr>
        <w:t xml:space="preserve"> “OLE_DST - AMD Rejects”</w:t>
      </w:r>
    </w:p>
    <w:p w14:paraId="2AFC7DB2" w14:textId="019F1798" w:rsidR="00FA394E" w:rsidRPr="00063995" w:rsidRDefault="005543B9" w:rsidP="000D5288">
      <w:pPr>
        <w:pStyle w:val="ListNumber2"/>
        <w:numPr>
          <w:ilvl w:val="0"/>
          <w:numId w:val="5"/>
        </w:numPr>
        <w:rPr>
          <w:lang w:val="en-US"/>
        </w:rPr>
      </w:pPr>
      <w:r w:rsidRPr="00256296">
        <w:rPr>
          <w:b/>
          <w:bCs/>
          <w:lang w:val="en-US"/>
        </w:rPr>
        <w:t xml:space="preserve">DER – </w:t>
      </w:r>
      <w:proofErr w:type="spellStart"/>
      <w:r w:rsidRPr="00256296">
        <w:rPr>
          <w:b/>
          <w:bCs/>
          <w:lang w:val="en-US"/>
        </w:rPr>
        <w:t>CallChargeID</w:t>
      </w:r>
      <w:proofErr w:type="spellEnd"/>
      <w:r w:rsidRPr="00256296">
        <w:rPr>
          <w:b/>
          <w:bCs/>
          <w:lang w:val="en-US"/>
        </w:rPr>
        <w:t xml:space="preserve"> :</w:t>
      </w:r>
      <w:r>
        <w:rPr>
          <w:lang w:val="en-US"/>
        </w:rPr>
        <w:t xml:space="preserve"> </w:t>
      </w:r>
      <w:r w:rsidR="004771B3">
        <w:rPr>
          <w:lang w:val="en-US"/>
        </w:rPr>
        <w:t xml:space="preserve">Derived Column Name : </w:t>
      </w:r>
      <w:proofErr w:type="spellStart"/>
      <w:r w:rsidR="004771B3" w:rsidRPr="004771B3">
        <w:rPr>
          <w:lang w:val="en-US"/>
        </w:rPr>
        <w:t>CallChargeID</w:t>
      </w:r>
      <w:proofErr w:type="spellEnd"/>
      <w:r w:rsidR="00560EE5">
        <w:rPr>
          <w:lang w:val="en-US"/>
        </w:rPr>
        <w:t xml:space="preserve">, </w:t>
      </w:r>
      <w:r w:rsidR="00032E5C">
        <w:rPr>
          <w:rFonts w:cstheme="minorHAnsi"/>
          <w:lang w:val="en-US"/>
        </w:rPr>
        <w:t xml:space="preserve">Derived Column : &lt;add as new column&gt;, Expression : </w:t>
      </w:r>
      <w:r w:rsidR="00032E5C" w:rsidRPr="001D1433">
        <w:rPr>
          <w:rFonts w:cstheme="minorHAnsi"/>
          <w:lang w:val="en-US"/>
        </w:rPr>
        <w:t>(DT_DBDATE)</w:t>
      </w:r>
      <w:r w:rsidR="000948E9" w:rsidRPr="000948E9">
        <w:t xml:space="preserve"> </w:t>
      </w:r>
      <w:r w:rsidR="000948E9" w:rsidRPr="000948E9">
        <w:rPr>
          <w:rFonts w:cstheme="minorHAnsi"/>
          <w:lang w:val="en-US"/>
        </w:rPr>
        <w:t>LEFT(CallDate_str,4) + LEFT(CallTypeLabel,1)</w:t>
      </w:r>
    </w:p>
    <w:p w14:paraId="41FA1AF4" w14:textId="2E2DCA32" w:rsidR="00B1566C" w:rsidRDefault="00C82DA1" w:rsidP="00417B87">
      <w:pPr>
        <w:rPr>
          <w:lang w:val="en-US"/>
        </w:rPr>
      </w:pPr>
      <w:r>
        <w:rPr>
          <w:noProof/>
          <w:color w:val="2B579A"/>
          <w:shd w:val="clear" w:color="auto" w:fill="E6E6E6"/>
          <w:lang w:val="en-US"/>
        </w:rPr>
        <w:drawing>
          <wp:inline distT="0" distB="0" distL="0" distR="0" wp14:anchorId="20EC373E" wp14:editId="54F74C0F">
            <wp:extent cx="6086475" cy="2765425"/>
            <wp:effectExtent l="0" t="0" r="9525" b="0"/>
            <wp:docPr id="1832301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6475" cy="2765425"/>
                    </a:xfrm>
                    <a:prstGeom prst="rect">
                      <a:avLst/>
                    </a:prstGeom>
                    <a:noFill/>
                    <a:ln>
                      <a:noFill/>
                    </a:ln>
                  </pic:spPr>
                </pic:pic>
              </a:graphicData>
            </a:graphic>
          </wp:inline>
        </w:drawing>
      </w:r>
    </w:p>
    <w:p w14:paraId="2B817F4C" w14:textId="77777777" w:rsidR="00B1566C" w:rsidRDefault="00B1566C" w:rsidP="00417B87">
      <w:pPr>
        <w:rPr>
          <w:lang w:val="en-US"/>
        </w:rPr>
      </w:pPr>
    </w:p>
    <w:p w14:paraId="70DE85D7" w14:textId="250AC9DB" w:rsidR="00A77E54" w:rsidRPr="006B6B1F" w:rsidRDefault="00714480" w:rsidP="00B430B4">
      <w:pPr>
        <w:pStyle w:val="ListNumber2"/>
        <w:numPr>
          <w:ilvl w:val="0"/>
          <w:numId w:val="8"/>
        </w:numPr>
        <w:rPr>
          <w:lang w:val="en-US"/>
        </w:rPr>
      </w:pPr>
      <w:r w:rsidRPr="004916DC">
        <w:rPr>
          <w:b/>
          <w:bCs/>
          <w:lang w:val="en-US"/>
        </w:rPr>
        <w:t>LKP - Call Charges</w:t>
      </w:r>
      <w:r w:rsidR="00DD3064" w:rsidRPr="004916DC">
        <w:rPr>
          <w:b/>
          <w:bCs/>
          <w:lang w:val="en-US"/>
        </w:rPr>
        <w:t xml:space="preserve"> :</w:t>
      </w:r>
      <w:r w:rsidR="00DD3064">
        <w:rPr>
          <w:lang w:val="en-US"/>
        </w:rPr>
        <w:t xml:space="preserve"> </w:t>
      </w:r>
      <w:r w:rsidRPr="007749E2">
        <w:rPr>
          <w:lang w:val="en-US"/>
        </w:rPr>
        <w:t xml:space="preserve">Select Lookup Match Output </w:t>
      </w:r>
      <w:r w:rsidRPr="007749E2">
        <w:rPr>
          <w:rFonts w:cstheme="minorHAnsi"/>
          <w:lang w:val="en-US"/>
        </w:rPr>
        <w:t>→</w:t>
      </w:r>
      <w:r w:rsidRPr="007749E2">
        <w:rPr>
          <w:lang w:val="en-US"/>
        </w:rPr>
        <w:t xml:space="preserve"> Connect to ODS SQL server database and select the “</w:t>
      </w:r>
      <w:proofErr w:type="spellStart"/>
      <w:r w:rsidRPr="007749E2">
        <w:rPr>
          <w:lang w:val="en-US"/>
        </w:rPr>
        <w:t>CallCharge</w:t>
      </w:r>
      <w:r w:rsidR="0086553C">
        <w:rPr>
          <w:lang w:val="en-US"/>
        </w:rPr>
        <w:t>s</w:t>
      </w:r>
      <w:proofErr w:type="spellEnd"/>
      <w:r w:rsidRPr="007749E2">
        <w:rPr>
          <w:lang w:val="en-US"/>
        </w:rPr>
        <w:t xml:space="preserve">” table </w:t>
      </w:r>
      <w:r w:rsidRPr="007749E2">
        <w:rPr>
          <w:rFonts w:cstheme="minorHAnsi"/>
          <w:lang w:val="en-US"/>
        </w:rPr>
        <w:t>→ Go to Columns</w:t>
      </w:r>
      <w:r w:rsidR="005C392C">
        <w:rPr>
          <w:rFonts w:cstheme="minorHAnsi"/>
          <w:lang w:val="en-US"/>
        </w:rPr>
        <w:t xml:space="preserve"> menu </w:t>
      </w:r>
      <w:r w:rsidR="005C392C" w:rsidRPr="007749E2">
        <w:rPr>
          <w:rFonts w:cstheme="minorHAnsi"/>
          <w:lang w:val="en-US"/>
        </w:rPr>
        <w:t>→</w:t>
      </w:r>
      <w:r w:rsidR="005C392C">
        <w:rPr>
          <w:rFonts w:cstheme="minorHAnsi"/>
          <w:lang w:val="en-US"/>
        </w:rPr>
        <w:t xml:space="preserve"> Link </w:t>
      </w:r>
      <w:proofErr w:type="spellStart"/>
      <w:r w:rsidR="00400ADD">
        <w:rPr>
          <w:rFonts w:cstheme="minorHAnsi"/>
          <w:lang w:val="en-US"/>
        </w:rPr>
        <w:t>CallChargeId</w:t>
      </w:r>
      <w:proofErr w:type="spellEnd"/>
      <w:r w:rsidR="00400ADD">
        <w:rPr>
          <w:rFonts w:cstheme="minorHAnsi"/>
          <w:lang w:val="en-US"/>
        </w:rPr>
        <w:t xml:space="preserve"> and </w:t>
      </w:r>
      <w:proofErr w:type="spellStart"/>
      <w:r w:rsidR="00400ADD">
        <w:rPr>
          <w:rFonts w:cstheme="minorHAnsi"/>
          <w:lang w:val="en-US"/>
        </w:rPr>
        <w:t>CallChargeID</w:t>
      </w:r>
      <w:proofErr w:type="spellEnd"/>
      <w:r w:rsidR="00400ADD">
        <w:rPr>
          <w:rFonts w:cstheme="minorHAnsi"/>
          <w:lang w:val="en-US"/>
        </w:rPr>
        <w:t xml:space="preserve"> then check the box for Call Charges</w:t>
      </w:r>
    </w:p>
    <w:p w14:paraId="43B2EC7F" w14:textId="39E8D1B4" w:rsidR="006B6B1F" w:rsidRDefault="006B6B1F" w:rsidP="00400ADD">
      <w:pPr>
        <w:pStyle w:val="ListNumber2"/>
        <w:numPr>
          <w:ilvl w:val="0"/>
          <w:numId w:val="0"/>
        </w:numPr>
        <w:ind w:left="360" w:hanging="360"/>
        <w:rPr>
          <w:lang w:val="en-US"/>
        </w:rPr>
      </w:pPr>
      <w:r w:rsidRPr="006B6B1F">
        <w:rPr>
          <w:noProof/>
          <w:color w:val="2B579A"/>
          <w:shd w:val="clear" w:color="auto" w:fill="E6E6E6"/>
          <w:lang w:val="en-US"/>
        </w:rPr>
        <w:drawing>
          <wp:inline distT="0" distB="0" distL="0" distR="0" wp14:anchorId="33C1AC4D" wp14:editId="50BBF01E">
            <wp:extent cx="4710989" cy="2561067"/>
            <wp:effectExtent l="0" t="0" r="0" b="0"/>
            <wp:docPr id="1729539038" name="Picture 1" descr="A screenshot of a call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39038" name="Picture 1" descr="A screenshot of a call center&#10;&#10;Description automatically generated"/>
                    <pic:cNvPicPr/>
                  </pic:nvPicPr>
                  <pic:blipFill>
                    <a:blip r:embed="rId52"/>
                    <a:stretch>
                      <a:fillRect/>
                    </a:stretch>
                  </pic:blipFill>
                  <pic:spPr>
                    <a:xfrm>
                      <a:off x="0" y="0"/>
                      <a:ext cx="4720113" cy="2566027"/>
                    </a:xfrm>
                    <a:prstGeom prst="rect">
                      <a:avLst/>
                    </a:prstGeom>
                  </pic:spPr>
                </pic:pic>
              </a:graphicData>
            </a:graphic>
          </wp:inline>
        </w:drawing>
      </w:r>
    </w:p>
    <w:p w14:paraId="2B57A0D6" w14:textId="77777777" w:rsidR="00DA57CF" w:rsidRDefault="00DA57CF" w:rsidP="00400ADD">
      <w:pPr>
        <w:pStyle w:val="ListNumber2"/>
        <w:numPr>
          <w:ilvl w:val="0"/>
          <w:numId w:val="0"/>
        </w:numPr>
        <w:ind w:left="360" w:hanging="360"/>
        <w:rPr>
          <w:lang w:val="en-US"/>
        </w:rPr>
      </w:pPr>
    </w:p>
    <w:p w14:paraId="3CE75473" w14:textId="77777777" w:rsidR="00DA57CF" w:rsidRDefault="00DA57CF" w:rsidP="00400ADD">
      <w:pPr>
        <w:pStyle w:val="ListNumber2"/>
        <w:numPr>
          <w:ilvl w:val="0"/>
          <w:numId w:val="0"/>
        </w:numPr>
        <w:ind w:left="360" w:hanging="360"/>
        <w:rPr>
          <w:lang w:val="en-US"/>
        </w:rPr>
      </w:pPr>
    </w:p>
    <w:p w14:paraId="3900386B" w14:textId="77777777" w:rsidR="00DA57CF" w:rsidRDefault="00DA57CF" w:rsidP="00400ADD">
      <w:pPr>
        <w:pStyle w:val="ListNumber2"/>
        <w:numPr>
          <w:ilvl w:val="0"/>
          <w:numId w:val="0"/>
        </w:numPr>
        <w:ind w:left="360" w:hanging="360"/>
        <w:rPr>
          <w:lang w:val="en-US"/>
        </w:rPr>
      </w:pPr>
    </w:p>
    <w:p w14:paraId="6D85CE84" w14:textId="77777777" w:rsidR="00312E2C" w:rsidRDefault="00312E2C" w:rsidP="00400ADD">
      <w:pPr>
        <w:pStyle w:val="ListNumber2"/>
        <w:numPr>
          <w:ilvl w:val="0"/>
          <w:numId w:val="0"/>
        </w:numPr>
        <w:ind w:left="360" w:hanging="360"/>
        <w:rPr>
          <w:lang w:val="en-US"/>
        </w:rPr>
      </w:pPr>
    </w:p>
    <w:p w14:paraId="49EA97A5" w14:textId="77777777" w:rsidR="00312E2C" w:rsidRDefault="00312E2C" w:rsidP="00400ADD">
      <w:pPr>
        <w:pStyle w:val="ListNumber2"/>
        <w:numPr>
          <w:ilvl w:val="0"/>
          <w:numId w:val="0"/>
        </w:numPr>
        <w:ind w:left="360" w:hanging="360"/>
        <w:rPr>
          <w:lang w:val="en-US"/>
        </w:rPr>
      </w:pPr>
    </w:p>
    <w:p w14:paraId="647E1B21" w14:textId="5B0A695A" w:rsidR="00276D27" w:rsidRPr="007749E2" w:rsidRDefault="00276D27" w:rsidP="00312E2C">
      <w:pPr>
        <w:pStyle w:val="ListNumber2"/>
        <w:numPr>
          <w:ilvl w:val="0"/>
          <w:numId w:val="0"/>
        </w:numPr>
        <w:rPr>
          <w:lang w:val="en-US"/>
        </w:rPr>
      </w:pPr>
    </w:p>
    <w:p w14:paraId="50C66401" w14:textId="3A545337" w:rsidR="00A77E54" w:rsidRDefault="00A578EA" w:rsidP="00714480">
      <w:pPr>
        <w:rPr>
          <w:rFonts w:cstheme="minorHAnsi"/>
          <w:lang w:val="en-US"/>
        </w:rPr>
      </w:pPr>
      <w:r>
        <w:rPr>
          <w:rFonts w:cstheme="minorHAnsi"/>
          <w:noProof/>
          <w:color w:val="2B579A"/>
          <w:shd w:val="clear" w:color="auto" w:fill="E6E6E6"/>
          <w:lang w:val="en-US"/>
        </w:rPr>
        <w:lastRenderedPageBreak/>
        <w:drawing>
          <wp:inline distT="0" distB="0" distL="0" distR="0" wp14:anchorId="7C4BFDAC" wp14:editId="3B5155C6">
            <wp:extent cx="6086475" cy="2882265"/>
            <wp:effectExtent l="0" t="0" r="9525" b="0"/>
            <wp:docPr id="159047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6475" cy="2882265"/>
                    </a:xfrm>
                    <a:prstGeom prst="rect">
                      <a:avLst/>
                    </a:prstGeom>
                    <a:noFill/>
                    <a:ln>
                      <a:noFill/>
                    </a:ln>
                  </pic:spPr>
                </pic:pic>
              </a:graphicData>
            </a:graphic>
          </wp:inline>
        </w:drawing>
      </w:r>
    </w:p>
    <w:p w14:paraId="6E582EE5" w14:textId="1DD3E07E" w:rsidR="00312E2C" w:rsidRDefault="00312E2C" w:rsidP="00714480">
      <w:pPr>
        <w:rPr>
          <w:rFonts w:cstheme="minorHAnsi"/>
          <w:sz w:val="20"/>
          <w:lang w:val="en-US"/>
        </w:rPr>
      </w:pPr>
      <w:r w:rsidRPr="00312E2C">
        <w:rPr>
          <w:rFonts w:cstheme="minorHAnsi"/>
          <w:sz w:val="20"/>
          <w:lang w:val="en-US"/>
        </w:rPr>
        <w:t>&lt;Data Viewer&gt;</w:t>
      </w:r>
    </w:p>
    <w:p w14:paraId="12C0F399" w14:textId="77777777" w:rsidR="00312E2C" w:rsidRPr="00312E2C" w:rsidRDefault="00312E2C" w:rsidP="00714480">
      <w:pPr>
        <w:rPr>
          <w:rFonts w:cstheme="minorHAnsi"/>
          <w:sz w:val="20"/>
          <w:lang w:val="en-US"/>
        </w:rPr>
      </w:pPr>
    </w:p>
    <w:p w14:paraId="53F425B4" w14:textId="1FB8AD8B" w:rsidR="00992F78" w:rsidRDefault="00733CDD" w:rsidP="00B430B4">
      <w:pPr>
        <w:pStyle w:val="ListNumber2"/>
        <w:numPr>
          <w:ilvl w:val="0"/>
          <w:numId w:val="8"/>
        </w:numPr>
        <w:rPr>
          <w:lang w:val="en-US"/>
        </w:rPr>
      </w:pPr>
      <w:r>
        <w:rPr>
          <w:b/>
          <w:bCs/>
          <w:lang w:val="en-US"/>
        </w:rPr>
        <w:t>D</w:t>
      </w:r>
      <w:r w:rsidR="00EB662E">
        <w:rPr>
          <w:b/>
          <w:bCs/>
          <w:lang w:val="en-US"/>
        </w:rPr>
        <w:t>ER – Remove min</w:t>
      </w:r>
      <w:r w:rsidR="00365938" w:rsidRPr="00365938">
        <w:rPr>
          <w:b/>
          <w:bCs/>
          <w:lang w:val="en-US"/>
        </w:rPr>
        <w:t xml:space="preserve"> </w:t>
      </w:r>
      <w:r w:rsidR="00365938">
        <w:rPr>
          <w:b/>
          <w:bCs/>
          <w:lang w:val="en-US"/>
        </w:rPr>
        <w:t xml:space="preserve">: </w:t>
      </w:r>
      <w:r w:rsidR="00303082" w:rsidRPr="00303082">
        <w:rPr>
          <w:lang w:val="en-US"/>
        </w:rPr>
        <w:t xml:space="preserve">Derived Column Name : </w:t>
      </w:r>
      <w:proofErr w:type="spellStart"/>
      <w:r w:rsidR="000E5960" w:rsidRPr="000E5960">
        <w:rPr>
          <w:lang w:val="en-US"/>
        </w:rPr>
        <w:t>CallCharge_remove_min</w:t>
      </w:r>
      <w:proofErr w:type="spellEnd"/>
      <w:r w:rsidR="00303082" w:rsidRPr="00303082">
        <w:rPr>
          <w:lang w:val="en-US"/>
        </w:rPr>
        <w:t xml:space="preserve">, </w:t>
      </w:r>
      <w:r w:rsidR="00303082" w:rsidRPr="00303082">
        <w:rPr>
          <w:rFonts w:cstheme="minorHAnsi"/>
          <w:lang w:val="en-US"/>
        </w:rPr>
        <w:t>Derived Column : &lt;add as new column&gt;, Expression : (DT_DBDATE)</w:t>
      </w:r>
      <w:r w:rsidR="00303082" w:rsidRPr="000948E9">
        <w:t xml:space="preserve"> </w:t>
      </w:r>
      <w:r w:rsidR="00303082" w:rsidRPr="00303082">
        <w:rPr>
          <w:rFonts w:cstheme="minorHAnsi"/>
          <w:lang w:val="en-US"/>
        </w:rPr>
        <w:t>LEFT(CallDate_str,4) + LEFT(CallTypeLabel,1)</w:t>
      </w:r>
    </w:p>
    <w:p w14:paraId="437A0F66" w14:textId="71E2B2EB" w:rsidR="00E40C49" w:rsidRDefault="0010074A" w:rsidP="00524D9A">
      <w:pPr>
        <w:pStyle w:val="ListNumber2"/>
        <w:numPr>
          <w:ilvl w:val="0"/>
          <w:numId w:val="0"/>
        </w:numPr>
        <w:rPr>
          <w:lang w:val="en-US"/>
        </w:rPr>
      </w:pPr>
      <w:r w:rsidRPr="0010074A">
        <w:rPr>
          <w:noProof/>
          <w:color w:val="2B579A"/>
          <w:shd w:val="clear" w:color="auto" w:fill="E6E6E6"/>
          <w:lang w:val="en-US"/>
        </w:rPr>
        <w:drawing>
          <wp:inline distT="0" distB="0" distL="0" distR="0" wp14:anchorId="20F6C2C8" wp14:editId="4F13400D">
            <wp:extent cx="5212280" cy="3196742"/>
            <wp:effectExtent l="0" t="0" r="7620" b="3810"/>
            <wp:docPr id="820065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5678" name="Picture 1" descr="A screenshot of a computer&#10;&#10;Description automatically generated"/>
                    <pic:cNvPicPr/>
                  </pic:nvPicPr>
                  <pic:blipFill>
                    <a:blip r:embed="rId54"/>
                    <a:stretch>
                      <a:fillRect/>
                    </a:stretch>
                  </pic:blipFill>
                  <pic:spPr>
                    <a:xfrm>
                      <a:off x="0" y="0"/>
                      <a:ext cx="5223376" cy="3203547"/>
                    </a:xfrm>
                    <a:prstGeom prst="rect">
                      <a:avLst/>
                    </a:prstGeom>
                  </pic:spPr>
                </pic:pic>
              </a:graphicData>
            </a:graphic>
          </wp:inline>
        </w:drawing>
      </w:r>
    </w:p>
    <w:p w14:paraId="085B2BB5" w14:textId="77777777" w:rsidR="00343F85" w:rsidRDefault="00343F85" w:rsidP="00524D9A">
      <w:pPr>
        <w:pStyle w:val="ListNumber2"/>
        <w:numPr>
          <w:ilvl w:val="0"/>
          <w:numId w:val="0"/>
        </w:numPr>
        <w:rPr>
          <w:lang w:val="en-US"/>
        </w:rPr>
      </w:pPr>
    </w:p>
    <w:p w14:paraId="461ECA30" w14:textId="04A279FB" w:rsidR="00C73E9E" w:rsidRDefault="00C73E9E" w:rsidP="00524D9A">
      <w:pPr>
        <w:pStyle w:val="ListNumber2"/>
        <w:numPr>
          <w:ilvl w:val="0"/>
          <w:numId w:val="0"/>
        </w:numPr>
        <w:rPr>
          <w:lang w:val="en-US"/>
        </w:rPr>
      </w:pPr>
    </w:p>
    <w:p w14:paraId="16058625" w14:textId="77777777" w:rsidR="00BF4ABB" w:rsidRDefault="00BF4ABB" w:rsidP="00524D9A">
      <w:pPr>
        <w:pStyle w:val="ListNumber2"/>
        <w:numPr>
          <w:ilvl w:val="0"/>
          <w:numId w:val="0"/>
        </w:numPr>
        <w:rPr>
          <w:lang w:val="en-US"/>
        </w:rPr>
      </w:pPr>
    </w:p>
    <w:p w14:paraId="02425744" w14:textId="77777777" w:rsidR="00BF4ABB" w:rsidRDefault="00BF4ABB" w:rsidP="00524D9A">
      <w:pPr>
        <w:pStyle w:val="ListNumber2"/>
        <w:numPr>
          <w:ilvl w:val="0"/>
          <w:numId w:val="0"/>
        </w:numPr>
        <w:rPr>
          <w:lang w:val="en-US"/>
        </w:rPr>
      </w:pPr>
    </w:p>
    <w:p w14:paraId="01545BFA" w14:textId="551A4BB0" w:rsidR="00BF4ABB" w:rsidRDefault="00BF4ABB" w:rsidP="00524D9A">
      <w:pPr>
        <w:pStyle w:val="ListNumber2"/>
        <w:numPr>
          <w:ilvl w:val="0"/>
          <w:numId w:val="0"/>
        </w:numPr>
        <w:rPr>
          <w:lang w:val="en-US"/>
        </w:rPr>
      </w:pPr>
    </w:p>
    <w:p w14:paraId="2473DBBE" w14:textId="77777777" w:rsidR="00BF4ABB" w:rsidRDefault="00BF4ABB" w:rsidP="00524D9A">
      <w:pPr>
        <w:pStyle w:val="ListNumber2"/>
        <w:numPr>
          <w:ilvl w:val="0"/>
          <w:numId w:val="0"/>
        </w:numPr>
        <w:rPr>
          <w:lang w:val="en-US"/>
        </w:rPr>
      </w:pPr>
    </w:p>
    <w:p w14:paraId="2B15062A" w14:textId="1C3A215A" w:rsidR="000719AD" w:rsidRPr="00303082" w:rsidRDefault="0019317B" w:rsidP="00B430B4">
      <w:pPr>
        <w:pStyle w:val="ListNumber2"/>
        <w:numPr>
          <w:ilvl w:val="0"/>
          <w:numId w:val="8"/>
        </w:numPr>
        <w:rPr>
          <w:lang w:val="en-US"/>
        </w:rPr>
      </w:pPr>
      <w:r w:rsidRPr="0019317B">
        <w:rPr>
          <w:b/>
          <w:bCs/>
          <w:lang w:val="en-US"/>
        </w:rPr>
        <w:lastRenderedPageBreak/>
        <w:t xml:space="preserve">DCNV - </w:t>
      </w:r>
      <w:proofErr w:type="spellStart"/>
      <w:r w:rsidRPr="0019317B">
        <w:rPr>
          <w:b/>
          <w:bCs/>
          <w:lang w:val="en-US"/>
        </w:rPr>
        <w:t>CallCharges</w:t>
      </w:r>
      <w:proofErr w:type="spellEnd"/>
      <w:r w:rsidRPr="0019317B">
        <w:rPr>
          <w:b/>
          <w:bCs/>
          <w:lang w:val="en-US"/>
        </w:rPr>
        <w:t xml:space="preserve"> Decimal</w:t>
      </w:r>
      <w:r w:rsidR="000719AD" w:rsidRPr="00365938">
        <w:rPr>
          <w:b/>
          <w:bCs/>
          <w:lang w:val="en-US"/>
        </w:rPr>
        <w:t xml:space="preserve"> </w:t>
      </w:r>
      <w:r w:rsidR="000719AD">
        <w:rPr>
          <w:b/>
          <w:bCs/>
          <w:lang w:val="en-US"/>
        </w:rPr>
        <w:t xml:space="preserve">: </w:t>
      </w:r>
      <w:r w:rsidR="00FF0BE4">
        <w:rPr>
          <w:lang w:val="en-US"/>
        </w:rPr>
        <w:t xml:space="preserve">Cast data type into decimal then iterate same </w:t>
      </w:r>
      <w:r w:rsidR="00690702">
        <w:rPr>
          <w:lang w:val="en-US"/>
        </w:rPr>
        <w:t>process for the “ADM Rejects”</w:t>
      </w:r>
      <w:r w:rsidR="00BF4ABB" w:rsidRPr="00BF4ABB">
        <w:rPr>
          <w:noProof/>
          <w:lang w:val="en-US"/>
        </w:rPr>
        <w:t xml:space="preserve"> </w:t>
      </w:r>
    </w:p>
    <w:p w14:paraId="777DFEBE" w14:textId="4CA32F39" w:rsidR="000719AD" w:rsidRDefault="00BF4ABB" w:rsidP="00524D9A">
      <w:pPr>
        <w:pStyle w:val="ListNumber2"/>
        <w:numPr>
          <w:ilvl w:val="0"/>
          <w:numId w:val="0"/>
        </w:numPr>
        <w:rPr>
          <w:lang w:val="en-US"/>
        </w:rPr>
      </w:pPr>
      <w:r>
        <w:rPr>
          <w:noProof/>
          <w:color w:val="2B579A"/>
          <w:shd w:val="clear" w:color="auto" w:fill="E6E6E6"/>
          <w:lang w:val="en-US"/>
        </w:rPr>
        <w:drawing>
          <wp:inline distT="0" distB="0" distL="0" distR="0" wp14:anchorId="2B576929" wp14:editId="6EA8F34C">
            <wp:extent cx="3218688" cy="3169153"/>
            <wp:effectExtent l="0" t="0" r="1270" b="0"/>
            <wp:docPr id="1551920739" name="Picture 5" descr="A diagram of a softwar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0739" name="Picture 5" descr="A diagram of a software erro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4777" cy="3194840"/>
                    </a:xfrm>
                    <a:prstGeom prst="rect">
                      <a:avLst/>
                    </a:prstGeom>
                    <a:noFill/>
                    <a:ln>
                      <a:noFill/>
                    </a:ln>
                  </pic:spPr>
                </pic:pic>
              </a:graphicData>
            </a:graphic>
          </wp:inline>
        </w:drawing>
      </w:r>
    </w:p>
    <w:p w14:paraId="14486E60" w14:textId="2031D40A" w:rsidR="000E65A6" w:rsidRDefault="000E65A6" w:rsidP="00524D9A">
      <w:pPr>
        <w:pStyle w:val="ListNumber2"/>
        <w:numPr>
          <w:ilvl w:val="0"/>
          <w:numId w:val="0"/>
        </w:numPr>
        <w:rPr>
          <w:lang w:val="en-US"/>
        </w:rPr>
      </w:pPr>
    </w:p>
    <w:p w14:paraId="5452DD31" w14:textId="37A2C838" w:rsidR="00343F85" w:rsidRPr="00690702" w:rsidRDefault="00D03073" w:rsidP="00524D9A">
      <w:pPr>
        <w:pStyle w:val="ListNumber2"/>
        <w:numPr>
          <w:ilvl w:val="0"/>
          <w:numId w:val="0"/>
        </w:numPr>
        <w:rPr>
          <w:b/>
          <w:lang w:val="en-US"/>
        </w:rPr>
      </w:pPr>
      <w:r w:rsidRPr="00690702">
        <w:rPr>
          <w:b/>
          <w:lang w:val="en-US"/>
        </w:rPr>
        <w:t xml:space="preserve">Part </w:t>
      </w:r>
      <w:r w:rsidR="00DA57CF" w:rsidRPr="00690702">
        <w:rPr>
          <w:b/>
          <w:lang w:val="en-US"/>
        </w:rPr>
        <w:t>4</w:t>
      </w:r>
      <w:r w:rsidRPr="00690702">
        <w:rPr>
          <w:b/>
          <w:lang w:val="en-US"/>
        </w:rPr>
        <w:t xml:space="preserve"> : </w:t>
      </w:r>
      <w:r w:rsidR="00920BAF" w:rsidRPr="00690702">
        <w:rPr>
          <w:b/>
          <w:lang w:val="en-US"/>
        </w:rPr>
        <w:t>SLA Status</w:t>
      </w:r>
    </w:p>
    <w:p w14:paraId="5CD1F8A1" w14:textId="61CC9E8A" w:rsidR="00883591" w:rsidRPr="00303082" w:rsidRDefault="00883591" w:rsidP="00B430B4">
      <w:pPr>
        <w:pStyle w:val="ListNumber2"/>
        <w:numPr>
          <w:ilvl w:val="0"/>
          <w:numId w:val="8"/>
        </w:numPr>
        <w:rPr>
          <w:lang w:val="en-US"/>
        </w:rPr>
      </w:pPr>
      <w:r w:rsidRPr="00883591">
        <w:rPr>
          <w:b/>
          <w:bCs/>
          <w:lang w:val="en-US"/>
        </w:rPr>
        <w:t>DER – SLA Status</w:t>
      </w:r>
      <w:r w:rsidR="00690702" w:rsidRPr="00883591">
        <w:rPr>
          <w:b/>
          <w:bCs/>
          <w:lang w:val="en-US"/>
        </w:rPr>
        <w:t xml:space="preserve"> : </w:t>
      </w:r>
      <w:r w:rsidRPr="00303082">
        <w:rPr>
          <w:lang w:val="en-US"/>
        </w:rPr>
        <w:t xml:space="preserve">Derived Column Name : </w:t>
      </w:r>
      <w:r>
        <w:rPr>
          <w:lang w:val="en-US"/>
        </w:rPr>
        <w:t>SLA Status</w:t>
      </w:r>
      <w:r w:rsidRPr="00303082">
        <w:rPr>
          <w:lang w:val="en-US"/>
        </w:rPr>
        <w:t xml:space="preserve">, </w:t>
      </w:r>
      <w:r w:rsidRPr="00303082">
        <w:rPr>
          <w:rFonts w:cstheme="minorHAnsi"/>
          <w:lang w:val="en-US"/>
        </w:rPr>
        <w:t xml:space="preserve">Derived Column : &lt;add as new column&gt;, Expression : </w:t>
      </w:r>
      <w:proofErr w:type="spellStart"/>
      <w:r w:rsidR="00FA1AEC" w:rsidRPr="00FA1AEC">
        <w:rPr>
          <w:rFonts w:cstheme="minorHAnsi"/>
          <w:lang w:val="en-US"/>
        </w:rPr>
        <w:t>WaitTime_int</w:t>
      </w:r>
      <w:proofErr w:type="spellEnd"/>
      <w:r w:rsidR="00FA1AEC" w:rsidRPr="00FA1AEC">
        <w:rPr>
          <w:rFonts w:cstheme="minorHAnsi"/>
          <w:lang w:val="en-US"/>
        </w:rPr>
        <w:t xml:space="preserve"> &lt; 35 ? "Within SLA" : "Outside SLA"</w:t>
      </w:r>
    </w:p>
    <w:p w14:paraId="714F9C9C" w14:textId="7E3C0FDA" w:rsidR="00714480" w:rsidRDefault="00883591" w:rsidP="00524D9A">
      <w:pPr>
        <w:pStyle w:val="ListNumber2"/>
        <w:numPr>
          <w:ilvl w:val="0"/>
          <w:numId w:val="0"/>
        </w:numPr>
        <w:rPr>
          <w:lang w:val="en-US"/>
        </w:rPr>
      </w:pPr>
      <w:r>
        <w:rPr>
          <w:noProof/>
          <w:color w:val="2B579A"/>
          <w:shd w:val="clear" w:color="auto" w:fill="E6E6E6"/>
          <w:lang w:val="en-US"/>
        </w:rPr>
        <w:drawing>
          <wp:inline distT="0" distB="0" distL="0" distR="0" wp14:anchorId="4D7E7A10" wp14:editId="3FBD94FB">
            <wp:extent cx="6093460" cy="2626360"/>
            <wp:effectExtent l="0" t="0" r="2540" b="2540"/>
            <wp:docPr id="828245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3460" cy="2626360"/>
                    </a:xfrm>
                    <a:prstGeom prst="rect">
                      <a:avLst/>
                    </a:prstGeom>
                    <a:noFill/>
                    <a:ln>
                      <a:noFill/>
                    </a:ln>
                  </pic:spPr>
                </pic:pic>
              </a:graphicData>
            </a:graphic>
          </wp:inline>
        </w:drawing>
      </w:r>
    </w:p>
    <w:p w14:paraId="7AF2C116" w14:textId="2966899C" w:rsidR="00714480" w:rsidRDefault="00714480" w:rsidP="00714480">
      <w:pPr>
        <w:rPr>
          <w:lang w:val="en-US"/>
        </w:rPr>
      </w:pPr>
    </w:p>
    <w:p w14:paraId="74D5653F" w14:textId="77777777" w:rsidR="00E2371F" w:rsidRDefault="00E2371F" w:rsidP="00714480">
      <w:pPr>
        <w:rPr>
          <w:lang w:val="en-US"/>
        </w:rPr>
      </w:pPr>
    </w:p>
    <w:p w14:paraId="684BA769" w14:textId="77777777" w:rsidR="00E2371F" w:rsidRDefault="00E2371F" w:rsidP="00714480">
      <w:pPr>
        <w:rPr>
          <w:lang w:val="en-US"/>
        </w:rPr>
      </w:pPr>
    </w:p>
    <w:p w14:paraId="0E96B958" w14:textId="77777777" w:rsidR="00E2371F" w:rsidRDefault="00E2371F" w:rsidP="00714480">
      <w:pPr>
        <w:rPr>
          <w:lang w:val="en-US"/>
        </w:rPr>
      </w:pPr>
    </w:p>
    <w:p w14:paraId="0E966E68" w14:textId="77777777" w:rsidR="00E2371F" w:rsidRDefault="00E2371F" w:rsidP="00714480">
      <w:pPr>
        <w:rPr>
          <w:lang w:val="en-US"/>
        </w:rPr>
      </w:pPr>
    </w:p>
    <w:p w14:paraId="3D462FFC" w14:textId="77777777" w:rsidR="00E2371F" w:rsidRDefault="00E2371F" w:rsidP="00714480">
      <w:pPr>
        <w:rPr>
          <w:lang w:val="en-US"/>
        </w:rPr>
      </w:pPr>
    </w:p>
    <w:p w14:paraId="7C670579" w14:textId="77777777" w:rsidR="00E2371F" w:rsidRDefault="00E2371F" w:rsidP="00714480">
      <w:pPr>
        <w:rPr>
          <w:lang w:val="en-US"/>
        </w:rPr>
      </w:pPr>
    </w:p>
    <w:p w14:paraId="400D47B5" w14:textId="383B2A9B" w:rsidR="000B5B4E" w:rsidRDefault="00BF4ABB" w:rsidP="00714480">
      <w:pPr>
        <w:rPr>
          <w:b/>
          <w:lang w:val="en-US"/>
        </w:rPr>
      </w:pPr>
      <w:r w:rsidRPr="001F4525">
        <w:rPr>
          <w:b/>
          <w:bCs/>
          <w:lang w:val="en-US"/>
        </w:rPr>
        <w:lastRenderedPageBreak/>
        <w:t xml:space="preserve">Part 5 : ODS </w:t>
      </w:r>
      <w:proofErr w:type="spellStart"/>
      <w:r w:rsidRPr="001F4525">
        <w:rPr>
          <w:b/>
          <w:bCs/>
          <w:lang w:val="en-US"/>
        </w:rPr>
        <w:t>CallData</w:t>
      </w:r>
      <w:proofErr w:type="spellEnd"/>
    </w:p>
    <w:p w14:paraId="459B577B" w14:textId="77D3D261" w:rsidR="0054043A" w:rsidRPr="00DD5BE3" w:rsidRDefault="00C85B78" w:rsidP="00B430B4">
      <w:pPr>
        <w:pStyle w:val="ListParagraph"/>
        <w:numPr>
          <w:ilvl w:val="0"/>
          <w:numId w:val="8"/>
        </w:numPr>
        <w:rPr>
          <w:b/>
          <w:bCs/>
          <w:lang w:val="en-US"/>
        </w:rPr>
      </w:pPr>
      <w:r w:rsidRPr="00C85B78">
        <w:rPr>
          <w:b/>
          <w:bCs/>
          <w:lang w:val="en-US"/>
        </w:rPr>
        <w:t xml:space="preserve">DCNV </w:t>
      </w:r>
      <w:r>
        <w:rPr>
          <w:b/>
          <w:bCs/>
          <w:lang w:val="en-US"/>
        </w:rPr>
        <w:t>–</w:t>
      </w:r>
      <w:r w:rsidRPr="00C85B78">
        <w:rPr>
          <w:b/>
          <w:bCs/>
          <w:lang w:val="en-US"/>
        </w:rPr>
        <w:t xml:space="preserve"> Resizing</w:t>
      </w:r>
      <w:r>
        <w:rPr>
          <w:b/>
          <w:bCs/>
          <w:lang w:val="en-US"/>
        </w:rPr>
        <w:t xml:space="preserve"> : </w:t>
      </w:r>
      <w:r>
        <w:rPr>
          <w:lang w:val="en-US"/>
        </w:rPr>
        <w:t>Reconfigure the lengt</w:t>
      </w:r>
      <w:r w:rsidR="00C5427F">
        <w:rPr>
          <w:lang w:val="en-US"/>
        </w:rPr>
        <w:t>h</w:t>
      </w:r>
      <w:r w:rsidR="00FC7F6D" w:rsidRPr="00FC7F6D">
        <w:rPr>
          <w:b/>
          <w:noProof/>
          <w:color w:val="2B579A"/>
          <w:shd w:val="clear" w:color="auto" w:fill="E6E6E6"/>
          <w:lang w:val="en-US"/>
        </w:rPr>
        <w:drawing>
          <wp:inline distT="0" distB="0" distL="0" distR="0" wp14:anchorId="68A00513" wp14:editId="66B7F65B">
            <wp:extent cx="5747205" cy="2644959"/>
            <wp:effectExtent l="0" t="0" r="6350" b="3175"/>
            <wp:docPr id="64817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73976" name="Picture 1" descr="A screenshot of a computer&#10;&#10;Description automatically generated"/>
                    <pic:cNvPicPr/>
                  </pic:nvPicPr>
                  <pic:blipFill>
                    <a:blip r:embed="rId57"/>
                    <a:stretch>
                      <a:fillRect/>
                    </a:stretch>
                  </pic:blipFill>
                  <pic:spPr>
                    <a:xfrm>
                      <a:off x="0" y="0"/>
                      <a:ext cx="5752986" cy="2647620"/>
                    </a:xfrm>
                    <a:prstGeom prst="rect">
                      <a:avLst/>
                    </a:prstGeom>
                  </pic:spPr>
                </pic:pic>
              </a:graphicData>
            </a:graphic>
          </wp:inline>
        </w:drawing>
      </w:r>
    </w:p>
    <w:p w14:paraId="6705AFF6" w14:textId="6CF72C0B" w:rsidR="00931490" w:rsidRPr="009C7579" w:rsidRDefault="001F4525" w:rsidP="00B430B4">
      <w:pPr>
        <w:pStyle w:val="ListNumber2"/>
        <w:numPr>
          <w:ilvl w:val="0"/>
          <w:numId w:val="8"/>
        </w:numPr>
        <w:rPr>
          <w:lang w:val="en-US"/>
        </w:rPr>
      </w:pPr>
      <w:r w:rsidRPr="001F4525">
        <w:rPr>
          <w:b/>
          <w:bCs/>
          <w:lang w:val="en-US"/>
        </w:rPr>
        <w:t xml:space="preserve">OLE_DST – ODS </w:t>
      </w:r>
      <w:proofErr w:type="spellStart"/>
      <w:r w:rsidRPr="001F4525">
        <w:rPr>
          <w:b/>
          <w:bCs/>
          <w:lang w:val="en-US"/>
        </w:rPr>
        <w:t>CallData</w:t>
      </w:r>
      <w:proofErr w:type="spellEnd"/>
      <w:r w:rsidRPr="001F4525">
        <w:rPr>
          <w:b/>
          <w:bCs/>
          <w:lang w:val="en-US"/>
        </w:rPr>
        <w:t xml:space="preserve"> : </w:t>
      </w:r>
      <w:r w:rsidR="00B0461E" w:rsidRPr="006A586A">
        <w:rPr>
          <w:lang w:val="en-US"/>
        </w:rPr>
        <w:t xml:space="preserve">Connect to SQL Server </w:t>
      </w:r>
      <w:r w:rsidR="004F38DB" w:rsidRPr="006A586A">
        <w:rPr>
          <w:lang w:val="en-US"/>
        </w:rPr>
        <w:t xml:space="preserve">ODS </w:t>
      </w:r>
      <w:r w:rsidR="00B0461E" w:rsidRPr="006A586A">
        <w:rPr>
          <w:lang w:val="en-US"/>
        </w:rPr>
        <w:t xml:space="preserve">database </w:t>
      </w:r>
      <w:r w:rsidR="004F38DB" w:rsidRPr="006A586A">
        <w:rPr>
          <w:lang w:val="en-US"/>
        </w:rPr>
        <w:t>then select the “</w:t>
      </w:r>
      <w:proofErr w:type="spellStart"/>
      <w:r w:rsidR="004F38DB" w:rsidRPr="006A586A">
        <w:rPr>
          <w:lang w:val="en-US"/>
        </w:rPr>
        <w:t>CallData</w:t>
      </w:r>
      <w:proofErr w:type="spellEnd"/>
      <w:r w:rsidR="004F38DB" w:rsidRPr="006A586A">
        <w:rPr>
          <w:lang w:val="en-US"/>
        </w:rPr>
        <w:t xml:space="preserve">” table </w:t>
      </w:r>
      <w:r w:rsidR="009C7579">
        <w:rPr>
          <w:lang w:val="en-US"/>
        </w:rPr>
        <w:t>and create a new “</w:t>
      </w:r>
      <w:proofErr w:type="spellStart"/>
      <w:r w:rsidR="009C7579">
        <w:rPr>
          <w:lang w:val="en-US"/>
        </w:rPr>
        <w:t>CallData</w:t>
      </w:r>
      <w:proofErr w:type="spellEnd"/>
      <w:r w:rsidR="009C7579">
        <w:rPr>
          <w:lang w:val="en-US"/>
        </w:rPr>
        <w:t xml:space="preserve">” table </w:t>
      </w:r>
      <w:r w:rsidR="009C7579" w:rsidRPr="006A586A">
        <w:rPr>
          <w:rFonts w:cstheme="minorHAnsi"/>
          <w:lang w:val="en-US"/>
        </w:rPr>
        <w:t>→</w:t>
      </w:r>
      <w:r w:rsidR="009C7579" w:rsidRPr="006A586A">
        <w:rPr>
          <w:lang w:val="en-US"/>
        </w:rPr>
        <w:t xml:space="preserve"> Mapping</w:t>
      </w:r>
      <w:r w:rsidR="00E2371F">
        <w:rPr>
          <w:lang w:val="en-US"/>
        </w:rPr>
        <w:br/>
      </w:r>
      <w:r w:rsidR="00F00E51" w:rsidRPr="00F00E51">
        <w:rPr>
          <w:noProof/>
          <w:color w:val="2B579A"/>
          <w:shd w:val="clear" w:color="auto" w:fill="E6E6E6"/>
          <w:lang w:val="en-US"/>
        </w:rPr>
        <w:drawing>
          <wp:inline distT="0" distB="0" distL="0" distR="0" wp14:anchorId="7677BF82" wp14:editId="32E98E17">
            <wp:extent cx="2991267" cy="2029108"/>
            <wp:effectExtent l="0" t="0" r="0" b="9525"/>
            <wp:docPr id="1429998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98446" name="Picture 1" descr="A screenshot of a computer code&#10;&#10;Description automatically generated"/>
                    <pic:cNvPicPr/>
                  </pic:nvPicPr>
                  <pic:blipFill>
                    <a:blip r:embed="rId58"/>
                    <a:stretch>
                      <a:fillRect/>
                    </a:stretch>
                  </pic:blipFill>
                  <pic:spPr>
                    <a:xfrm>
                      <a:off x="0" y="0"/>
                      <a:ext cx="2991267" cy="2029108"/>
                    </a:xfrm>
                    <a:prstGeom prst="rect">
                      <a:avLst/>
                    </a:prstGeom>
                  </pic:spPr>
                </pic:pic>
              </a:graphicData>
            </a:graphic>
          </wp:inline>
        </w:drawing>
      </w:r>
      <w:r w:rsidR="00E2371F" w:rsidRPr="009C7579">
        <w:rPr>
          <w:lang w:val="en-US"/>
        </w:rPr>
        <w:br/>
      </w:r>
      <w:r w:rsidR="009C7579" w:rsidRPr="0054043A">
        <w:rPr>
          <w:noProof/>
          <w:color w:val="2B579A"/>
          <w:shd w:val="clear" w:color="auto" w:fill="E6E6E6"/>
          <w:lang w:val="en-US"/>
        </w:rPr>
        <w:drawing>
          <wp:inline distT="0" distB="0" distL="0" distR="0" wp14:anchorId="360B2A52" wp14:editId="0F207E4C">
            <wp:extent cx="3752697" cy="3311063"/>
            <wp:effectExtent l="0" t="0" r="635" b="3810"/>
            <wp:docPr id="1534863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3074" name="Picture 1" descr="A screenshot of a computer&#10;&#10;Description automatically generated"/>
                    <pic:cNvPicPr/>
                  </pic:nvPicPr>
                  <pic:blipFill>
                    <a:blip r:embed="rId59"/>
                    <a:stretch>
                      <a:fillRect/>
                    </a:stretch>
                  </pic:blipFill>
                  <pic:spPr>
                    <a:xfrm>
                      <a:off x="0" y="0"/>
                      <a:ext cx="3784798" cy="3339386"/>
                    </a:xfrm>
                    <a:prstGeom prst="rect">
                      <a:avLst/>
                    </a:prstGeom>
                  </pic:spPr>
                </pic:pic>
              </a:graphicData>
            </a:graphic>
          </wp:inline>
        </w:drawing>
      </w:r>
    </w:p>
    <w:p w14:paraId="75DBC539" w14:textId="5230ABDA" w:rsidR="000B5B4E" w:rsidRDefault="004837F6" w:rsidP="00714480">
      <w:pPr>
        <w:rPr>
          <w:lang w:val="en-US"/>
        </w:rPr>
      </w:pPr>
      <w:r>
        <w:rPr>
          <w:b/>
          <w:bCs/>
          <w:lang w:val="en-US"/>
        </w:rPr>
        <w:lastRenderedPageBreak/>
        <w:t>Result “</w:t>
      </w:r>
      <w:proofErr w:type="spellStart"/>
      <w:r>
        <w:rPr>
          <w:b/>
          <w:bCs/>
          <w:lang w:val="en-US"/>
        </w:rPr>
        <w:t>CallData</w:t>
      </w:r>
      <w:proofErr w:type="spellEnd"/>
      <w:r>
        <w:rPr>
          <w:b/>
          <w:bCs/>
          <w:lang w:val="en-US"/>
        </w:rPr>
        <w:t xml:space="preserve">” table : </w:t>
      </w:r>
    </w:p>
    <w:p w14:paraId="266ED91D" w14:textId="3DDFD5AA" w:rsidR="000B5B4E" w:rsidRDefault="00B859CB" w:rsidP="00714480">
      <w:pPr>
        <w:rPr>
          <w:lang w:val="en-US"/>
        </w:rPr>
      </w:pPr>
      <w:r>
        <w:rPr>
          <w:noProof/>
          <w:color w:val="2B579A"/>
          <w:shd w:val="clear" w:color="auto" w:fill="E6E6E6"/>
        </w:rPr>
        <w:drawing>
          <wp:inline distT="0" distB="0" distL="0" distR="0" wp14:anchorId="6A9B71A4" wp14:editId="00C14AB8">
            <wp:extent cx="5648821" cy="3682146"/>
            <wp:effectExtent l="0" t="0" r="0" b="0"/>
            <wp:docPr id="16511505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648821" cy="3682146"/>
                    </a:xfrm>
                    <a:prstGeom prst="rect">
                      <a:avLst/>
                    </a:prstGeom>
                  </pic:spPr>
                </pic:pic>
              </a:graphicData>
            </a:graphic>
          </wp:inline>
        </w:drawing>
      </w:r>
    </w:p>
    <w:p w14:paraId="27B98BA1" w14:textId="4A56840E" w:rsidR="008B769F" w:rsidRPr="002C7CB6" w:rsidRDefault="000C10F7">
      <w:pPr>
        <w:pStyle w:val="Heading2"/>
        <w:rPr>
          <w:rFonts w:asciiTheme="minorHAnsi" w:eastAsiaTheme="minorEastAsia" w:hAnsiTheme="minorHAnsi" w:cstheme="minorBidi"/>
          <w:b w:val="0"/>
          <w:color w:val="4E4484" w:themeColor="text1" w:themeTint="BF"/>
          <w:sz w:val="20"/>
          <w:lang w:val="en-US"/>
        </w:rPr>
      </w:pPr>
      <w:bookmarkStart w:id="32" w:name="_Toc1659832544"/>
      <w:bookmarkStart w:id="33" w:name="_Toc167045190"/>
      <w:r>
        <w:rPr>
          <w:lang w:val="en-US"/>
        </w:rPr>
        <w:t xml:space="preserve">III-3. </w:t>
      </w:r>
      <w:r w:rsidR="00075F41">
        <w:rPr>
          <w:lang w:val="en-US"/>
        </w:rPr>
        <w:t>Employees Table</w:t>
      </w:r>
      <w:bookmarkEnd w:id="32"/>
      <w:bookmarkEnd w:id="33"/>
    </w:p>
    <w:p w14:paraId="142E60AE" w14:textId="5B9201E9" w:rsidR="008B769F" w:rsidRPr="002C7CB6" w:rsidRDefault="00EB7E37">
      <w:pPr>
        <w:rPr>
          <w:lang w:val="en-US"/>
        </w:rPr>
      </w:pPr>
      <w:r>
        <w:rPr>
          <w:lang w:val="en-US"/>
        </w:rPr>
        <w:t xml:space="preserve">The </w:t>
      </w:r>
      <w:r w:rsidR="0008389A">
        <w:rPr>
          <w:lang w:val="en-US"/>
        </w:rPr>
        <w:t xml:space="preserve">Site column has a name of site and a </w:t>
      </w:r>
      <w:r w:rsidR="00ED34AD">
        <w:rPr>
          <w:lang w:val="en-US"/>
        </w:rPr>
        <w:t>State Code</w:t>
      </w:r>
      <w:r>
        <w:rPr>
          <w:lang w:val="en-US"/>
        </w:rPr>
        <w:t xml:space="preserve"> both</w:t>
      </w:r>
      <w:r w:rsidR="00ED34AD">
        <w:rPr>
          <w:lang w:val="en-US"/>
        </w:rPr>
        <w:t xml:space="preserve">. </w:t>
      </w:r>
      <w:r>
        <w:rPr>
          <w:lang w:val="en-US"/>
        </w:rPr>
        <w:t>Dividing by</w:t>
      </w:r>
      <w:r w:rsidR="008E4B94">
        <w:rPr>
          <w:lang w:val="en-US"/>
        </w:rPr>
        <w:t xml:space="preserve"> State Code </w:t>
      </w:r>
      <w:r w:rsidR="006D18A6">
        <w:rPr>
          <w:lang w:val="en-US"/>
        </w:rPr>
        <w:t>and the Site</w:t>
      </w:r>
      <w:r>
        <w:rPr>
          <w:lang w:val="en-US"/>
        </w:rPr>
        <w:t>,</w:t>
      </w:r>
      <w:r w:rsidR="006D18A6">
        <w:rPr>
          <w:lang w:val="en-US"/>
        </w:rPr>
        <w:t xml:space="preserve"> </w:t>
      </w:r>
      <w:r>
        <w:rPr>
          <w:lang w:val="en-US"/>
        </w:rPr>
        <w:t>S</w:t>
      </w:r>
      <w:r w:rsidR="006D18A6">
        <w:rPr>
          <w:lang w:val="en-US"/>
        </w:rPr>
        <w:t>ate code will</w:t>
      </w:r>
      <w:r>
        <w:rPr>
          <w:lang w:val="en-US"/>
        </w:rPr>
        <w:t xml:space="preserve"> be</w:t>
      </w:r>
      <w:r w:rsidR="006D18A6">
        <w:rPr>
          <w:lang w:val="en-US"/>
        </w:rPr>
        <w:t xml:space="preserve"> </w:t>
      </w:r>
      <w:r w:rsidR="00434B41">
        <w:rPr>
          <w:lang w:val="en-US"/>
        </w:rPr>
        <w:t>join</w:t>
      </w:r>
      <w:r>
        <w:rPr>
          <w:lang w:val="en-US"/>
        </w:rPr>
        <w:t>ed</w:t>
      </w:r>
      <w:r w:rsidR="00434B41">
        <w:rPr>
          <w:lang w:val="en-US"/>
        </w:rPr>
        <w:t xml:space="preserve"> with </w:t>
      </w:r>
      <w:r>
        <w:rPr>
          <w:lang w:val="en-US"/>
        </w:rPr>
        <w:t xml:space="preserve">the </w:t>
      </w:r>
      <w:r w:rsidR="00434B41">
        <w:rPr>
          <w:lang w:val="en-US"/>
        </w:rPr>
        <w:t xml:space="preserve">US States table </w:t>
      </w:r>
      <w:r w:rsidR="00CA7BB3">
        <w:rPr>
          <w:lang w:val="en-US"/>
        </w:rPr>
        <w:t xml:space="preserve">to have correct name of State and </w:t>
      </w:r>
      <w:r w:rsidR="001124F8">
        <w:rPr>
          <w:lang w:val="en-US"/>
        </w:rPr>
        <w:t xml:space="preserve">Region. </w:t>
      </w:r>
    </w:p>
    <w:p w14:paraId="264435BB" w14:textId="491B02A5" w:rsidR="00EB7E37" w:rsidRDefault="00EB7E37">
      <w:pPr>
        <w:rPr>
          <w:lang w:val="en-US"/>
        </w:rPr>
      </w:pPr>
    </w:p>
    <w:p w14:paraId="767C7AC5" w14:textId="75521AB8" w:rsidR="00EB7E37" w:rsidRPr="00593536" w:rsidRDefault="00593536" w:rsidP="00B430B4">
      <w:pPr>
        <w:pStyle w:val="ListParagraph"/>
        <w:numPr>
          <w:ilvl w:val="0"/>
          <w:numId w:val="10"/>
        </w:numPr>
        <w:rPr>
          <w:lang w:val="en-US"/>
        </w:rPr>
      </w:pPr>
      <w:r>
        <w:rPr>
          <w:lang w:val="en-US"/>
        </w:rPr>
        <w:t>Verify if there is any duplicate data</w:t>
      </w:r>
    </w:p>
    <w:p w14:paraId="6E4725E5" w14:textId="14DFE9B3" w:rsidR="00F83DC3" w:rsidRDefault="003A71ED">
      <w:pPr>
        <w:rPr>
          <w:lang w:val="en-US"/>
        </w:rPr>
      </w:pPr>
      <w:r w:rsidRPr="003A71ED">
        <w:rPr>
          <w:noProof/>
          <w:color w:val="2B579A"/>
          <w:shd w:val="clear" w:color="auto" w:fill="E6E6E6"/>
          <w:lang w:val="en-US"/>
        </w:rPr>
        <w:drawing>
          <wp:inline distT="0" distB="0" distL="0" distR="0" wp14:anchorId="6D1535C4" wp14:editId="59AAEDF0">
            <wp:extent cx="2494483" cy="2169387"/>
            <wp:effectExtent l="0" t="0" r="1270" b="2540"/>
            <wp:docPr id="1625550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0066" name="Picture 1" descr="A screenshot of a computer program&#10;&#10;Description automatically generated"/>
                    <pic:cNvPicPr/>
                  </pic:nvPicPr>
                  <pic:blipFill>
                    <a:blip r:embed="rId61"/>
                    <a:stretch>
                      <a:fillRect/>
                    </a:stretch>
                  </pic:blipFill>
                  <pic:spPr>
                    <a:xfrm>
                      <a:off x="0" y="0"/>
                      <a:ext cx="2497066" cy="2171633"/>
                    </a:xfrm>
                    <a:prstGeom prst="rect">
                      <a:avLst/>
                    </a:prstGeom>
                  </pic:spPr>
                </pic:pic>
              </a:graphicData>
            </a:graphic>
          </wp:inline>
        </w:drawing>
      </w:r>
    </w:p>
    <w:p w14:paraId="77235920" w14:textId="6C5FD751" w:rsidR="00AF2FE4" w:rsidRPr="003A4523" w:rsidRDefault="003A4523">
      <w:pPr>
        <w:rPr>
          <w:sz w:val="20"/>
          <w:szCs w:val="16"/>
          <w:lang w:val="en-US"/>
        </w:rPr>
      </w:pPr>
      <w:r w:rsidRPr="003A4523">
        <w:rPr>
          <w:sz w:val="20"/>
          <w:szCs w:val="16"/>
          <w:lang w:val="en-US"/>
        </w:rPr>
        <w:t>&lt;No duplicate&gt;</w:t>
      </w:r>
    </w:p>
    <w:p w14:paraId="1E5D99A9" w14:textId="77777777" w:rsidR="00593536" w:rsidRDefault="00593536">
      <w:pPr>
        <w:rPr>
          <w:lang w:val="en-US"/>
        </w:rPr>
      </w:pPr>
    </w:p>
    <w:p w14:paraId="70EF12BF" w14:textId="3693430E" w:rsidR="003A4523" w:rsidRPr="003A4523" w:rsidRDefault="003A4523" w:rsidP="00B430B4">
      <w:pPr>
        <w:pStyle w:val="ListParagraph"/>
        <w:numPr>
          <w:ilvl w:val="0"/>
          <w:numId w:val="10"/>
        </w:numPr>
        <w:rPr>
          <w:lang w:val="en-US"/>
        </w:rPr>
      </w:pPr>
      <w:r>
        <w:rPr>
          <w:lang w:val="en-US"/>
        </w:rPr>
        <w:t>Data Flow for the ODS Employees data</w:t>
      </w:r>
    </w:p>
    <w:p w14:paraId="386839AE" w14:textId="42C22800" w:rsidR="00AF2FE4" w:rsidRDefault="00AF2FE4">
      <w:pPr>
        <w:rPr>
          <w:lang w:val="en-US"/>
        </w:rPr>
      </w:pPr>
      <w:r w:rsidRPr="00717EA9">
        <w:rPr>
          <w:noProof/>
          <w:color w:val="2B579A"/>
          <w:shd w:val="clear" w:color="auto" w:fill="E6E6E6"/>
          <w:lang w:val="en-US"/>
        </w:rPr>
        <w:lastRenderedPageBreak/>
        <w:drawing>
          <wp:inline distT="0" distB="0" distL="0" distR="0" wp14:anchorId="2D8552A1" wp14:editId="6EBFC107">
            <wp:extent cx="2291217" cy="3890878"/>
            <wp:effectExtent l="0" t="0" r="0" b="0"/>
            <wp:docPr id="135856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277" name="Picture 1" descr="A screenshot of a computer&#10;&#10;Description automatically generated"/>
                    <pic:cNvPicPr/>
                  </pic:nvPicPr>
                  <pic:blipFill>
                    <a:blip r:embed="rId62"/>
                    <a:stretch>
                      <a:fillRect/>
                    </a:stretch>
                  </pic:blipFill>
                  <pic:spPr>
                    <a:xfrm>
                      <a:off x="0" y="0"/>
                      <a:ext cx="2299536" cy="3905005"/>
                    </a:xfrm>
                    <a:prstGeom prst="rect">
                      <a:avLst/>
                    </a:prstGeom>
                  </pic:spPr>
                </pic:pic>
              </a:graphicData>
            </a:graphic>
          </wp:inline>
        </w:drawing>
      </w:r>
    </w:p>
    <w:p w14:paraId="7FEC19AE" w14:textId="77777777" w:rsidR="00AF2FE4" w:rsidRDefault="00AF2FE4">
      <w:pPr>
        <w:rPr>
          <w:lang w:val="en-US"/>
        </w:rPr>
      </w:pPr>
    </w:p>
    <w:p w14:paraId="28F87339" w14:textId="75E351A7" w:rsidR="00AF2FE4" w:rsidRPr="003940F8" w:rsidRDefault="002047F0" w:rsidP="00B430B4">
      <w:pPr>
        <w:pStyle w:val="ListParagraph"/>
        <w:numPr>
          <w:ilvl w:val="0"/>
          <w:numId w:val="10"/>
        </w:numPr>
        <w:rPr>
          <w:b/>
          <w:bCs/>
          <w:lang w:val="en-US"/>
        </w:rPr>
      </w:pPr>
      <w:r w:rsidRPr="00551365">
        <w:rPr>
          <w:b/>
          <w:bCs/>
          <w:lang w:val="en-US"/>
        </w:rPr>
        <w:t>DER – Site Code :</w:t>
      </w:r>
      <w:r>
        <w:rPr>
          <w:lang w:val="en-US"/>
        </w:rPr>
        <w:t xml:space="preserve"> </w:t>
      </w:r>
      <w:r w:rsidR="00680067">
        <w:rPr>
          <w:lang w:val="en-US"/>
        </w:rPr>
        <w:br/>
      </w:r>
      <w:r w:rsidR="00680067" w:rsidRPr="00680067">
        <w:rPr>
          <w:noProof/>
          <w:color w:val="2B579A"/>
          <w:shd w:val="clear" w:color="auto" w:fill="E6E6E6"/>
          <w:lang w:val="en-US"/>
        </w:rPr>
        <w:drawing>
          <wp:inline distT="0" distB="0" distL="0" distR="0" wp14:anchorId="2CC069AE" wp14:editId="6E0B1E53">
            <wp:extent cx="6097270" cy="422275"/>
            <wp:effectExtent l="0" t="0" r="0" b="0"/>
            <wp:docPr id="7777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506" name="Picture 1" descr="A screenshot of a computer&#10;&#10;Description automatically generated"/>
                    <pic:cNvPicPr/>
                  </pic:nvPicPr>
                  <pic:blipFill>
                    <a:blip r:embed="rId63"/>
                    <a:stretch>
                      <a:fillRect/>
                    </a:stretch>
                  </pic:blipFill>
                  <pic:spPr>
                    <a:xfrm>
                      <a:off x="0" y="0"/>
                      <a:ext cx="6097270" cy="422275"/>
                    </a:xfrm>
                    <a:prstGeom prst="rect">
                      <a:avLst/>
                    </a:prstGeom>
                  </pic:spPr>
                </pic:pic>
              </a:graphicData>
            </a:graphic>
          </wp:inline>
        </w:drawing>
      </w:r>
    </w:p>
    <w:p w14:paraId="3DDFB635" w14:textId="77777777" w:rsidR="003940F8" w:rsidRPr="00551365" w:rsidRDefault="003940F8" w:rsidP="003940F8">
      <w:pPr>
        <w:pStyle w:val="ListParagraph"/>
        <w:rPr>
          <w:b/>
          <w:bCs/>
          <w:lang w:val="en-US"/>
        </w:rPr>
      </w:pPr>
    </w:p>
    <w:p w14:paraId="00123591" w14:textId="6DB19E9D" w:rsidR="00AF2FE4" w:rsidRPr="00551365" w:rsidRDefault="00680067" w:rsidP="00B430B4">
      <w:pPr>
        <w:pStyle w:val="ListParagraph"/>
        <w:numPr>
          <w:ilvl w:val="0"/>
          <w:numId w:val="10"/>
        </w:numPr>
        <w:rPr>
          <w:b/>
          <w:bCs/>
          <w:lang w:val="en-US"/>
        </w:rPr>
      </w:pPr>
      <w:r w:rsidRPr="00551365">
        <w:rPr>
          <w:b/>
          <w:bCs/>
          <w:lang w:val="en-US"/>
        </w:rPr>
        <w:t>DER – Site</w:t>
      </w:r>
      <w:r w:rsidR="00551365" w:rsidRPr="00551365">
        <w:rPr>
          <w:b/>
          <w:bCs/>
          <w:lang w:val="en-US"/>
        </w:rPr>
        <w:t xml:space="preserve"> :</w:t>
      </w:r>
    </w:p>
    <w:p w14:paraId="1CC2A370" w14:textId="4F5835F2" w:rsidR="00AF2FE4" w:rsidRDefault="00551365" w:rsidP="003940F8">
      <w:pPr>
        <w:pStyle w:val="ListParagraph"/>
        <w:rPr>
          <w:lang w:val="en-US"/>
        </w:rPr>
      </w:pPr>
      <w:r w:rsidRPr="00551365">
        <w:rPr>
          <w:noProof/>
          <w:color w:val="2B579A"/>
          <w:shd w:val="clear" w:color="auto" w:fill="E6E6E6"/>
          <w:lang w:val="en-US"/>
        </w:rPr>
        <w:drawing>
          <wp:inline distT="0" distB="0" distL="0" distR="0" wp14:anchorId="659A7BFD" wp14:editId="2BDD4DAA">
            <wp:extent cx="6097270" cy="367030"/>
            <wp:effectExtent l="0" t="0" r="0" b="0"/>
            <wp:docPr id="170291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12157" name=""/>
                    <pic:cNvPicPr/>
                  </pic:nvPicPr>
                  <pic:blipFill>
                    <a:blip r:embed="rId64"/>
                    <a:stretch>
                      <a:fillRect/>
                    </a:stretch>
                  </pic:blipFill>
                  <pic:spPr>
                    <a:xfrm>
                      <a:off x="0" y="0"/>
                      <a:ext cx="6097270" cy="367030"/>
                    </a:xfrm>
                    <a:prstGeom prst="rect">
                      <a:avLst/>
                    </a:prstGeom>
                  </pic:spPr>
                </pic:pic>
              </a:graphicData>
            </a:graphic>
          </wp:inline>
        </w:drawing>
      </w:r>
    </w:p>
    <w:p w14:paraId="332AE950" w14:textId="77777777" w:rsidR="003940F8" w:rsidRDefault="003940F8" w:rsidP="003940F8">
      <w:pPr>
        <w:pStyle w:val="ListParagraph"/>
        <w:rPr>
          <w:lang w:val="en-US"/>
        </w:rPr>
      </w:pPr>
    </w:p>
    <w:p w14:paraId="3E144D7C" w14:textId="0867A9C8" w:rsidR="00AF2FE4" w:rsidRPr="009E3C5E" w:rsidRDefault="0099436B" w:rsidP="00B430B4">
      <w:pPr>
        <w:pStyle w:val="ListParagraph"/>
        <w:numPr>
          <w:ilvl w:val="0"/>
          <w:numId w:val="10"/>
        </w:numPr>
        <w:rPr>
          <w:lang w:val="en-US"/>
        </w:rPr>
      </w:pPr>
      <w:r w:rsidRPr="002B3F1A">
        <w:rPr>
          <w:b/>
          <w:bCs/>
          <w:lang w:val="en-US"/>
        </w:rPr>
        <w:t>LKP – STA Us States :</w:t>
      </w:r>
      <w:r>
        <w:rPr>
          <w:lang w:val="en-US"/>
        </w:rPr>
        <w:t xml:space="preserve"> </w:t>
      </w:r>
      <w:r>
        <w:rPr>
          <w:lang w:val="en-US"/>
        </w:rPr>
        <w:br/>
      </w:r>
      <w:r w:rsidRPr="0099436B">
        <w:rPr>
          <w:noProof/>
          <w:color w:val="2B579A"/>
          <w:shd w:val="clear" w:color="auto" w:fill="E6E6E6"/>
          <w:lang w:val="en-US"/>
        </w:rPr>
        <w:drawing>
          <wp:inline distT="0" distB="0" distL="0" distR="0" wp14:anchorId="0BE92152" wp14:editId="183DB265">
            <wp:extent cx="4349882" cy="2377440"/>
            <wp:effectExtent l="0" t="0" r="0" b="3810"/>
            <wp:docPr id="38852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20169" name="Picture 1" descr="A screenshot of a computer&#10;&#10;Description automatically generated"/>
                    <pic:cNvPicPr/>
                  </pic:nvPicPr>
                  <pic:blipFill>
                    <a:blip r:embed="rId65"/>
                    <a:stretch>
                      <a:fillRect/>
                    </a:stretch>
                  </pic:blipFill>
                  <pic:spPr>
                    <a:xfrm>
                      <a:off x="0" y="0"/>
                      <a:ext cx="4359384" cy="2382634"/>
                    </a:xfrm>
                    <a:prstGeom prst="rect">
                      <a:avLst/>
                    </a:prstGeom>
                  </pic:spPr>
                </pic:pic>
              </a:graphicData>
            </a:graphic>
          </wp:inline>
        </w:drawing>
      </w:r>
    </w:p>
    <w:p w14:paraId="4C5E50A8" w14:textId="6ACCE94E" w:rsidR="00AF2FE4" w:rsidRPr="003940F8" w:rsidRDefault="003940F8" w:rsidP="00B430B4">
      <w:pPr>
        <w:pStyle w:val="ListParagraph"/>
        <w:numPr>
          <w:ilvl w:val="0"/>
          <w:numId w:val="10"/>
        </w:numPr>
        <w:rPr>
          <w:lang w:val="en-US"/>
        </w:rPr>
      </w:pPr>
      <w:r w:rsidRPr="002B3F1A">
        <w:rPr>
          <w:b/>
          <w:bCs/>
          <w:lang w:val="en-US"/>
        </w:rPr>
        <w:lastRenderedPageBreak/>
        <w:t>DCNV – Resizing :</w:t>
      </w:r>
      <w:r>
        <w:rPr>
          <w:lang w:val="en-US"/>
        </w:rPr>
        <w:t xml:space="preserve"> </w:t>
      </w:r>
      <w:r w:rsidR="004E6593">
        <w:rPr>
          <w:lang w:val="en-US"/>
        </w:rPr>
        <w:br/>
      </w:r>
      <w:r w:rsidR="004E6593" w:rsidRPr="004E6593">
        <w:rPr>
          <w:noProof/>
          <w:color w:val="2B579A"/>
          <w:shd w:val="clear" w:color="auto" w:fill="E6E6E6"/>
          <w:lang w:val="en-US"/>
        </w:rPr>
        <w:drawing>
          <wp:inline distT="0" distB="0" distL="0" distR="0" wp14:anchorId="521F48F3" wp14:editId="04A959FC">
            <wp:extent cx="5290082" cy="1185062"/>
            <wp:effectExtent l="0" t="0" r="6350" b="0"/>
            <wp:docPr id="173310486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04861" name="Picture 1" descr="A table with text and numbers&#10;&#10;Description automatically generated"/>
                    <pic:cNvPicPr/>
                  </pic:nvPicPr>
                  <pic:blipFill>
                    <a:blip r:embed="rId66"/>
                    <a:stretch>
                      <a:fillRect/>
                    </a:stretch>
                  </pic:blipFill>
                  <pic:spPr>
                    <a:xfrm>
                      <a:off x="0" y="0"/>
                      <a:ext cx="5306971" cy="1188845"/>
                    </a:xfrm>
                    <a:prstGeom prst="rect">
                      <a:avLst/>
                    </a:prstGeom>
                  </pic:spPr>
                </pic:pic>
              </a:graphicData>
            </a:graphic>
          </wp:inline>
        </w:drawing>
      </w:r>
    </w:p>
    <w:p w14:paraId="1AB5E8BF" w14:textId="77777777" w:rsidR="00AF2FE4" w:rsidRDefault="00AF2FE4">
      <w:pPr>
        <w:rPr>
          <w:lang w:val="en-US"/>
        </w:rPr>
      </w:pPr>
    </w:p>
    <w:p w14:paraId="78B9FEFB" w14:textId="4EE29711" w:rsidR="00AF2FE4" w:rsidRPr="002B3F1A" w:rsidRDefault="002B3F1A" w:rsidP="00B430B4">
      <w:pPr>
        <w:pStyle w:val="ListParagraph"/>
        <w:numPr>
          <w:ilvl w:val="0"/>
          <w:numId w:val="10"/>
        </w:numPr>
        <w:rPr>
          <w:b/>
          <w:bCs/>
          <w:lang w:val="en-US"/>
        </w:rPr>
      </w:pPr>
      <w:r w:rsidRPr="002B3F1A">
        <w:rPr>
          <w:b/>
          <w:bCs/>
          <w:lang w:val="en-US"/>
        </w:rPr>
        <w:t>OLE_DST - ODS Employees :</w:t>
      </w:r>
      <w:r w:rsidR="007E069B">
        <w:rPr>
          <w:b/>
          <w:bCs/>
          <w:lang w:val="en-US"/>
        </w:rPr>
        <w:br/>
      </w:r>
      <w:r w:rsidR="007E069B" w:rsidRPr="007E069B">
        <w:rPr>
          <w:noProof/>
          <w:color w:val="2B579A"/>
          <w:shd w:val="clear" w:color="auto" w:fill="E6E6E6"/>
          <w:lang w:val="en-US"/>
        </w:rPr>
        <w:drawing>
          <wp:inline distT="0" distB="0" distL="0" distR="0" wp14:anchorId="65CA49B4" wp14:editId="1DFD95C5">
            <wp:extent cx="2876951" cy="1438476"/>
            <wp:effectExtent l="0" t="0" r="0" b="9525"/>
            <wp:docPr id="245348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8429" name="Picture 1" descr="A screenshot of a computer code&#10;&#10;Description automatically generated"/>
                    <pic:cNvPicPr/>
                  </pic:nvPicPr>
                  <pic:blipFill>
                    <a:blip r:embed="rId67"/>
                    <a:stretch>
                      <a:fillRect/>
                    </a:stretch>
                  </pic:blipFill>
                  <pic:spPr>
                    <a:xfrm>
                      <a:off x="0" y="0"/>
                      <a:ext cx="2876951" cy="1438476"/>
                    </a:xfrm>
                    <a:prstGeom prst="rect">
                      <a:avLst/>
                    </a:prstGeom>
                  </pic:spPr>
                </pic:pic>
              </a:graphicData>
            </a:graphic>
          </wp:inline>
        </w:drawing>
      </w:r>
      <w:r w:rsidRPr="007E069B">
        <w:rPr>
          <w:lang w:val="en-US"/>
        </w:rPr>
        <w:t xml:space="preserve"> </w:t>
      </w:r>
    </w:p>
    <w:p w14:paraId="63CB3D2A" w14:textId="54B7D0C7" w:rsidR="00B859CB" w:rsidRDefault="00717EA9" w:rsidP="00717EA9">
      <w:pPr>
        <w:pStyle w:val="ListNumber2"/>
        <w:numPr>
          <w:ilvl w:val="0"/>
          <w:numId w:val="0"/>
        </w:numPr>
        <w:ind w:left="360"/>
        <w:rPr>
          <w:lang w:val="en-US"/>
        </w:rPr>
      </w:pPr>
      <w:r w:rsidRPr="004C5AF2">
        <w:rPr>
          <w:noProof/>
          <w:color w:val="2B579A"/>
          <w:shd w:val="clear" w:color="auto" w:fill="E6E6E6"/>
          <w:lang w:val="en-US"/>
        </w:rPr>
        <w:drawing>
          <wp:inline distT="0" distB="0" distL="0" distR="0" wp14:anchorId="5394721A" wp14:editId="1095A3ED">
            <wp:extent cx="4228186" cy="3258665"/>
            <wp:effectExtent l="0" t="0" r="1270" b="0"/>
            <wp:docPr id="35187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1688" name="Picture 1" descr="A screenshot of a computer&#10;&#10;Description automatically generated"/>
                    <pic:cNvPicPr/>
                  </pic:nvPicPr>
                  <pic:blipFill>
                    <a:blip r:embed="rId68"/>
                    <a:stretch>
                      <a:fillRect/>
                    </a:stretch>
                  </pic:blipFill>
                  <pic:spPr>
                    <a:xfrm>
                      <a:off x="0" y="0"/>
                      <a:ext cx="4237693" cy="3265992"/>
                    </a:xfrm>
                    <a:prstGeom prst="rect">
                      <a:avLst/>
                    </a:prstGeom>
                  </pic:spPr>
                </pic:pic>
              </a:graphicData>
            </a:graphic>
          </wp:inline>
        </w:drawing>
      </w:r>
    </w:p>
    <w:p w14:paraId="12220173" w14:textId="5D79E179" w:rsidR="00B859CB" w:rsidRPr="008B769F" w:rsidRDefault="00B859CB" w:rsidP="004C5AF2">
      <w:pPr>
        <w:pStyle w:val="ListNumber2"/>
        <w:numPr>
          <w:ilvl w:val="0"/>
          <w:numId w:val="0"/>
        </w:numPr>
        <w:ind w:left="360"/>
        <w:rPr>
          <w:lang w:val="en-US"/>
        </w:rPr>
      </w:pPr>
    </w:p>
    <w:p w14:paraId="6258A1DD" w14:textId="7166871C" w:rsidR="002C7CB6" w:rsidRDefault="002C7CB6" w:rsidP="000D5288">
      <w:pPr>
        <w:pStyle w:val="Heading1"/>
        <w:numPr>
          <w:ilvl w:val="0"/>
          <w:numId w:val="3"/>
        </w:numPr>
        <w:rPr>
          <w:lang w:val="en-US" w:bidi="en-GB"/>
        </w:rPr>
      </w:pPr>
      <w:bookmarkStart w:id="34" w:name="_Toc1760113087"/>
      <w:bookmarkStart w:id="35" w:name="_Toc167045191"/>
      <w:r w:rsidRPr="002C7CB6">
        <w:rPr>
          <w:lang w:val="en-US" w:bidi="en-GB"/>
        </w:rPr>
        <w:lastRenderedPageBreak/>
        <w:t>DATA WARE HOUSE</w:t>
      </w:r>
      <w:bookmarkEnd w:id="34"/>
      <w:bookmarkEnd w:id="35"/>
    </w:p>
    <w:p w14:paraId="1B05E8C3" w14:textId="7FAD0A65" w:rsidR="00075F41" w:rsidRDefault="000C5C37" w:rsidP="00075F41">
      <w:pPr>
        <w:rPr>
          <w:lang w:val="en-US" w:bidi="en-GB"/>
        </w:rPr>
      </w:pPr>
      <w:r>
        <w:rPr>
          <w:lang w:val="en-US" w:bidi="en-GB"/>
        </w:rPr>
        <w:t xml:space="preserve">Beyond of the </w:t>
      </w:r>
      <w:r w:rsidR="006E4577">
        <w:rPr>
          <w:lang w:val="en-US" w:bidi="en-GB"/>
        </w:rPr>
        <w:t xml:space="preserve">ODS phase, It should be ensured the quality of the data before </w:t>
      </w:r>
      <w:r w:rsidR="00322727">
        <w:rPr>
          <w:lang w:val="en-US" w:bidi="en-GB"/>
        </w:rPr>
        <w:t xml:space="preserve">working on the Data Ware Housing. </w:t>
      </w:r>
      <w:r w:rsidR="007C3710">
        <w:rPr>
          <w:lang w:val="en-US" w:bidi="en-GB"/>
        </w:rPr>
        <w:t>First, add a Surrogate Key for each Dimension table</w:t>
      </w:r>
      <w:r w:rsidR="00373C2D">
        <w:rPr>
          <w:lang w:val="en-US" w:bidi="en-GB"/>
        </w:rPr>
        <w:t xml:space="preserve"> in order to verify if there is missing value or errors. Second, </w:t>
      </w:r>
      <w:r w:rsidR="007301C2">
        <w:rPr>
          <w:lang w:val="en-US" w:bidi="en-GB"/>
        </w:rPr>
        <w:t>build</w:t>
      </w:r>
      <w:r w:rsidR="00A85275">
        <w:rPr>
          <w:lang w:val="en-US" w:bidi="en-GB"/>
        </w:rPr>
        <w:t xml:space="preserve"> </w:t>
      </w:r>
      <w:r w:rsidR="00840BC5">
        <w:rPr>
          <w:lang w:val="en-US" w:bidi="en-GB"/>
        </w:rPr>
        <w:t>certain use case based on result of ETL</w:t>
      </w:r>
      <w:r w:rsidR="007301C2">
        <w:rPr>
          <w:lang w:val="en-US" w:bidi="en-GB"/>
        </w:rPr>
        <w:t xml:space="preserve"> tasks. </w:t>
      </w:r>
    </w:p>
    <w:p w14:paraId="61D61019" w14:textId="77777777" w:rsidR="00075F41" w:rsidRDefault="00075F41" w:rsidP="00075F41">
      <w:pPr>
        <w:rPr>
          <w:lang w:val="en-US" w:bidi="en-GB"/>
        </w:rPr>
      </w:pPr>
    </w:p>
    <w:p w14:paraId="3CE1A55A" w14:textId="178184FE" w:rsidR="009E57D5" w:rsidRPr="009E57D5" w:rsidRDefault="00816B0E" w:rsidP="009E57D5">
      <w:pPr>
        <w:pStyle w:val="Heading2"/>
        <w:rPr>
          <w:lang w:val="en-US"/>
        </w:rPr>
      </w:pPr>
      <w:bookmarkStart w:id="36" w:name="_Toc84082986"/>
      <w:bookmarkStart w:id="37" w:name="_Toc167045192"/>
      <w:r>
        <w:rPr>
          <w:lang w:val="en-US"/>
        </w:rPr>
        <w:t xml:space="preserve">IV-1. </w:t>
      </w:r>
      <w:r w:rsidR="00352081">
        <w:rPr>
          <w:lang w:val="en-US"/>
        </w:rPr>
        <w:t>Date Dimension Table</w:t>
      </w:r>
      <w:bookmarkEnd w:id="36"/>
      <w:bookmarkEnd w:id="37"/>
    </w:p>
    <w:p w14:paraId="22CF74E9" w14:textId="77777777" w:rsidR="00075F41" w:rsidRPr="002C7CB6" w:rsidRDefault="00075F41" w:rsidP="00075F41">
      <w:pPr>
        <w:rPr>
          <w:lang w:val="en-US"/>
        </w:rPr>
      </w:pPr>
    </w:p>
    <w:p w14:paraId="370AD976" w14:textId="0966127B" w:rsidR="00075F41" w:rsidRDefault="00F516F6" w:rsidP="000D5288">
      <w:pPr>
        <w:pStyle w:val="ListNumber2"/>
        <w:numPr>
          <w:ilvl w:val="0"/>
          <w:numId w:val="4"/>
        </w:numPr>
        <w:rPr>
          <w:lang w:val="en-US" w:bidi="en-GB"/>
        </w:rPr>
      </w:pPr>
      <w:r>
        <w:rPr>
          <w:lang w:val="en-US"/>
        </w:rPr>
        <w:t xml:space="preserve">Create a Date Dimension Table </w:t>
      </w:r>
      <w:r w:rsidR="00B564C1">
        <w:rPr>
          <w:lang w:val="en-US"/>
        </w:rPr>
        <w:t>based on the Dim Date code on SQL Server.</w:t>
      </w:r>
    </w:p>
    <w:p w14:paraId="3DF9E7E1" w14:textId="77777777" w:rsidR="00075F41" w:rsidRDefault="00075F41" w:rsidP="00075F41">
      <w:pPr>
        <w:rPr>
          <w:lang w:val="en-US" w:bidi="en-GB"/>
        </w:rPr>
      </w:pPr>
    </w:p>
    <w:p w14:paraId="0EBD9CC3" w14:textId="3AC9D414" w:rsidR="00075F41" w:rsidRPr="002C7CB6" w:rsidRDefault="00816B0E" w:rsidP="00075F41">
      <w:pPr>
        <w:pStyle w:val="Heading2"/>
        <w:rPr>
          <w:rFonts w:asciiTheme="minorHAnsi" w:eastAsiaTheme="minorEastAsia" w:hAnsiTheme="minorHAnsi" w:cstheme="minorBidi"/>
          <w:b w:val="0"/>
          <w:color w:val="4E4484" w:themeColor="text1" w:themeTint="BF"/>
          <w:sz w:val="20"/>
          <w:lang w:val="en-US"/>
        </w:rPr>
      </w:pPr>
      <w:bookmarkStart w:id="38" w:name="_Toc1185983259"/>
      <w:bookmarkStart w:id="39" w:name="_Toc167045193"/>
      <w:r>
        <w:rPr>
          <w:lang w:val="en-US"/>
        </w:rPr>
        <w:t xml:space="preserve">IV-2. </w:t>
      </w:r>
      <w:r w:rsidR="00352081">
        <w:rPr>
          <w:lang w:val="en-US"/>
        </w:rPr>
        <w:t>Employees Dimension Table</w:t>
      </w:r>
      <w:bookmarkEnd w:id="38"/>
      <w:bookmarkEnd w:id="39"/>
    </w:p>
    <w:p w14:paraId="1B33A2BC" w14:textId="77777777" w:rsidR="00075F41" w:rsidRPr="002C7CB6" w:rsidRDefault="00075F41" w:rsidP="00075F41">
      <w:pPr>
        <w:rPr>
          <w:lang w:val="en-US"/>
        </w:rPr>
      </w:pPr>
    </w:p>
    <w:p w14:paraId="5C0567DE" w14:textId="4C52CF99" w:rsidR="00B53239" w:rsidRDefault="002853DC" w:rsidP="000D5288">
      <w:pPr>
        <w:pStyle w:val="ListNumber2"/>
        <w:numPr>
          <w:ilvl w:val="0"/>
          <w:numId w:val="4"/>
        </w:numPr>
        <w:rPr>
          <w:lang w:val="en-US" w:bidi="en-GB"/>
        </w:rPr>
      </w:pPr>
      <w:r w:rsidRPr="00CD2548">
        <w:rPr>
          <w:b/>
          <w:bCs/>
          <w:lang w:val="en-US"/>
        </w:rPr>
        <w:t>OLE_SRC - ODS Employees</w:t>
      </w:r>
      <w:r>
        <w:rPr>
          <w:lang w:val="en-US"/>
        </w:rPr>
        <w:t xml:space="preserve"> : Connect to the ODS SQL Server database then load ODS Employees table.</w:t>
      </w:r>
    </w:p>
    <w:p w14:paraId="00CB8B7C" w14:textId="77777777" w:rsidR="00943BCB" w:rsidRDefault="00943BCB" w:rsidP="00943BCB">
      <w:pPr>
        <w:pStyle w:val="ListNumber2"/>
        <w:numPr>
          <w:ilvl w:val="0"/>
          <w:numId w:val="0"/>
        </w:numPr>
        <w:ind w:left="720"/>
        <w:rPr>
          <w:lang w:val="en-US" w:bidi="en-GB"/>
        </w:rPr>
      </w:pPr>
    </w:p>
    <w:p w14:paraId="01DAEAD9" w14:textId="4DF570EF" w:rsidR="00943BCB" w:rsidRPr="00D20896" w:rsidRDefault="00943BCB" w:rsidP="000D5288">
      <w:pPr>
        <w:pStyle w:val="ListNumber2"/>
        <w:numPr>
          <w:ilvl w:val="0"/>
          <w:numId w:val="4"/>
        </w:numPr>
        <w:rPr>
          <w:lang w:val="en-US" w:bidi="en-GB"/>
        </w:rPr>
      </w:pPr>
      <w:r w:rsidRPr="005713EC">
        <w:rPr>
          <w:b/>
          <w:bCs/>
          <w:lang w:val="en-US"/>
        </w:rPr>
        <w:t xml:space="preserve">LKP – </w:t>
      </w:r>
      <w:proofErr w:type="spellStart"/>
      <w:r w:rsidRPr="005713EC">
        <w:rPr>
          <w:b/>
          <w:bCs/>
          <w:lang w:val="en-US"/>
        </w:rPr>
        <w:t>EmployeeID</w:t>
      </w:r>
      <w:proofErr w:type="spellEnd"/>
      <w:r w:rsidRPr="005713EC">
        <w:rPr>
          <w:b/>
          <w:bCs/>
          <w:lang w:val="en-US"/>
        </w:rPr>
        <w:t xml:space="preserve"> :</w:t>
      </w:r>
      <w:r>
        <w:rPr>
          <w:lang w:val="en-US"/>
        </w:rPr>
        <w:t xml:space="preserve"> </w:t>
      </w:r>
      <w:r w:rsidR="00D852C8">
        <w:rPr>
          <w:lang w:val="en-US"/>
        </w:rPr>
        <w:t xml:space="preserve">General menu </w:t>
      </w:r>
      <w:r w:rsidR="00D852C8">
        <w:rPr>
          <w:rFonts w:cstheme="minorHAnsi"/>
          <w:lang w:val="en-US"/>
        </w:rPr>
        <w:t>→</w:t>
      </w:r>
      <w:r w:rsidR="00D852C8">
        <w:rPr>
          <w:lang w:val="en-US"/>
        </w:rPr>
        <w:t xml:space="preserve"> Select “Redirect rows to no match output</w:t>
      </w:r>
      <w:r w:rsidR="0089786D">
        <w:rPr>
          <w:lang w:val="en-US"/>
        </w:rPr>
        <w:t>”</w:t>
      </w:r>
      <w:r w:rsidR="00D852C8">
        <w:rPr>
          <w:lang w:val="en-US"/>
        </w:rPr>
        <w:t xml:space="preserve"> </w:t>
      </w:r>
      <w:r w:rsidR="00D852C8">
        <w:rPr>
          <w:rFonts w:cstheme="minorHAnsi"/>
          <w:lang w:val="en-US"/>
        </w:rPr>
        <w:t>→ Connection menu →</w:t>
      </w:r>
      <w:r w:rsidR="00002118">
        <w:rPr>
          <w:rFonts w:cstheme="minorHAnsi"/>
          <w:lang w:val="en-US"/>
        </w:rPr>
        <w:t xml:space="preserve"> Create a new “</w:t>
      </w:r>
      <w:proofErr w:type="spellStart"/>
      <w:r w:rsidR="00002118">
        <w:rPr>
          <w:rFonts w:cstheme="minorHAnsi"/>
          <w:lang w:val="en-US"/>
        </w:rPr>
        <w:t>DimEmployees</w:t>
      </w:r>
      <w:proofErr w:type="spellEnd"/>
      <w:r w:rsidR="00002118">
        <w:rPr>
          <w:rFonts w:cstheme="minorHAnsi"/>
          <w:lang w:val="en-US"/>
        </w:rPr>
        <w:t>” table</w:t>
      </w:r>
      <w:r w:rsidR="00D852C8">
        <w:rPr>
          <w:rFonts w:cstheme="minorHAnsi"/>
          <w:lang w:val="en-US"/>
        </w:rPr>
        <w:t xml:space="preserve"> </w:t>
      </w:r>
      <w:r w:rsidR="00002118">
        <w:rPr>
          <w:rFonts w:cstheme="minorHAnsi"/>
          <w:lang w:val="en-US"/>
        </w:rPr>
        <w:br/>
      </w:r>
      <w:r w:rsidR="00673C9E" w:rsidRPr="00673C9E">
        <w:rPr>
          <w:rFonts w:cstheme="minorHAnsi"/>
          <w:noProof/>
          <w:color w:val="2B579A"/>
          <w:shd w:val="clear" w:color="auto" w:fill="E6E6E6"/>
          <w:lang w:val="en-US"/>
        </w:rPr>
        <w:drawing>
          <wp:inline distT="0" distB="0" distL="0" distR="0" wp14:anchorId="06C30C7D" wp14:editId="1D57FDCF">
            <wp:extent cx="3867863" cy="3133567"/>
            <wp:effectExtent l="0" t="0" r="0" b="0"/>
            <wp:docPr id="1935916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6626" name="Picture 1" descr="A screenshot of a computer&#10;&#10;Description automatically generated"/>
                    <pic:cNvPicPr/>
                  </pic:nvPicPr>
                  <pic:blipFill>
                    <a:blip r:embed="rId69"/>
                    <a:stretch>
                      <a:fillRect/>
                    </a:stretch>
                  </pic:blipFill>
                  <pic:spPr>
                    <a:xfrm>
                      <a:off x="0" y="0"/>
                      <a:ext cx="3869609" cy="3134982"/>
                    </a:xfrm>
                    <a:prstGeom prst="rect">
                      <a:avLst/>
                    </a:prstGeom>
                  </pic:spPr>
                </pic:pic>
              </a:graphicData>
            </a:graphic>
          </wp:inline>
        </w:drawing>
      </w:r>
      <w:r w:rsidR="00002118">
        <w:rPr>
          <w:rFonts w:cstheme="minorHAnsi"/>
          <w:lang w:val="en-US"/>
        </w:rPr>
        <w:br/>
        <w:t xml:space="preserve">→ </w:t>
      </w:r>
      <w:r w:rsidR="00D852C8">
        <w:rPr>
          <w:rFonts w:cstheme="minorHAnsi"/>
          <w:lang w:val="en-US"/>
        </w:rPr>
        <w:t>Select the DWH SQL Server database and “</w:t>
      </w:r>
      <w:proofErr w:type="spellStart"/>
      <w:r w:rsidR="00D852C8">
        <w:rPr>
          <w:rFonts w:cstheme="minorHAnsi"/>
          <w:lang w:val="en-US"/>
        </w:rPr>
        <w:t>DimEmployees</w:t>
      </w:r>
      <w:proofErr w:type="spellEnd"/>
      <w:r w:rsidR="00D852C8">
        <w:rPr>
          <w:rFonts w:cstheme="minorHAnsi"/>
          <w:lang w:val="en-US"/>
        </w:rPr>
        <w:t xml:space="preserve">” table → </w:t>
      </w:r>
      <w:r w:rsidR="00D20896">
        <w:rPr>
          <w:rFonts w:cstheme="minorHAnsi"/>
          <w:lang w:val="en-US"/>
        </w:rPr>
        <w:t>Only link the data between the “</w:t>
      </w:r>
      <w:proofErr w:type="spellStart"/>
      <w:r w:rsidR="00D20896">
        <w:rPr>
          <w:rFonts w:cstheme="minorHAnsi"/>
          <w:lang w:val="en-US"/>
        </w:rPr>
        <w:t>EmployeeID</w:t>
      </w:r>
      <w:proofErr w:type="spellEnd"/>
      <w:r w:rsidR="00D20896">
        <w:rPr>
          <w:rFonts w:cstheme="minorHAnsi"/>
          <w:lang w:val="en-US"/>
        </w:rPr>
        <w:t>” and “</w:t>
      </w:r>
      <w:proofErr w:type="spellStart"/>
      <w:r w:rsidR="00D20896">
        <w:rPr>
          <w:rFonts w:cstheme="minorHAnsi"/>
          <w:lang w:val="en-US"/>
        </w:rPr>
        <w:t>EmployeeID</w:t>
      </w:r>
      <w:proofErr w:type="spellEnd"/>
      <w:r w:rsidR="00D20896">
        <w:rPr>
          <w:rFonts w:cstheme="minorHAnsi"/>
          <w:lang w:val="en-US"/>
        </w:rPr>
        <w:t>” columns.</w:t>
      </w:r>
    </w:p>
    <w:p w14:paraId="1974FCFE" w14:textId="77777777" w:rsidR="00D20896" w:rsidRDefault="00D20896" w:rsidP="00D20896">
      <w:pPr>
        <w:pStyle w:val="ListParagraph"/>
        <w:rPr>
          <w:lang w:val="en-US" w:bidi="en-GB"/>
        </w:rPr>
      </w:pPr>
    </w:p>
    <w:p w14:paraId="6D8B70D8" w14:textId="72597A98" w:rsidR="00D20896" w:rsidRDefault="00FA0D70" w:rsidP="00B430B4">
      <w:pPr>
        <w:pStyle w:val="ListNumber2"/>
        <w:numPr>
          <w:ilvl w:val="0"/>
          <w:numId w:val="9"/>
        </w:numPr>
        <w:rPr>
          <w:lang w:val="en-US" w:bidi="en-GB"/>
        </w:rPr>
      </w:pPr>
      <w:r>
        <w:rPr>
          <w:lang w:val="en-US" w:bidi="en-GB"/>
        </w:rPr>
        <w:lastRenderedPageBreak/>
        <w:t>“INT PRIMARY KEY Identity (1,1)” will be executed to create a new “</w:t>
      </w:r>
      <w:proofErr w:type="spellStart"/>
      <w:r>
        <w:rPr>
          <w:lang w:val="en-US" w:bidi="en-GB"/>
        </w:rPr>
        <w:t>DimEmployees</w:t>
      </w:r>
      <w:proofErr w:type="spellEnd"/>
      <w:r>
        <w:rPr>
          <w:lang w:val="en-US" w:bidi="en-GB"/>
        </w:rPr>
        <w:t xml:space="preserve">” table. </w:t>
      </w:r>
      <w:r w:rsidR="00790F65">
        <w:rPr>
          <w:lang w:val="en-US" w:bidi="en-GB"/>
        </w:rPr>
        <w:t xml:space="preserve">It </w:t>
      </w:r>
      <w:r w:rsidR="00353F15">
        <w:rPr>
          <w:lang w:val="en-US" w:bidi="en-GB"/>
        </w:rPr>
        <w:t>incrementally</w:t>
      </w:r>
      <w:r w:rsidR="00790F65">
        <w:rPr>
          <w:lang w:val="en-US" w:bidi="en-GB"/>
        </w:rPr>
        <w:t xml:space="preserve"> generates the surrogate key of Employees data </w:t>
      </w:r>
      <w:r w:rsidR="00FF478C">
        <w:rPr>
          <w:lang w:val="en-US" w:bidi="en-GB"/>
        </w:rPr>
        <w:t xml:space="preserve">one </w:t>
      </w:r>
      <w:r w:rsidR="00C93CBA">
        <w:rPr>
          <w:lang w:val="en-US" w:bidi="en-GB"/>
        </w:rPr>
        <w:t xml:space="preserve">by one according to </w:t>
      </w:r>
      <w:r>
        <w:rPr>
          <w:lang w:val="en-US" w:bidi="en-GB"/>
        </w:rPr>
        <w:t>(1,1)</w:t>
      </w:r>
      <w:r w:rsidR="00C93CBA">
        <w:rPr>
          <w:lang w:val="en-US" w:bidi="en-GB"/>
        </w:rPr>
        <w:t xml:space="preserve"> </w:t>
      </w:r>
      <w:r w:rsidR="00A940F6">
        <w:rPr>
          <w:lang w:val="en-US" w:bidi="en-GB"/>
        </w:rPr>
        <w:t xml:space="preserve">command. </w:t>
      </w:r>
      <w:r>
        <w:rPr>
          <w:lang w:val="en-US" w:bidi="en-GB"/>
        </w:rPr>
        <w:t xml:space="preserve"> </w:t>
      </w:r>
    </w:p>
    <w:p w14:paraId="5AC1D553" w14:textId="54C7D3DF" w:rsidR="00943BCB" w:rsidRPr="003354B2" w:rsidRDefault="0089786D" w:rsidP="00B430B4">
      <w:pPr>
        <w:pStyle w:val="ListParagraph"/>
        <w:numPr>
          <w:ilvl w:val="0"/>
          <w:numId w:val="9"/>
        </w:numPr>
        <w:rPr>
          <w:lang w:val="en-US" w:bidi="en-GB"/>
        </w:rPr>
      </w:pPr>
      <w:r>
        <w:rPr>
          <w:lang w:val="en-US" w:bidi="en-GB"/>
        </w:rPr>
        <w:t>The “</w:t>
      </w:r>
      <w:r>
        <w:rPr>
          <w:lang w:val="en-US"/>
        </w:rPr>
        <w:t xml:space="preserve">Redirect rows to no match output” setting </w:t>
      </w:r>
      <w:r w:rsidR="00A55F72">
        <w:rPr>
          <w:lang w:val="en-US"/>
        </w:rPr>
        <w:t xml:space="preserve">redirect </w:t>
      </w:r>
      <w:r w:rsidR="00735503">
        <w:rPr>
          <w:lang w:val="en-US"/>
        </w:rPr>
        <w:t>unmatched</w:t>
      </w:r>
      <w:r w:rsidR="00A55F72">
        <w:rPr>
          <w:lang w:val="en-US"/>
        </w:rPr>
        <w:t xml:space="preserve"> </w:t>
      </w:r>
      <w:r w:rsidR="00A96C83">
        <w:rPr>
          <w:lang w:val="en-US"/>
        </w:rPr>
        <w:t xml:space="preserve">rows </w:t>
      </w:r>
      <w:r w:rsidR="007C0BD8">
        <w:rPr>
          <w:lang w:val="en-US"/>
        </w:rPr>
        <w:t xml:space="preserve">referring to the </w:t>
      </w:r>
      <w:proofErr w:type="spellStart"/>
      <w:r w:rsidR="007C0BD8">
        <w:rPr>
          <w:lang w:val="en-US"/>
        </w:rPr>
        <w:t>EmployeeID</w:t>
      </w:r>
      <w:proofErr w:type="spellEnd"/>
      <w:r w:rsidR="007C0BD8">
        <w:rPr>
          <w:lang w:val="en-US"/>
        </w:rPr>
        <w:t>.</w:t>
      </w:r>
    </w:p>
    <w:p w14:paraId="5AB1316C" w14:textId="77777777" w:rsidR="00943BCB" w:rsidRDefault="00943BCB" w:rsidP="00943BCB">
      <w:pPr>
        <w:pStyle w:val="ListNumber2"/>
        <w:numPr>
          <w:ilvl w:val="0"/>
          <w:numId w:val="0"/>
        </w:numPr>
        <w:ind w:left="720"/>
        <w:rPr>
          <w:lang w:val="en-US" w:bidi="en-GB"/>
        </w:rPr>
      </w:pPr>
    </w:p>
    <w:p w14:paraId="35CDE3A5" w14:textId="58E65B3C" w:rsidR="00943BCB" w:rsidRDefault="00B92A83" w:rsidP="000D5288">
      <w:pPr>
        <w:pStyle w:val="ListNumber2"/>
        <w:numPr>
          <w:ilvl w:val="0"/>
          <w:numId w:val="4"/>
        </w:numPr>
        <w:rPr>
          <w:lang w:val="en-US" w:bidi="en-GB"/>
        </w:rPr>
      </w:pPr>
      <w:r w:rsidRPr="005713EC">
        <w:rPr>
          <w:b/>
          <w:bCs/>
          <w:lang w:val="en-US" w:bidi="en-GB"/>
        </w:rPr>
        <w:t>LKP - Any Change? :</w:t>
      </w:r>
      <w:r>
        <w:rPr>
          <w:lang w:val="en-US" w:bidi="en-GB"/>
        </w:rPr>
        <w:t xml:space="preserve"> Link “LKP – </w:t>
      </w:r>
      <w:proofErr w:type="spellStart"/>
      <w:r>
        <w:rPr>
          <w:lang w:val="en-US" w:bidi="en-GB"/>
        </w:rPr>
        <w:t>EmployeeID</w:t>
      </w:r>
      <w:proofErr w:type="spellEnd"/>
      <w:r>
        <w:rPr>
          <w:lang w:val="en-US" w:bidi="en-GB"/>
        </w:rPr>
        <w:t xml:space="preserve">” into </w:t>
      </w:r>
      <w:r w:rsidR="00546D5C">
        <w:rPr>
          <w:lang w:val="en-US" w:bidi="en-GB"/>
        </w:rPr>
        <w:t xml:space="preserve">“LKP – Any Change?” then select </w:t>
      </w:r>
      <w:r w:rsidR="0032699B">
        <w:rPr>
          <w:lang w:val="en-US" w:bidi="en-GB"/>
        </w:rPr>
        <w:t>“Look</w:t>
      </w:r>
      <w:r w:rsidR="002410A6">
        <w:rPr>
          <w:lang w:val="en-US" w:bidi="en-GB"/>
        </w:rPr>
        <w:t xml:space="preserve">up Match Output” </w:t>
      </w:r>
      <w:r w:rsidR="002410A6">
        <w:rPr>
          <w:rFonts w:cstheme="minorHAnsi"/>
          <w:lang w:val="en-US"/>
        </w:rPr>
        <w:t xml:space="preserve">→ </w:t>
      </w:r>
      <w:r w:rsidR="00E35880">
        <w:rPr>
          <w:lang w:val="en-US"/>
        </w:rPr>
        <w:t xml:space="preserve">General menu </w:t>
      </w:r>
      <w:r w:rsidR="00E35880">
        <w:rPr>
          <w:rFonts w:cstheme="minorHAnsi"/>
          <w:lang w:val="en-US"/>
        </w:rPr>
        <w:t>→</w:t>
      </w:r>
      <w:r w:rsidR="00E35880">
        <w:rPr>
          <w:lang w:val="en-US"/>
        </w:rPr>
        <w:t xml:space="preserve"> Select “Redirect rows to no match output </w:t>
      </w:r>
      <w:r w:rsidR="00E35880">
        <w:rPr>
          <w:rFonts w:cstheme="minorHAnsi"/>
          <w:lang w:val="en-US"/>
        </w:rPr>
        <w:t xml:space="preserve">→ Connection menu </w:t>
      </w:r>
      <w:r w:rsidR="00A135F4">
        <w:rPr>
          <w:rFonts w:cstheme="minorHAnsi"/>
          <w:lang w:val="en-US"/>
        </w:rPr>
        <w:t xml:space="preserve">→ check the match columns except </w:t>
      </w:r>
      <w:r w:rsidR="00FC7891">
        <w:rPr>
          <w:rFonts w:cstheme="minorHAnsi"/>
          <w:lang w:val="en-US"/>
        </w:rPr>
        <w:t>Input Column “</w:t>
      </w:r>
      <w:proofErr w:type="spellStart"/>
      <w:r w:rsidR="009619D6">
        <w:rPr>
          <w:rFonts w:cstheme="minorHAnsi"/>
          <w:lang w:val="en-US"/>
        </w:rPr>
        <w:t>EmployeeSurrKey</w:t>
      </w:r>
      <w:proofErr w:type="spellEnd"/>
      <w:r w:rsidR="009619D6">
        <w:rPr>
          <w:rFonts w:cstheme="minorHAnsi"/>
          <w:lang w:val="en-US"/>
        </w:rPr>
        <w:t xml:space="preserve">” this column will </w:t>
      </w:r>
      <w:r w:rsidR="000956C5">
        <w:rPr>
          <w:rFonts w:cstheme="minorHAnsi"/>
          <w:lang w:val="en-US"/>
        </w:rPr>
        <w:t>get the Surrogate Key</w:t>
      </w:r>
      <w:r w:rsidR="00370154">
        <w:rPr>
          <w:rFonts w:cstheme="minorHAnsi"/>
          <w:lang w:val="en-US"/>
        </w:rPr>
        <w:t xml:space="preserve"> </w:t>
      </w:r>
      <w:r w:rsidR="006E1484">
        <w:rPr>
          <w:rFonts w:cstheme="minorHAnsi"/>
          <w:lang w:val="en-US"/>
        </w:rPr>
        <w:t xml:space="preserve">by previous </w:t>
      </w:r>
      <w:r w:rsidR="00A1348B">
        <w:rPr>
          <w:rFonts w:cstheme="minorHAnsi"/>
          <w:lang w:val="en-US"/>
        </w:rPr>
        <w:t>scrip table to have creat</w:t>
      </w:r>
      <w:r w:rsidR="002F5A52">
        <w:rPr>
          <w:rFonts w:cstheme="minorHAnsi"/>
          <w:lang w:val="en-US"/>
        </w:rPr>
        <w:t>ed</w:t>
      </w:r>
      <w:r w:rsidR="00A1348B">
        <w:rPr>
          <w:rFonts w:cstheme="minorHAnsi"/>
          <w:lang w:val="en-US"/>
        </w:rPr>
        <w:t xml:space="preserve"> </w:t>
      </w:r>
      <w:r w:rsidR="002F5A52">
        <w:rPr>
          <w:rFonts w:cstheme="minorHAnsi"/>
          <w:lang w:val="en-US"/>
        </w:rPr>
        <w:t>the</w:t>
      </w:r>
      <w:r w:rsidR="00A1348B">
        <w:rPr>
          <w:rFonts w:cstheme="minorHAnsi"/>
          <w:lang w:val="en-US"/>
        </w:rPr>
        <w:t xml:space="preserve"> “</w:t>
      </w:r>
      <w:proofErr w:type="spellStart"/>
      <w:r w:rsidR="00A1348B">
        <w:rPr>
          <w:rFonts w:cstheme="minorHAnsi"/>
          <w:lang w:val="en-US"/>
        </w:rPr>
        <w:t>DimEmployees</w:t>
      </w:r>
      <w:proofErr w:type="spellEnd"/>
      <w:r w:rsidR="00A1348B">
        <w:rPr>
          <w:rFonts w:cstheme="minorHAnsi"/>
          <w:lang w:val="en-US"/>
        </w:rPr>
        <w:t>” table</w:t>
      </w:r>
      <w:r w:rsidR="005713EC">
        <w:rPr>
          <w:rFonts w:cstheme="minorHAnsi"/>
          <w:lang w:val="en-US"/>
        </w:rPr>
        <w:br/>
      </w:r>
    </w:p>
    <w:p w14:paraId="7F203C4F" w14:textId="29404C1C" w:rsidR="00943BCB" w:rsidRPr="006F4B44" w:rsidRDefault="005713EC" w:rsidP="000D5288">
      <w:pPr>
        <w:pStyle w:val="ListNumber2"/>
        <w:numPr>
          <w:ilvl w:val="0"/>
          <w:numId w:val="4"/>
        </w:numPr>
        <w:rPr>
          <w:lang w:val="en-US" w:bidi="en-GB"/>
        </w:rPr>
      </w:pPr>
      <w:r w:rsidRPr="00816B0E">
        <w:rPr>
          <w:b/>
          <w:lang w:val="en-US"/>
        </w:rPr>
        <w:t>CMD - Update Record :</w:t>
      </w:r>
      <w:r>
        <w:rPr>
          <w:lang w:val="en-US"/>
        </w:rPr>
        <w:t xml:space="preserve"> </w:t>
      </w:r>
      <w:r w:rsidR="00BA1B2E">
        <w:rPr>
          <w:lang w:val="en-US"/>
        </w:rPr>
        <w:t>Link “</w:t>
      </w:r>
      <w:r w:rsidR="00BA1B2E" w:rsidRPr="00BA1B2E">
        <w:rPr>
          <w:lang w:val="en-US"/>
        </w:rPr>
        <w:t>LKP - Any Change?</w:t>
      </w:r>
      <w:r w:rsidR="00BA1B2E">
        <w:rPr>
          <w:lang w:val="en-US"/>
        </w:rPr>
        <w:t>” into “</w:t>
      </w:r>
      <w:r w:rsidR="00BA1B2E" w:rsidRPr="005713EC">
        <w:rPr>
          <w:lang w:val="en-US"/>
        </w:rPr>
        <w:t>CMD - Update Record</w:t>
      </w:r>
      <w:r w:rsidR="00BA1B2E">
        <w:rPr>
          <w:lang w:val="en-US"/>
        </w:rPr>
        <w:t xml:space="preserve">” </w:t>
      </w:r>
      <w:r w:rsidR="00330425">
        <w:rPr>
          <w:lang w:val="en-US"/>
        </w:rPr>
        <w:t xml:space="preserve">and select </w:t>
      </w:r>
      <w:r w:rsidR="004858BC">
        <w:rPr>
          <w:lang w:val="en-US"/>
        </w:rPr>
        <w:t>Look</w:t>
      </w:r>
      <w:r w:rsidR="00D35F44">
        <w:rPr>
          <w:lang w:val="en-US"/>
        </w:rPr>
        <w:t>up Match Output</w:t>
      </w:r>
      <w:r w:rsidR="00101A61">
        <w:rPr>
          <w:lang w:val="en-US"/>
        </w:rPr>
        <w:t xml:space="preserve"> </w:t>
      </w:r>
      <w:r w:rsidR="00101A61">
        <w:rPr>
          <w:rFonts w:cstheme="minorHAnsi"/>
          <w:lang w:val="en-US"/>
        </w:rPr>
        <w:t xml:space="preserve">→ </w:t>
      </w:r>
      <w:r w:rsidR="0094292F">
        <w:rPr>
          <w:rFonts w:cstheme="minorHAnsi"/>
          <w:lang w:val="en-US"/>
        </w:rPr>
        <w:t xml:space="preserve">Connection Managers tap → </w:t>
      </w:r>
      <w:r w:rsidR="00870510">
        <w:rPr>
          <w:rFonts w:cstheme="minorHAnsi"/>
          <w:lang w:val="en-US"/>
        </w:rPr>
        <w:t>Select the ODS</w:t>
      </w:r>
      <w:r w:rsidR="00257F70">
        <w:rPr>
          <w:rFonts w:cstheme="minorHAnsi"/>
          <w:lang w:val="en-US"/>
        </w:rPr>
        <w:t xml:space="preserve"> </w:t>
      </w:r>
      <w:r w:rsidR="00C52699">
        <w:rPr>
          <w:rFonts w:cstheme="minorHAnsi"/>
          <w:lang w:val="en-US"/>
        </w:rPr>
        <w:t xml:space="preserve">SQL Server database → </w:t>
      </w:r>
      <w:r w:rsidR="00812675">
        <w:rPr>
          <w:rFonts w:cstheme="minorHAnsi"/>
          <w:lang w:val="en-US"/>
        </w:rPr>
        <w:t xml:space="preserve">Component Properties tap → </w:t>
      </w:r>
      <w:r w:rsidR="00AA75D6">
        <w:rPr>
          <w:rFonts w:cstheme="minorHAnsi"/>
          <w:lang w:val="en-US"/>
        </w:rPr>
        <w:t xml:space="preserve">Write a script to update </w:t>
      </w:r>
      <w:r w:rsidR="00A66EA3">
        <w:rPr>
          <w:rFonts w:cstheme="minorHAnsi"/>
          <w:lang w:val="en-US"/>
        </w:rPr>
        <w:t xml:space="preserve">unmatched data </w:t>
      </w:r>
      <w:r w:rsidR="00822E13">
        <w:rPr>
          <w:rFonts w:cstheme="minorHAnsi"/>
          <w:lang w:val="en-US"/>
        </w:rPr>
        <w:br/>
      </w:r>
      <w:r w:rsidR="00822E13" w:rsidRPr="00822E13">
        <w:rPr>
          <w:rFonts w:cstheme="minorHAnsi"/>
          <w:noProof/>
          <w:color w:val="2B579A"/>
          <w:shd w:val="clear" w:color="auto" w:fill="E6E6E6"/>
          <w:lang w:val="en-US"/>
        </w:rPr>
        <w:drawing>
          <wp:inline distT="0" distB="0" distL="0" distR="0" wp14:anchorId="74295D7F" wp14:editId="71F4D741">
            <wp:extent cx="2017683" cy="1589198"/>
            <wp:effectExtent l="0" t="0" r="1905" b="0"/>
            <wp:docPr id="194954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42719" name="Picture 1" descr="A screenshot of a computer&#10;&#10;Description automatically generated"/>
                    <pic:cNvPicPr/>
                  </pic:nvPicPr>
                  <pic:blipFill>
                    <a:blip r:embed="rId70"/>
                    <a:stretch>
                      <a:fillRect/>
                    </a:stretch>
                  </pic:blipFill>
                  <pic:spPr>
                    <a:xfrm>
                      <a:off x="0" y="0"/>
                      <a:ext cx="2026139" cy="1595858"/>
                    </a:xfrm>
                    <a:prstGeom prst="rect">
                      <a:avLst/>
                    </a:prstGeom>
                  </pic:spPr>
                </pic:pic>
              </a:graphicData>
            </a:graphic>
          </wp:inline>
        </w:drawing>
      </w:r>
      <w:r w:rsidR="00822E13" w:rsidRPr="006F4B44">
        <w:rPr>
          <w:rFonts w:cstheme="minorHAnsi"/>
          <w:lang w:val="en-US"/>
        </w:rPr>
        <w:br/>
      </w:r>
      <w:r w:rsidR="006F4B44">
        <w:rPr>
          <w:rFonts w:cstheme="minorHAnsi"/>
          <w:lang w:val="en-US"/>
        </w:rPr>
        <w:t>→ Mapp the columns</w:t>
      </w:r>
      <w:r w:rsidR="00AA66E5" w:rsidRPr="006F4B44">
        <w:rPr>
          <w:rFonts w:cstheme="minorHAnsi"/>
          <w:lang w:val="en-US"/>
        </w:rPr>
        <w:br/>
      </w:r>
      <w:r w:rsidR="00AA66E5" w:rsidRPr="00AA66E5">
        <w:rPr>
          <w:rFonts w:cstheme="minorHAnsi"/>
          <w:noProof/>
          <w:color w:val="2B579A"/>
          <w:shd w:val="clear" w:color="auto" w:fill="E6E6E6"/>
          <w:lang w:val="en-US"/>
        </w:rPr>
        <w:drawing>
          <wp:inline distT="0" distB="0" distL="0" distR="0" wp14:anchorId="4A5D5AF0" wp14:editId="112985FA">
            <wp:extent cx="3447499" cy="2748090"/>
            <wp:effectExtent l="0" t="0" r="635" b="0"/>
            <wp:docPr id="128436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67042" name="Picture 1" descr="A screenshot of a computer&#10;&#10;Description automatically generated"/>
                    <pic:cNvPicPr/>
                  </pic:nvPicPr>
                  <pic:blipFill>
                    <a:blip r:embed="rId71"/>
                    <a:stretch>
                      <a:fillRect/>
                    </a:stretch>
                  </pic:blipFill>
                  <pic:spPr>
                    <a:xfrm>
                      <a:off x="0" y="0"/>
                      <a:ext cx="3448904" cy="2749210"/>
                    </a:xfrm>
                    <a:prstGeom prst="rect">
                      <a:avLst/>
                    </a:prstGeom>
                  </pic:spPr>
                </pic:pic>
              </a:graphicData>
            </a:graphic>
          </wp:inline>
        </w:drawing>
      </w:r>
      <w:r w:rsidR="00822E13" w:rsidRPr="006F4B44">
        <w:rPr>
          <w:rFonts w:cstheme="minorHAnsi"/>
          <w:lang w:val="en-US"/>
        </w:rPr>
        <w:br/>
      </w:r>
      <w:r w:rsidR="006F4B44">
        <w:rPr>
          <w:rFonts w:cstheme="minorHAnsi"/>
          <w:lang w:val="en-US"/>
        </w:rPr>
        <w:t xml:space="preserve">- </w:t>
      </w:r>
      <w:r w:rsidR="00BA11FA">
        <w:rPr>
          <w:rFonts w:cstheme="minorHAnsi"/>
          <w:lang w:val="en-US"/>
        </w:rPr>
        <w:t xml:space="preserve">The Destination Column follows the order of </w:t>
      </w:r>
      <w:r w:rsidR="00B0697C">
        <w:rPr>
          <w:rFonts w:cstheme="minorHAnsi"/>
          <w:lang w:val="en-US"/>
        </w:rPr>
        <w:t xml:space="preserve">generated table by “String Value </w:t>
      </w:r>
      <w:r w:rsidR="00B0697C">
        <w:rPr>
          <w:rFonts w:cstheme="minorHAnsi"/>
          <w:lang w:val="en-US"/>
        </w:rPr>
        <w:lastRenderedPageBreak/>
        <w:t>Editor”</w:t>
      </w:r>
      <w:r w:rsidR="000710C1">
        <w:rPr>
          <w:rFonts w:cstheme="minorHAnsi"/>
          <w:lang w:val="en-US"/>
        </w:rPr>
        <w:t>.</w:t>
      </w:r>
      <w:r w:rsidR="00822E13" w:rsidRPr="006F4B44">
        <w:rPr>
          <w:rFonts w:cstheme="minorHAnsi"/>
          <w:lang w:val="en-US"/>
        </w:rPr>
        <w:br/>
      </w:r>
    </w:p>
    <w:p w14:paraId="3040C007" w14:textId="58410435" w:rsidR="00075F41" w:rsidRDefault="00747C67" w:rsidP="000D5288">
      <w:pPr>
        <w:pStyle w:val="ListNumber2"/>
        <w:numPr>
          <w:ilvl w:val="0"/>
          <w:numId w:val="4"/>
        </w:numPr>
        <w:rPr>
          <w:lang w:val="en-US" w:bidi="en-GB"/>
        </w:rPr>
      </w:pPr>
      <w:r w:rsidRPr="00816B0E">
        <w:rPr>
          <w:b/>
          <w:lang w:val="en-US"/>
        </w:rPr>
        <w:t xml:space="preserve">OLE_DST - DWH Employee : </w:t>
      </w:r>
      <w:r>
        <w:rPr>
          <w:lang w:val="en-US"/>
        </w:rPr>
        <w:t xml:space="preserve">Link </w:t>
      </w:r>
      <w:r w:rsidR="004175FF">
        <w:rPr>
          <w:lang w:val="en-US"/>
        </w:rPr>
        <w:t>“</w:t>
      </w:r>
      <w:r w:rsidR="004175FF" w:rsidRPr="004175FF">
        <w:rPr>
          <w:lang w:val="en-US"/>
        </w:rPr>
        <w:t xml:space="preserve">LKP </w:t>
      </w:r>
      <w:r w:rsidR="004175FF">
        <w:rPr>
          <w:lang w:val="en-US"/>
        </w:rPr>
        <w:t>–</w:t>
      </w:r>
      <w:r w:rsidR="004175FF" w:rsidRPr="004175FF">
        <w:rPr>
          <w:lang w:val="en-US"/>
        </w:rPr>
        <w:t xml:space="preserve"> </w:t>
      </w:r>
      <w:proofErr w:type="spellStart"/>
      <w:r w:rsidR="004175FF" w:rsidRPr="004175FF">
        <w:rPr>
          <w:lang w:val="en-US"/>
        </w:rPr>
        <w:t>EmployeeID</w:t>
      </w:r>
      <w:proofErr w:type="spellEnd"/>
      <w:r w:rsidR="004175FF">
        <w:rPr>
          <w:lang w:val="en-US"/>
        </w:rPr>
        <w:t>” into “</w:t>
      </w:r>
      <w:r w:rsidR="00147305" w:rsidRPr="00147305">
        <w:rPr>
          <w:lang w:val="en-US"/>
        </w:rPr>
        <w:t>OLE_DST - DWH Employee</w:t>
      </w:r>
      <w:r w:rsidR="00147305">
        <w:rPr>
          <w:lang w:val="en-US"/>
        </w:rPr>
        <w:t>” then select Lookup No Match Output.</w:t>
      </w:r>
      <w:r w:rsidR="001D7147">
        <w:rPr>
          <w:lang w:val="en-US"/>
        </w:rPr>
        <w:br/>
      </w:r>
      <w:r w:rsidR="001D7147" w:rsidRPr="001D7147">
        <w:rPr>
          <w:noProof/>
          <w:color w:val="2B579A"/>
          <w:shd w:val="clear" w:color="auto" w:fill="E6E6E6"/>
          <w:lang w:val="en-US" w:bidi="en-GB"/>
        </w:rPr>
        <w:drawing>
          <wp:inline distT="0" distB="0" distL="0" distR="0" wp14:anchorId="0F3A77C3" wp14:editId="71BE4C82">
            <wp:extent cx="5153891" cy="2273681"/>
            <wp:effectExtent l="0" t="0" r="8890" b="0"/>
            <wp:docPr id="78734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483" name="Picture 1" descr="A screenshot of a computer&#10;&#10;Description automatically generated"/>
                    <pic:cNvPicPr/>
                  </pic:nvPicPr>
                  <pic:blipFill>
                    <a:blip r:embed="rId72"/>
                    <a:stretch>
                      <a:fillRect/>
                    </a:stretch>
                  </pic:blipFill>
                  <pic:spPr>
                    <a:xfrm>
                      <a:off x="0" y="0"/>
                      <a:ext cx="5160520" cy="2276605"/>
                    </a:xfrm>
                    <a:prstGeom prst="rect">
                      <a:avLst/>
                    </a:prstGeom>
                  </pic:spPr>
                </pic:pic>
              </a:graphicData>
            </a:graphic>
          </wp:inline>
        </w:drawing>
      </w:r>
    </w:p>
    <w:p w14:paraId="6C173AFC" w14:textId="05742988" w:rsidR="00075F41" w:rsidRPr="00075F41" w:rsidRDefault="00B52CE6" w:rsidP="00075F41">
      <w:pPr>
        <w:rPr>
          <w:lang w:val="en-US" w:bidi="en-GB"/>
        </w:rPr>
      </w:pPr>
      <w:r w:rsidRPr="00B52CE6">
        <w:rPr>
          <w:noProof/>
          <w:color w:val="2B579A"/>
          <w:shd w:val="clear" w:color="auto" w:fill="E6E6E6"/>
          <w:lang w:val="en-US" w:bidi="en-GB"/>
        </w:rPr>
        <w:drawing>
          <wp:inline distT="0" distB="0" distL="0" distR="0" wp14:anchorId="228A97CE" wp14:editId="6BA16081">
            <wp:extent cx="5256577" cy="3293983"/>
            <wp:effectExtent l="0" t="0" r="1270" b="1905"/>
            <wp:docPr id="194645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1465" name="Picture 1" descr="A screenshot of a computer&#10;&#10;Description automatically generated"/>
                    <pic:cNvPicPr/>
                  </pic:nvPicPr>
                  <pic:blipFill>
                    <a:blip r:embed="rId73"/>
                    <a:stretch>
                      <a:fillRect/>
                    </a:stretch>
                  </pic:blipFill>
                  <pic:spPr>
                    <a:xfrm>
                      <a:off x="0" y="0"/>
                      <a:ext cx="5258406" cy="3295129"/>
                    </a:xfrm>
                    <a:prstGeom prst="rect">
                      <a:avLst/>
                    </a:prstGeom>
                  </pic:spPr>
                </pic:pic>
              </a:graphicData>
            </a:graphic>
          </wp:inline>
        </w:drawing>
      </w:r>
    </w:p>
    <w:p w14:paraId="7D468E26" w14:textId="77777777" w:rsidR="002C7CB6" w:rsidRPr="002C7CB6" w:rsidRDefault="002C7CB6" w:rsidP="002C7CB6">
      <w:pPr>
        <w:rPr>
          <w:lang w:val="en-US"/>
        </w:rPr>
      </w:pPr>
    </w:p>
    <w:p w14:paraId="76946A11" w14:textId="12C06E81" w:rsidR="0001312C" w:rsidRPr="0001312C" w:rsidRDefault="00470DBC" w:rsidP="0001312C">
      <w:pPr>
        <w:pStyle w:val="ListParagraph"/>
        <w:numPr>
          <w:ilvl w:val="0"/>
          <w:numId w:val="9"/>
        </w:numPr>
        <w:rPr>
          <w:lang w:val="en-US"/>
        </w:rPr>
      </w:pPr>
      <w:r>
        <w:rPr>
          <w:lang w:val="en-US"/>
        </w:rPr>
        <w:t xml:space="preserve">Now the Dimension Employees table is ready to </w:t>
      </w:r>
      <w:r w:rsidR="009A1B60">
        <w:rPr>
          <w:lang w:val="en-US"/>
        </w:rPr>
        <w:t xml:space="preserve">be using for some </w:t>
      </w:r>
      <w:r w:rsidR="00BD2975">
        <w:rPr>
          <w:lang w:val="en-US"/>
        </w:rPr>
        <w:t xml:space="preserve">business </w:t>
      </w:r>
      <w:r w:rsidR="00D802C3">
        <w:rPr>
          <w:lang w:val="en-US"/>
        </w:rPr>
        <w:t xml:space="preserve">purposes of analysis. Forming a </w:t>
      </w:r>
      <w:r w:rsidR="0001312C">
        <w:rPr>
          <w:lang w:val="en-US"/>
        </w:rPr>
        <w:t xml:space="preserve">“Star Schema” </w:t>
      </w:r>
      <w:r w:rsidR="00E83400">
        <w:rPr>
          <w:lang w:val="en-US"/>
        </w:rPr>
        <w:t xml:space="preserve">, it will be </w:t>
      </w:r>
      <w:r w:rsidR="005D3801">
        <w:rPr>
          <w:lang w:val="en-US"/>
        </w:rPr>
        <w:t>deployed with the Fact Table “Call Data”</w:t>
      </w:r>
    </w:p>
    <w:p w14:paraId="1333618A" w14:textId="77777777" w:rsidR="005D3801" w:rsidRDefault="005D3801" w:rsidP="005D3801">
      <w:pPr>
        <w:rPr>
          <w:lang w:val="en-US"/>
        </w:rPr>
      </w:pPr>
    </w:p>
    <w:p w14:paraId="4F5853F2" w14:textId="77777777" w:rsidR="005D3801" w:rsidRDefault="005D3801" w:rsidP="005D3801">
      <w:pPr>
        <w:rPr>
          <w:lang w:val="en-US"/>
        </w:rPr>
      </w:pPr>
    </w:p>
    <w:p w14:paraId="08A24D01" w14:textId="77777777" w:rsidR="005D3801" w:rsidRPr="005D3801" w:rsidRDefault="005D3801" w:rsidP="005D3801">
      <w:pPr>
        <w:rPr>
          <w:lang w:val="en-US"/>
        </w:rPr>
      </w:pPr>
    </w:p>
    <w:p w14:paraId="4000A3F4" w14:textId="3859F98D" w:rsidR="008B769F" w:rsidRDefault="00816B0E" w:rsidP="008B769F">
      <w:pPr>
        <w:pStyle w:val="Heading2"/>
        <w:rPr>
          <w:lang w:val="en-US"/>
        </w:rPr>
      </w:pPr>
      <w:bookmarkStart w:id="40" w:name="_Toc543829981"/>
      <w:bookmarkStart w:id="41" w:name="_Toc167045194"/>
      <w:r>
        <w:rPr>
          <w:lang w:val="en-US"/>
        </w:rPr>
        <w:lastRenderedPageBreak/>
        <w:t>IV</w:t>
      </w:r>
      <w:r w:rsidR="00194B59">
        <w:rPr>
          <w:lang w:val="en-US"/>
        </w:rPr>
        <w:t xml:space="preserve">-3. </w:t>
      </w:r>
      <w:r w:rsidR="00352081">
        <w:rPr>
          <w:lang w:val="en-US"/>
        </w:rPr>
        <w:t xml:space="preserve">Call Data </w:t>
      </w:r>
      <w:r w:rsidR="00973C76">
        <w:rPr>
          <w:lang w:val="en-US"/>
        </w:rPr>
        <w:t>Fact Table</w:t>
      </w:r>
      <w:bookmarkEnd w:id="40"/>
      <w:bookmarkEnd w:id="41"/>
    </w:p>
    <w:p w14:paraId="7817026D" w14:textId="0C4249BD" w:rsidR="00877EA6" w:rsidRPr="00877EA6" w:rsidRDefault="00877EA6" w:rsidP="00877EA6">
      <w:pPr>
        <w:rPr>
          <w:lang w:val="en-US"/>
        </w:rPr>
      </w:pPr>
      <w:r>
        <w:rPr>
          <w:lang w:val="en-US"/>
        </w:rPr>
        <w:t xml:space="preserve">For ensuring the quality of data on </w:t>
      </w:r>
      <w:r w:rsidR="00622C28">
        <w:rPr>
          <w:lang w:val="en-US"/>
        </w:rPr>
        <w:t>the</w:t>
      </w:r>
      <w:r w:rsidR="00B87D21">
        <w:rPr>
          <w:lang w:val="en-US"/>
        </w:rPr>
        <w:t xml:space="preserve"> Fact table, </w:t>
      </w:r>
      <w:r w:rsidR="00622C28">
        <w:rPr>
          <w:lang w:val="en-US"/>
        </w:rPr>
        <w:t>deployed</w:t>
      </w:r>
      <w:r w:rsidR="009E0FED">
        <w:rPr>
          <w:lang w:val="en-US"/>
        </w:rPr>
        <w:t xml:space="preserve"> </w:t>
      </w:r>
      <w:r w:rsidR="0009380F">
        <w:rPr>
          <w:lang w:val="en-US"/>
        </w:rPr>
        <w:t>SCD</w:t>
      </w:r>
      <w:r w:rsidR="001327C2">
        <w:rPr>
          <w:lang w:val="en-US"/>
        </w:rPr>
        <w:t xml:space="preserve"> type 1 </w:t>
      </w:r>
      <w:r w:rsidR="00895C12">
        <w:rPr>
          <w:lang w:val="en-US"/>
        </w:rPr>
        <w:t xml:space="preserve">method. </w:t>
      </w:r>
      <w:r w:rsidR="00A96B2D">
        <w:rPr>
          <w:lang w:val="en-US"/>
        </w:rPr>
        <w:t>It calls “Slowly Changing Dimension”</w:t>
      </w:r>
      <w:r w:rsidR="006B0B25">
        <w:rPr>
          <w:lang w:val="en-US"/>
        </w:rPr>
        <w:t xml:space="preserve">. </w:t>
      </w:r>
      <w:r w:rsidR="00340171">
        <w:rPr>
          <w:lang w:val="en-US"/>
        </w:rPr>
        <w:t>It overwrites old data(Primary Key) with the new data(Surrogate Key)</w:t>
      </w:r>
      <w:r w:rsidR="006B0B25">
        <w:rPr>
          <w:lang w:val="en-US"/>
        </w:rPr>
        <w:t xml:space="preserve"> </w:t>
      </w:r>
      <w:r w:rsidR="003114B3">
        <w:rPr>
          <w:lang w:val="en-US"/>
        </w:rPr>
        <w:t>in dimension table.</w:t>
      </w:r>
      <w:r w:rsidR="00340171">
        <w:rPr>
          <w:lang w:val="en-US"/>
        </w:rPr>
        <w:t xml:space="preserve"> </w:t>
      </w:r>
      <w:r w:rsidR="00A96B2D">
        <w:rPr>
          <w:lang w:val="en-US"/>
        </w:rPr>
        <w:t xml:space="preserve"> </w:t>
      </w:r>
    </w:p>
    <w:p w14:paraId="73F56AD4" w14:textId="7E590DB9" w:rsidR="0059035C" w:rsidRPr="0059035C" w:rsidRDefault="005C27E1" w:rsidP="0059035C">
      <w:pPr>
        <w:pStyle w:val="ListParagraph"/>
        <w:numPr>
          <w:ilvl w:val="0"/>
          <w:numId w:val="9"/>
        </w:numPr>
        <w:rPr>
          <w:lang w:val="en-US"/>
        </w:rPr>
      </w:pPr>
      <w:r>
        <w:rPr>
          <w:lang w:val="en-US"/>
        </w:rPr>
        <w:t xml:space="preserve">Join </w:t>
      </w:r>
      <w:r w:rsidR="00CB1A95">
        <w:rPr>
          <w:lang w:val="en-US"/>
        </w:rPr>
        <w:t>these two table “</w:t>
      </w:r>
      <w:proofErr w:type="spellStart"/>
      <w:r w:rsidR="00CB1A95">
        <w:rPr>
          <w:lang w:val="en-US"/>
        </w:rPr>
        <w:t>Dim</w:t>
      </w:r>
      <w:r w:rsidR="00452C4C">
        <w:rPr>
          <w:lang w:val="en-US"/>
        </w:rPr>
        <w:t>Employees</w:t>
      </w:r>
      <w:proofErr w:type="spellEnd"/>
      <w:r w:rsidR="00452C4C">
        <w:rPr>
          <w:lang w:val="en-US"/>
        </w:rPr>
        <w:t>” and “</w:t>
      </w:r>
      <w:proofErr w:type="spellStart"/>
      <w:r w:rsidR="00452C4C">
        <w:rPr>
          <w:lang w:val="en-US"/>
        </w:rPr>
        <w:t>FactCallData</w:t>
      </w:r>
      <w:proofErr w:type="spellEnd"/>
      <w:r w:rsidR="00452C4C">
        <w:rPr>
          <w:lang w:val="en-US"/>
        </w:rPr>
        <w:t xml:space="preserve">” </w:t>
      </w:r>
      <w:r w:rsidR="00BF2C76">
        <w:rPr>
          <w:lang w:val="en-US"/>
        </w:rPr>
        <w:t>with a Primary key “</w:t>
      </w:r>
      <w:proofErr w:type="spellStart"/>
      <w:r w:rsidR="004244C4">
        <w:rPr>
          <w:lang w:val="en-US"/>
        </w:rPr>
        <w:t>EmployeeId</w:t>
      </w:r>
      <w:proofErr w:type="spellEnd"/>
      <w:r w:rsidR="00BF2C76">
        <w:rPr>
          <w:lang w:val="en-US"/>
        </w:rPr>
        <w:t>”</w:t>
      </w:r>
      <w:r w:rsidR="004244C4">
        <w:rPr>
          <w:lang w:val="en-US"/>
        </w:rPr>
        <w:t xml:space="preserve"> and </w:t>
      </w:r>
      <w:r w:rsidR="00BF2C76">
        <w:rPr>
          <w:lang w:val="en-US"/>
        </w:rPr>
        <w:t>“</w:t>
      </w:r>
      <w:proofErr w:type="spellStart"/>
      <w:r w:rsidR="004244C4">
        <w:rPr>
          <w:lang w:val="en-US"/>
        </w:rPr>
        <w:t>EmployeeSurrogateKey</w:t>
      </w:r>
      <w:proofErr w:type="spellEnd"/>
      <w:r w:rsidR="00BF2C76">
        <w:rPr>
          <w:lang w:val="en-US"/>
        </w:rPr>
        <w:t>”</w:t>
      </w:r>
      <w:r w:rsidR="00F42FC7">
        <w:rPr>
          <w:lang w:val="en-US"/>
        </w:rPr>
        <w:t xml:space="preserve"> </w:t>
      </w:r>
    </w:p>
    <w:p w14:paraId="02453619" w14:textId="66139673" w:rsidR="004244C4" w:rsidRPr="004244C4" w:rsidRDefault="00AB75EC" w:rsidP="004244C4">
      <w:pPr>
        <w:pStyle w:val="ListParagraph"/>
        <w:numPr>
          <w:ilvl w:val="0"/>
          <w:numId w:val="9"/>
        </w:numPr>
        <w:rPr>
          <w:lang w:val="en-US"/>
        </w:rPr>
      </w:pPr>
      <w:r>
        <w:rPr>
          <w:lang w:val="en-US"/>
        </w:rPr>
        <w:t>Check the missing value</w:t>
      </w:r>
      <w:r w:rsidR="00622C28">
        <w:rPr>
          <w:lang w:val="en-US"/>
        </w:rPr>
        <w:t>s</w:t>
      </w:r>
      <w:r>
        <w:rPr>
          <w:lang w:val="en-US"/>
        </w:rPr>
        <w:t xml:space="preserve"> from the </w:t>
      </w:r>
      <w:proofErr w:type="spellStart"/>
      <w:r>
        <w:rPr>
          <w:lang w:val="en-US"/>
        </w:rPr>
        <w:t>EmployeeID</w:t>
      </w:r>
      <w:proofErr w:type="spellEnd"/>
    </w:p>
    <w:p w14:paraId="6C26BB20" w14:textId="233B7A40" w:rsidR="00AB75EC" w:rsidRPr="004244C4" w:rsidRDefault="003332A4" w:rsidP="004244C4">
      <w:pPr>
        <w:pStyle w:val="ListParagraph"/>
        <w:numPr>
          <w:ilvl w:val="0"/>
          <w:numId w:val="9"/>
        </w:numPr>
        <w:rPr>
          <w:lang w:val="en-US"/>
        </w:rPr>
      </w:pPr>
      <w:r>
        <w:rPr>
          <w:lang w:val="en-US"/>
        </w:rPr>
        <w:t>Make the outputs in case of the missing value and unmatched value</w:t>
      </w:r>
      <w:r w:rsidR="00641F30">
        <w:rPr>
          <w:lang w:val="en-US"/>
        </w:rPr>
        <w:t>s</w:t>
      </w:r>
      <w:r>
        <w:rPr>
          <w:lang w:val="en-US"/>
        </w:rPr>
        <w:t xml:space="preserve"> referring this Primary key “</w:t>
      </w:r>
      <w:proofErr w:type="spellStart"/>
      <w:r>
        <w:rPr>
          <w:lang w:val="en-US"/>
        </w:rPr>
        <w:t>EmployeeID</w:t>
      </w:r>
      <w:proofErr w:type="spellEnd"/>
      <w:r>
        <w:rPr>
          <w:lang w:val="en-US"/>
        </w:rPr>
        <w:t>”</w:t>
      </w:r>
    </w:p>
    <w:p w14:paraId="719F0473" w14:textId="77777777" w:rsidR="00194B59" w:rsidRPr="00877EA6" w:rsidRDefault="00194B59" w:rsidP="00877EA6">
      <w:pPr>
        <w:rPr>
          <w:lang w:val="en-US"/>
        </w:rPr>
      </w:pPr>
    </w:p>
    <w:p w14:paraId="739E9F61" w14:textId="1D294E53" w:rsidR="008B769F" w:rsidRPr="00AF54BA" w:rsidRDefault="00625802" w:rsidP="008B769F">
      <w:pPr>
        <w:rPr>
          <w:b/>
          <w:lang w:val="en-US"/>
        </w:rPr>
      </w:pPr>
      <w:r w:rsidRPr="00AF54BA">
        <w:rPr>
          <w:b/>
          <w:lang w:val="en-US"/>
        </w:rPr>
        <w:t xml:space="preserve">Part 1. </w:t>
      </w:r>
      <w:r w:rsidR="00434E57" w:rsidRPr="00AF54BA">
        <w:rPr>
          <w:b/>
          <w:lang w:val="en-US"/>
        </w:rPr>
        <w:t xml:space="preserve">Lookup </w:t>
      </w:r>
      <w:proofErr w:type="spellStart"/>
      <w:r w:rsidR="00434E57" w:rsidRPr="00AF54BA">
        <w:rPr>
          <w:b/>
          <w:lang w:val="en-US"/>
        </w:rPr>
        <w:t>EmployeeID</w:t>
      </w:r>
      <w:proofErr w:type="spellEnd"/>
      <w:r w:rsidR="00434E57" w:rsidRPr="00AF54BA">
        <w:rPr>
          <w:b/>
          <w:lang w:val="en-US"/>
        </w:rPr>
        <w:t xml:space="preserve"> and </w:t>
      </w:r>
      <w:proofErr w:type="spellStart"/>
      <w:r w:rsidR="00434E57" w:rsidRPr="00AF54BA">
        <w:rPr>
          <w:b/>
          <w:lang w:val="en-US"/>
        </w:rPr>
        <w:t>DateKey</w:t>
      </w:r>
      <w:proofErr w:type="spellEnd"/>
    </w:p>
    <w:p w14:paraId="786878DE" w14:textId="77777777" w:rsidR="00434E57" w:rsidRPr="002C7CB6" w:rsidRDefault="00434E57" w:rsidP="008B769F">
      <w:pPr>
        <w:rPr>
          <w:lang w:val="en-US"/>
        </w:rPr>
      </w:pPr>
    </w:p>
    <w:p w14:paraId="19D2CB12" w14:textId="67E6D79B" w:rsidR="002C7CB6" w:rsidRPr="002C7CB6" w:rsidRDefault="00E41A82" w:rsidP="000D5288">
      <w:pPr>
        <w:pStyle w:val="ListNumber2"/>
        <w:numPr>
          <w:ilvl w:val="0"/>
          <w:numId w:val="4"/>
        </w:numPr>
        <w:rPr>
          <w:lang w:val="en-US"/>
        </w:rPr>
      </w:pPr>
      <w:r w:rsidRPr="00E41A82">
        <w:rPr>
          <w:lang w:val="en-US"/>
        </w:rPr>
        <w:t xml:space="preserve">OLE_SRC - ODS </w:t>
      </w:r>
      <w:proofErr w:type="spellStart"/>
      <w:r w:rsidRPr="00E41A82">
        <w:rPr>
          <w:lang w:val="en-US"/>
        </w:rPr>
        <w:t>CallData</w:t>
      </w:r>
      <w:proofErr w:type="spellEnd"/>
      <w:r>
        <w:rPr>
          <w:lang w:val="en-US"/>
        </w:rPr>
        <w:t xml:space="preserve"> </w:t>
      </w:r>
      <w:r w:rsidR="00027CA2">
        <w:rPr>
          <w:lang w:val="en-US"/>
        </w:rPr>
        <w:t xml:space="preserve">: Connect to the SQL Server database </w:t>
      </w:r>
      <w:r w:rsidR="000F2230">
        <w:rPr>
          <w:lang w:val="en-US"/>
        </w:rPr>
        <w:t xml:space="preserve">ODS </w:t>
      </w:r>
      <w:proofErr w:type="spellStart"/>
      <w:r w:rsidR="000F2230">
        <w:rPr>
          <w:lang w:val="en-US"/>
        </w:rPr>
        <w:t>CallData</w:t>
      </w:r>
      <w:proofErr w:type="spellEnd"/>
      <w:r w:rsidR="000F2230">
        <w:rPr>
          <w:lang w:val="en-US"/>
        </w:rPr>
        <w:t xml:space="preserve"> </w:t>
      </w:r>
      <w:r w:rsidR="00CD1D69">
        <w:rPr>
          <w:lang w:val="en-US"/>
        </w:rPr>
        <w:t xml:space="preserve">then load ODS </w:t>
      </w:r>
      <w:proofErr w:type="spellStart"/>
      <w:r w:rsidR="00CD1D69">
        <w:rPr>
          <w:lang w:val="en-US"/>
        </w:rPr>
        <w:t>CallData</w:t>
      </w:r>
      <w:proofErr w:type="spellEnd"/>
      <w:r w:rsidR="00CD1D69">
        <w:rPr>
          <w:lang w:val="en-US"/>
        </w:rPr>
        <w:t xml:space="preserve"> table.</w:t>
      </w:r>
    </w:p>
    <w:p w14:paraId="0328F3F8" w14:textId="758638C6" w:rsidR="003332A4" w:rsidRDefault="003332A4" w:rsidP="003332A4">
      <w:pPr>
        <w:pStyle w:val="ListNumber2"/>
        <w:numPr>
          <w:ilvl w:val="0"/>
          <w:numId w:val="0"/>
        </w:numPr>
        <w:ind w:left="720"/>
        <w:rPr>
          <w:lang w:val="en-US"/>
        </w:rPr>
      </w:pPr>
    </w:p>
    <w:p w14:paraId="1C289712" w14:textId="69AA9197" w:rsidR="001E6D96" w:rsidRDefault="00011B5C" w:rsidP="000D5288">
      <w:pPr>
        <w:pStyle w:val="ListNumber2"/>
        <w:numPr>
          <w:ilvl w:val="0"/>
          <w:numId w:val="4"/>
        </w:numPr>
        <w:rPr>
          <w:lang w:val="en-US"/>
        </w:rPr>
      </w:pPr>
      <w:r w:rsidRPr="00011B5C">
        <w:rPr>
          <w:lang w:val="en-US"/>
        </w:rPr>
        <w:t xml:space="preserve">LPK </w:t>
      </w:r>
      <w:r>
        <w:rPr>
          <w:lang w:val="en-US"/>
        </w:rPr>
        <w:t>–</w:t>
      </w:r>
      <w:r w:rsidRPr="00011B5C">
        <w:rPr>
          <w:lang w:val="en-US"/>
        </w:rPr>
        <w:t xml:space="preserve"> </w:t>
      </w:r>
      <w:proofErr w:type="spellStart"/>
      <w:r w:rsidRPr="00011B5C">
        <w:rPr>
          <w:lang w:val="en-US"/>
        </w:rPr>
        <w:t>DimEmployees</w:t>
      </w:r>
      <w:proofErr w:type="spellEnd"/>
      <w:r>
        <w:rPr>
          <w:lang w:val="en-US"/>
        </w:rPr>
        <w:t xml:space="preserve"> : </w:t>
      </w:r>
      <w:r w:rsidR="00D87E4E">
        <w:rPr>
          <w:lang w:val="en-US"/>
        </w:rPr>
        <w:t>make a relationship between “</w:t>
      </w:r>
      <w:proofErr w:type="spellStart"/>
      <w:r w:rsidR="00D87E4E">
        <w:rPr>
          <w:lang w:val="en-US"/>
        </w:rPr>
        <w:t>DimEmployees</w:t>
      </w:r>
      <w:proofErr w:type="spellEnd"/>
      <w:r w:rsidR="00D87E4E">
        <w:rPr>
          <w:lang w:val="en-US"/>
        </w:rPr>
        <w:t>” table and “</w:t>
      </w:r>
      <w:proofErr w:type="spellStart"/>
      <w:r w:rsidR="00D87E4E">
        <w:rPr>
          <w:lang w:val="en-US"/>
        </w:rPr>
        <w:t>FactCallData</w:t>
      </w:r>
      <w:proofErr w:type="spellEnd"/>
      <w:r w:rsidR="00D87E4E">
        <w:rPr>
          <w:lang w:val="en-US"/>
        </w:rPr>
        <w:t>”</w:t>
      </w:r>
      <w:r w:rsidR="00B130A8">
        <w:rPr>
          <w:lang w:val="en-US"/>
        </w:rPr>
        <w:t xml:space="preserve"> table</w:t>
      </w:r>
      <w:r w:rsidR="00D87E4E">
        <w:rPr>
          <w:lang w:val="en-US"/>
        </w:rPr>
        <w:t xml:space="preserve">. </w:t>
      </w:r>
      <w:r w:rsidR="00B130A8">
        <w:rPr>
          <w:lang w:val="en-US"/>
        </w:rPr>
        <w:br/>
      </w:r>
    </w:p>
    <w:p w14:paraId="3292B07D" w14:textId="391D1B0F" w:rsidR="008D35A5" w:rsidRPr="002C7CB6" w:rsidRDefault="00B130A8" w:rsidP="00E92301">
      <w:pPr>
        <w:pStyle w:val="ListNumber2"/>
        <w:numPr>
          <w:ilvl w:val="0"/>
          <w:numId w:val="4"/>
        </w:numPr>
        <w:rPr>
          <w:lang w:val="en-US"/>
        </w:rPr>
      </w:pPr>
      <w:r w:rsidRPr="00B130A8">
        <w:rPr>
          <w:lang w:val="en-US"/>
        </w:rPr>
        <w:t xml:space="preserve">LKP </w:t>
      </w:r>
      <w:r>
        <w:rPr>
          <w:lang w:val="en-US"/>
        </w:rPr>
        <w:t>–</w:t>
      </w:r>
      <w:r w:rsidRPr="00B130A8">
        <w:rPr>
          <w:lang w:val="en-US"/>
        </w:rPr>
        <w:t xml:space="preserve"> </w:t>
      </w:r>
      <w:proofErr w:type="spellStart"/>
      <w:r w:rsidRPr="00B130A8">
        <w:rPr>
          <w:lang w:val="en-US"/>
        </w:rPr>
        <w:t>DimDate</w:t>
      </w:r>
      <w:proofErr w:type="spellEnd"/>
      <w:r>
        <w:rPr>
          <w:lang w:val="en-US"/>
        </w:rPr>
        <w:t xml:space="preserve"> : </w:t>
      </w:r>
      <w:r w:rsidR="000D299F">
        <w:rPr>
          <w:lang w:val="en-US"/>
        </w:rPr>
        <w:t>make a relationship between “</w:t>
      </w:r>
      <w:proofErr w:type="spellStart"/>
      <w:r w:rsidR="000D299F">
        <w:rPr>
          <w:lang w:val="en-US"/>
        </w:rPr>
        <w:t>DimDate</w:t>
      </w:r>
      <w:proofErr w:type="spellEnd"/>
      <w:r w:rsidR="000D299F">
        <w:rPr>
          <w:lang w:val="en-US"/>
        </w:rPr>
        <w:t>” table and “</w:t>
      </w:r>
      <w:proofErr w:type="spellStart"/>
      <w:r w:rsidR="000D299F">
        <w:rPr>
          <w:lang w:val="en-US"/>
        </w:rPr>
        <w:t>FactCallData</w:t>
      </w:r>
      <w:proofErr w:type="spellEnd"/>
      <w:r w:rsidR="000D299F">
        <w:rPr>
          <w:lang w:val="en-US"/>
        </w:rPr>
        <w:t xml:space="preserve">” table. </w:t>
      </w:r>
      <w:r w:rsidR="00D54509">
        <w:rPr>
          <w:lang w:val="en-US"/>
        </w:rPr>
        <w:t xml:space="preserve">With “Date” column and </w:t>
      </w:r>
      <w:r w:rsidR="00FB4C2C">
        <w:rPr>
          <w:lang w:val="en-US"/>
        </w:rPr>
        <w:t>“</w:t>
      </w:r>
      <w:proofErr w:type="spellStart"/>
      <w:r w:rsidR="00FB4C2C">
        <w:rPr>
          <w:lang w:val="en-US"/>
        </w:rPr>
        <w:t>CallDate</w:t>
      </w:r>
      <w:proofErr w:type="spellEnd"/>
      <w:r w:rsidR="00FB4C2C">
        <w:rPr>
          <w:lang w:val="en-US"/>
        </w:rPr>
        <w:t>” column .</w:t>
      </w:r>
      <w:r w:rsidR="000D299F">
        <w:rPr>
          <w:lang w:val="en-US"/>
        </w:rPr>
        <w:br/>
      </w:r>
    </w:p>
    <w:p w14:paraId="6BB6BD3A" w14:textId="43DD800B" w:rsidR="006A222B" w:rsidRDefault="00A15CFD" w:rsidP="00E92301">
      <w:pPr>
        <w:pStyle w:val="ListNumber2"/>
        <w:numPr>
          <w:ilvl w:val="0"/>
          <w:numId w:val="4"/>
        </w:numPr>
        <w:rPr>
          <w:lang w:val="en-US"/>
        </w:rPr>
      </w:pPr>
      <w:r w:rsidRPr="00A15CFD">
        <w:rPr>
          <w:lang w:val="en-US"/>
        </w:rPr>
        <w:t xml:space="preserve">OLE_DST </w:t>
      </w:r>
      <w:r>
        <w:rPr>
          <w:lang w:val="en-US"/>
        </w:rPr>
        <w:t>–</w:t>
      </w:r>
      <w:r w:rsidRPr="00A15CFD">
        <w:rPr>
          <w:lang w:val="en-US"/>
        </w:rPr>
        <w:t xml:space="preserve"> </w:t>
      </w:r>
      <w:proofErr w:type="spellStart"/>
      <w:r w:rsidRPr="00A15CFD">
        <w:rPr>
          <w:lang w:val="en-US"/>
        </w:rPr>
        <w:t>FactCallData</w:t>
      </w:r>
      <w:proofErr w:type="spellEnd"/>
      <w:r>
        <w:rPr>
          <w:lang w:val="en-US"/>
        </w:rPr>
        <w:t xml:space="preserve"> : </w:t>
      </w:r>
      <w:r w:rsidR="001A78F7">
        <w:rPr>
          <w:lang w:val="en-US"/>
        </w:rPr>
        <w:t xml:space="preserve">Before </w:t>
      </w:r>
      <w:r w:rsidR="00B23CE5">
        <w:rPr>
          <w:lang w:val="en-US"/>
        </w:rPr>
        <w:t>preceding</w:t>
      </w:r>
      <w:r w:rsidR="00C0338D">
        <w:rPr>
          <w:lang w:val="en-US"/>
        </w:rPr>
        <w:t xml:space="preserve"> farther</w:t>
      </w:r>
      <w:r w:rsidR="001A78F7">
        <w:rPr>
          <w:lang w:val="en-US"/>
        </w:rPr>
        <w:t xml:space="preserve">, </w:t>
      </w:r>
      <w:r w:rsidR="00AF4560">
        <w:rPr>
          <w:lang w:val="en-US"/>
        </w:rPr>
        <w:t>observe the</w:t>
      </w:r>
      <w:r w:rsidR="00BB29B0">
        <w:rPr>
          <w:lang w:val="en-US"/>
        </w:rPr>
        <w:t xml:space="preserve"> first table of </w:t>
      </w:r>
      <w:r w:rsidR="00C0338D">
        <w:rPr>
          <w:lang w:val="en-US"/>
        </w:rPr>
        <w:t>“</w:t>
      </w:r>
      <w:proofErr w:type="spellStart"/>
      <w:r w:rsidR="00984BA9">
        <w:rPr>
          <w:lang w:val="en-US"/>
        </w:rPr>
        <w:t>FacCammData</w:t>
      </w:r>
      <w:proofErr w:type="spellEnd"/>
      <w:r w:rsidR="00C0338D">
        <w:rPr>
          <w:lang w:val="en-US"/>
        </w:rPr>
        <w:t>”</w:t>
      </w:r>
      <w:r w:rsidR="00BA7159">
        <w:rPr>
          <w:lang w:val="en-US"/>
        </w:rPr>
        <w:t>.</w:t>
      </w:r>
      <w:r>
        <w:rPr>
          <w:lang w:val="en-US"/>
        </w:rPr>
        <w:br/>
      </w:r>
      <w:r w:rsidR="0090629F" w:rsidRPr="0090629F">
        <w:rPr>
          <w:noProof/>
          <w:color w:val="2B579A"/>
          <w:shd w:val="clear" w:color="auto" w:fill="E6E6E6"/>
          <w:lang w:val="en-US"/>
        </w:rPr>
        <w:drawing>
          <wp:inline distT="0" distB="0" distL="0" distR="0" wp14:anchorId="449ADDFC" wp14:editId="78F76C75">
            <wp:extent cx="2686106" cy="2201875"/>
            <wp:effectExtent l="0" t="0" r="0" b="8255"/>
            <wp:docPr id="1671499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906" name="Picture 1" descr="A screenshot of a computer code&#10;&#10;Description automatically generated"/>
                    <pic:cNvPicPr/>
                  </pic:nvPicPr>
                  <pic:blipFill>
                    <a:blip r:embed="rId74"/>
                    <a:stretch>
                      <a:fillRect/>
                    </a:stretch>
                  </pic:blipFill>
                  <pic:spPr>
                    <a:xfrm>
                      <a:off x="0" y="0"/>
                      <a:ext cx="2691781" cy="2206527"/>
                    </a:xfrm>
                    <a:prstGeom prst="rect">
                      <a:avLst/>
                    </a:prstGeom>
                  </pic:spPr>
                </pic:pic>
              </a:graphicData>
            </a:graphic>
          </wp:inline>
        </w:drawing>
      </w:r>
      <w:r w:rsidR="00C73562" w:rsidRPr="00C73562">
        <w:rPr>
          <w:noProof/>
        </w:rPr>
        <w:t xml:space="preserve"> </w:t>
      </w:r>
      <w:r w:rsidR="00C73562" w:rsidRPr="00C73562">
        <w:rPr>
          <w:noProof/>
          <w:color w:val="2B579A"/>
          <w:shd w:val="clear" w:color="auto" w:fill="E6E6E6"/>
          <w:lang w:val="en-US"/>
        </w:rPr>
        <w:drawing>
          <wp:inline distT="0" distB="0" distL="0" distR="0" wp14:anchorId="0113156C" wp14:editId="2D5635C7">
            <wp:extent cx="1850791" cy="2721254"/>
            <wp:effectExtent l="0" t="0" r="0" b="3175"/>
            <wp:docPr id="49671083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0837" name="Picture 1" descr="A screenshot of a diagram&#10;&#10;Description automatically generated"/>
                    <pic:cNvPicPr/>
                  </pic:nvPicPr>
                  <pic:blipFill>
                    <a:blip r:embed="rId75"/>
                    <a:stretch>
                      <a:fillRect/>
                    </a:stretch>
                  </pic:blipFill>
                  <pic:spPr>
                    <a:xfrm>
                      <a:off x="0" y="0"/>
                      <a:ext cx="1863007" cy="2739215"/>
                    </a:xfrm>
                    <a:prstGeom prst="rect">
                      <a:avLst/>
                    </a:prstGeom>
                  </pic:spPr>
                </pic:pic>
              </a:graphicData>
            </a:graphic>
          </wp:inline>
        </w:drawing>
      </w:r>
      <w:r w:rsidR="0090629F">
        <w:rPr>
          <w:lang w:val="en-US"/>
        </w:rPr>
        <w:br/>
      </w:r>
      <w:r w:rsidR="00295B20" w:rsidRPr="00295B20">
        <w:rPr>
          <w:noProof/>
          <w:color w:val="2B579A"/>
          <w:shd w:val="clear" w:color="auto" w:fill="E6E6E6"/>
          <w:lang w:val="en-US"/>
        </w:rPr>
        <w:lastRenderedPageBreak/>
        <w:drawing>
          <wp:inline distT="0" distB="0" distL="0" distR="0" wp14:anchorId="25281329" wp14:editId="32385015">
            <wp:extent cx="6097270" cy="3127375"/>
            <wp:effectExtent l="0" t="0" r="0" b="0"/>
            <wp:docPr id="56580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2087" name="Picture 1" descr="A screenshot of a computer&#10;&#10;Description automatically generated"/>
                    <pic:cNvPicPr/>
                  </pic:nvPicPr>
                  <pic:blipFill>
                    <a:blip r:embed="rId76"/>
                    <a:stretch>
                      <a:fillRect/>
                    </a:stretch>
                  </pic:blipFill>
                  <pic:spPr>
                    <a:xfrm>
                      <a:off x="0" y="0"/>
                      <a:ext cx="6097270" cy="3127375"/>
                    </a:xfrm>
                    <a:prstGeom prst="rect">
                      <a:avLst/>
                    </a:prstGeom>
                  </pic:spPr>
                </pic:pic>
              </a:graphicData>
            </a:graphic>
          </wp:inline>
        </w:drawing>
      </w:r>
      <w:r w:rsidR="0090629F">
        <w:rPr>
          <w:lang w:val="en-US"/>
        </w:rPr>
        <w:br/>
      </w:r>
    </w:p>
    <w:p w14:paraId="78360CD6" w14:textId="5DBBB31E" w:rsidR="00B87B8C" w:rsidRPr="00A3777B" w:rsidRDefault="00FD2E3D" w:rsidP="00B87B8C">
      <w:pPr>
        <w:pStyle w:val="ListNumber2"/>
        <w:numPr>
          <w:ilvl w:val="0"/>
          <w:numId w:val="9"/>
        </w:numPr>
        <w:rPr>
          <w:u w:val="single"/>
          <w:lang w:val="en-US"/>
        </w:rPr>
      </w:pPr>
      <w:r w:rsidRPr="00A3777B">
        <w:rPr>
          <w:u w:val="single"/>
          <w:lang w:val="en-US"/>
        </w:rPr>
        <w:t>The “</w:t>
      </w:r>
      <w:proofErr w:type="spellStart"/>
      <w:r w:rsidRPr="00A3777B">
        <w:rPr>
          <w:u w:val="single"/>
          <w:lang w:val="en-US"/>
        </w:rPr>
        <w:t>EmployeesSurKey</w:t>
      </w:r>
      <w:proofErr w:type="spellEnd"/>
      <w:r w:rsidRPr="00A3777B">
        <w:rPr>
          <w:u w:val="single"/>
          <w:lang w:val="en-US"/>
        </w:rPr>
        <w:t>” g</w:t>
      </w:r>
      <w:r w:rsidR="00F25D4A" w:rsidRPr="00A3777B">
        <w:rPr>
          <w:u w:val="single"/>
          <w:lang w:val="en-US"/>
        </w:rPr>
        <w:t>en</w:t>
      </w:r>
      <w:r w:rsidRPr="00A3777B">
        <w:rPr>
          <w:u w:val="single"/>
          <w:lang w:val="en-US"/>
        </w:rPr>
        <w:t xml:space="preserve">erated without any issue. </w:t>
      </w:r>
      <w:r w:rsidR="00D80312" w:rsidRPr="00A3777B">
        <w:rPr>
          <w:u w:val="single"/>
          <w:lang w:val="en-US"/>
        </w:rPr>
        <w:t>The “</w:t>
      </w:r>
      <w:proofErr w:type="spellStart"/>
      <w:r w:rsidR="00F25D4A" w:rsidRPr="00A3777B">
        <w:rPr>
          <w:u w:val="single"/>
          <w:lang w:val="en-US"/>
        </w:rPr>
        <w:t>DateKey</w:t>
      </w:r>
      <w:proofErr w:type="spellEnd"/>
      <w:r w:rsidR="00D80312" w:rsidRPr="00A3777B">
        <w:rPr>
          <w:u w:val="single"/>
          <w:lang w:val="en-US"/>
        </w:rPr>
        <w:t xml:space="preserve">” </w:t>
      </w:r>
      <w:r w:rsidR="00C87664" w:rsidRPr="00A3777B">
        <w:rPr>
          <w:u w:val="single"/>
          <w:lang w:val="en-US"/>
        </w:rPr>
        <w:t xml:space="preserve">contain historical </w:t>
      </w:r>
      <w:r w:rsidR="00A3777B" w:rsidRPr="00A3777B">
        <w:rPr>
          <w:u w:val="single"/>
          <w:lang w:val="en-US"/>
        </w:rPr>
        <w:t>records.</w:t>
      </w:r>
    </w:p>
    <w:p w14:paraId="72DCC56D" w14:textId="77777777" w:rsidR="00B87B8C" w:rsidRDefault="00B87B8C" w:rsidP="00B87B8C">
      <w:pPr>
        <w:pStyle w:val="ListNumber2"/>
        <w:numPr>
          <w:ilvl w:val="0"/>
          <w:numId w:val="0"/>
        </w:numPr>
        <w:ind w:left="720"/>
        <w:rPr>
          <w:lang w:val="en-US"/>
        </w:rPr>
      </w:pPr>
    </w:p>
    <w:p w14:paraId="3D298ACA" w14:textId="0612661F" w:rsidR="004A4974" w:rsidRPr="00084AB5" w:rsidRDefault="004A4974" w:rsidP="004A4974">
      <w:pPr>
        <w:pStyle w:val="ListNumber2"/>
        <w:numPr>
          <w:ilvl w:val="0"/>
          <w:numId w:val="0"/>
        </w:numPr>
        <w:ind w:left="360"/>
        <w:rPr>
          <w:b/>
          <w:lang w:val="en-US"/>
        </w:rPr>
      </w:pPr>
      <w:r w:rsidRPr="00084AB5">
        <w:rPr>
          <w:b/>
          <w:lang w:val="en-US"/>
        </w:rPr>
        <w:t>Part 2</w:t>
      </w:r>
      <w:r w:rsidR="00612073" w:rsidRPr="00084AB5">
        <w:rPr>
          <w:b/>
          <w:lang w:val="en-US"/>
        </w:rPr>
        <w:t xml:space="preserve">. </w:t>
      </w:r>
      <w:r w:rsidR="00267CE6" w:rsidRPr="00084AB5">
        <w:rPr>
          <w:b/>
          <w:lang w:val="en-US"/>
        </w:rPr>
        <w:t xml:space="preserve">Searching </w:t>
      </w:r>
      <w:r w:rsidR="00EB7217" w:rsidRPr="00084AB5">
        <w:rPr>
          <w:b/>
          <w:lang w:val="en-US"/>
        </w:rPr>
        <w:t>missing values of</w:t>
      </w:r>
      <w:r w:rsidR="00267CE6" w:rsidRPr="00084AB5">
        <w:rPr>
          <w:b/>
          <w:lang w:val="en-US"/>
        </w:rPr>
        <w:t xml:space="preserve"> “</w:t>
      </w:r>
      <w:proofErr w:type="spellStart"/>
      <w:r w:rsidR="00267CE6" w:rsidRPr="00084AB5">
        <w:rPr>
          <w:b/>
          <w:lang w:val="en-US"/>
        </w:rPr>
        <w:t>EmployeeID</w:t>
      </w:r>
      <w:proofErr w:type="spellEnd"/>
      <w:r w:rsidR="00267CE6" w:rsidRPr="00084AB5">
        <w:rPr>
          <w:b/>
          <w:lang w:val="en-US"/>
        </w:rPr>
        <w:t xml:space="preserve">” and </w:t>
      </w:r>
      <w:r w:rsidR="005952D5" w:rsidRPr="00084AB5">
        <w:rPr>
          <w:b/>
          <w:lang w:val="en-US"/>
        </w:rPr>
        <w:t xml:space="preserve">Aggregate </w:t>
      </w:r>
      <w:r w:rsidR="00026DD9">
        <w:rPr>
          <w:b/>
          <w:bCs/>
          <w:lang w:val="en-US"/>
        </w:rPr>
        <w:t>group</w:t>
      </w:r>
      <w:r w:rsidR="001616A0">
        <w:rPr>
          <w:b/>
          <w:bCs/>
          <w:lang w:val="en-US"/>
        </w:rPr>
        <w:t xml:space="preserve"> by </w:t>
      </w:r>
      <w:r w:rsidR="00026DD9">
        <w:rPr>
          <w:b/>
          <w:bCs/>
          <w:lang w:val="en-US"/>
        </w:rPr>
        <w:t xml:space="preserve">Rejected values, </w:t>
      </w:r>
      <w:r w:rsidR="005D5B1A">
        <w:rPr>
          <w:b/>
          <w:bCs/>
          <w:lang w:val="en-US"/>
        </w:rPr>
        <w:t xml:space="preserve">then count </w:t>
      </w:r>
      <w:r w:rsidR="00E0778A">
        <w:rPr>
          <w:b/>
          <w:bCs/>
          <w:lang w:val="en-US"/>
        </w:rPr>
        <w:t>their</w:t>
      </w:r>
      <w:r w:rsidR="005D5B1A">
        <w:rPr>
          <w:b/>
          <w:bCs/>
          <w:lang w:val="en-US"/>
        </w:rPr>
        <w:t xml:space="preserve"> number</w:t>
      </w:r>
      <w:r w:rsidR="00E0778A">
        <w:rPr>
          <w:b/>
          <w:bCs/>
          <w:lang w:val="en-US"/>
        </w:rPr>
        <w:t xml:space="preserve">s. It </w:t>
      </w:r>
      <w:r w:rsidR="00117C90">
        <w:rPr>
          <w:b/>
          <w:bCs/>
          <w:lang w:val="en-US"/>
        </w:rPr>
        <w:t xml:space="preserve">is </w:t>
      </w:r>
      <w:proofErr w:type="spellStart"/>
      <w:r w:rsidR="00117C90">
        <w:rPr>
          <w:b/>
          <w:bCs/>
          <w:lang w:val="en-US"/>
        </w:rPr>
        <w:t>a</w:t>
      </w:r>
      <w:proofErr w:type="spellEnd"/>
      <w:r w:rsidR="00117C90">
        <w:rPr>
          <w:b/>
          <w:bCs/>
          <w:lang w:val="en-US"/>
        </w:rPr>
        <w:t xml:space="preserve"> important indicator to remark the duplicat</w:t>
      </w:r>
      <w:r w:rsidR="00532893">
        <w:rPr>
          <w:b/>
          <w:bCs/>
          <w:lang w:val="en-US"/>
        </w:rPr>
        <w:t xml:space="preserve">e data </w:t>
      </w:r>
      <w:r w:rsidR="00E233F0">
        <w:rPr>
          <w:b/>
          <w:bCs/>
          <w:lang w:val="en-US"/>
        </w:rPr>
        <w:t>and the other unexpected issues.</w:t>
      </w:r>
      <w:r w:rsidR="005D5B1A">
        <w:rPr>
          <w:b/>
          <w:bCs/>
          <w:lang w:val="en-US"/>
        </w:rPr>
        <w:t xml:space="preserve"> </w:t>
      </w:r>
    </w:p>
    <w:p w14:paraId="6D9202B8" w14:textId="77777777" w:rsidR="00AF54BA" w:rsidRPr="00084AB5" w:rsidRDefault="00AF54BA" w:rsidP="004A4974">
      <w:pPr>
        <w:pStyle w:val="ListNumber2"/>
        <w:numPr>
          <w:ilvl w:val="0"/>
          <w:numId w:val="0"/>
        </w:numPr>
        <w:ind w:left="360"/>
        <w:rPr>
          <w:b/>
          <w:bCs/>
          <w:lang w:val="en-US"/>
        </w:rPr>
      </w:pPr>
    </w:p>
    <w:p w14:paraId="08F56500" w14:textId="4D87DA24" w:rsidR="006A222B" w:rsidRDefault="004130C9" w:rsidP="00E92301">
      <w:pPr>
        <w:pStyle w:val="ListNumber2"/>
        <w:numPr>
          <w:ilvl w:val="0"/>
          <w:numId w:val="4"/>
        </w:numPr>
        <w:rPr>
          <w:lang w:val="en-US"/>
        </w:rPr>
      </w:pPr>
      <w:r w:rsidRPr="00912F59">
        <w:rPr>
          <w:b/>
          <w:lang w:val="en-US"/>
        </w:rPr>
        <w:t>MLT - Employee Not Found :</w:t>
      </w:r>
      <w:r>
        <w:rPr>
          <w:lang w:val="en-US"/>
        </w:rPr>
        <w:t xml:space="preserve"> </w:t>
      </w:r>
      <w:r w:rsidR="00912F59">
        <w:rPr>
          <w:lang w:val="en-US"/>
        </w:rPr>
        <w:br/>
      </w:r>
      <w:r w:rsidR="00912F59">
        <w:rPr>
          <w:noProof/>
          <w:lang w:val="en-US"/>
        </w:rPr>
        <w:drawing>
          <wp:inline distT="0" distB="0" distL="0" distR="0" wp14:anchorId="550DC9D7" wp14:editId="7B442AB4">
            <wp:extent cx="5148833" cy="1397203"/>
            <wp:effectExtent l="0" t="0" r="0" b="0"/>
            <wp:docPr id="737902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1170" cy="1397837"/>
                    </a:xfrm>
                    <a:prstGeom prst="rect">
                      <a:avLst/>
                    </a:prstGeom>
                    <a:noFill/>
                    <a:ln>
                      <a:noFill/>
                    </a:ln>
                  </pic:spPr>
                </pic:pic>
              </a:graphicData>
            </a:graphic>
          </wp:inline>
        </w:drawing>
      </w:r>
    </w:p>
    <w:p w14:paraId="59489D57" w14:textId="375AB933" w:rsidR="00912F59" w:rsidRDefault="007711C7" w:rsidP="00B430B4">
      <w:pPr>
        <w:pStyle w:val="ListNumber2"/>
        <w:numPr>
          <w:ilvl w:val="0"/>
          <w:numId w:val="9"/>
        </w:numPr>
        <w:rPr>
          <w:lang w:val="en-US"/>
        </w:rPr>
      </w:pPr>
      <w:r>
        <w:rPr>
          <w:lang w:val="en-US"/>
        </w:rPr>
        <w:t xml:space="preserve">After </w:t>
      </w:r>
      <w:r w:rsidR="0006560F">
        <w:rPr>
          <w:lang w:val="en-US"/>
        </w:rPr>
        <w:t>“</w:t>
      </w:r>
      <w:r w:rsidR="009D1828">
        <w:rPr>
          <w:lang w:val="en-US"/>
        </w:rPr>
        <w:t>Multicast</w:t>
      </w:r>
      <w:r w:rsidR="0006560F">
        <w:rPr>
          <w:lang w:val="en-US"/>
        </w:rPr>
        <w:t>”</w:t>
      </w:r>
      <w:r w:rsidR="009D1828">
        <w:rPr>
          <w:lang w:val="en-US"/>
        </w:rPr>
        <w:t xml:space="preserve"> SSIS component, </w:t>
      </w:r>
      <w:r w:rsidR="00B2296A">
        <w:rPr>
          <w:lang w:val="en-US"/>
        </w:rPr>
        <w:t xml:space="preserve">two options will be applied </w:t>
      </w:r>
      <w:r w:rsidR="00960A41">
        <w:rPr>
          <w:lang w:val="en-US"/>
        </w:rPr>
        <w:t xml:space="preserve">one </w:t>
      </w:r>
      <w:r w:rsidR="00723E9F">
        <w:rPr>
          <w:lang w:val="en-US"/>
        </w:rPr>
        <w:t xml:space="preserve">searching for the missing value through the </w:t>
      </w:r>
      <w:r w:rsidR="00CF47A9">
        <w:rPr>
          <w:lang w:val="en-US"/>
        </w:rPr>
        <w:t xml:space="preserve">two </w:t>
      </w:r>
      <w:r w:rsidR="005B7FC1">
        <w:rPr>
          <w:lang w:val="en-US"/>
        </w:rPr>
        <w:t>“Derived Columns</w:t>
      </w:r>
      <w:r w:rsidR="006C2A3B">
        <w:rPr>
          <w:lang w:val="en-US"/>
        </w:rPr>
        <w:t>” SSIS components, such as:</w:t>
      </w:r>
      <w:r w:rsidR="00723E9F">
        <w:rPr>
          <w:lang w:val="en-US"/>
        </w:rPr>
        <w:t xml:space="preserve"> “DER - Employee -1” and “DER – </w:t>
      </w:r>
      <w:proofErr w:type="spellStart"/>
      <w:r w:rsidR="00723E9F">
        <w:rPr>
          <w:lang w:val="en-US"/>
        </w:rPr>
        <w:t>EmployeeRejects</w:t>
      </w:r>
      <w:proofErr w:type="spellEnd"/>
      <w:r w:rsidR="00723E9F">
        <w:rPr>
          <w:lang w:val="en-US"/>
        </w:rPr>
        <w:t>”</w:t>
      </w:r>
      <w:r w:rsidR="003D158F">
        <w:rPr>
          <w:lang w:val="en-US"/>
        </w:rPr>
        <w:t>.</w:t>
      </w:r>
      <w:r w:rsidR="00170D80">
        <w:rPr>
          <w:lang w:val="en-US"/>
        </w:rPr>
        <w:t xml:space="preserve"> It facilitates automatization of SCD </w:t>
      </w:r>
      <w:r w:rsidR="009B048B">
        <w:rPr>
          <w:lang w:val="en-US"/>
        </w:rPr>
        <w:t>process.</w:t>
      </w:r>
    </w:p>
    <w:p w14:paraId="26CCEFE7" w14:textId="77777777" w:rsidR="00912F59" w:rsidRDefault="00912F59" w:rsidP="00912F59">
      <w:pPr>
        <w:pStyle w:val="ListNumber2"/>
        <w:numPr>
          <w:ilvl w:val="0"/>
          <w:numId w:val="0"/>
        </w:numPr>
        <w:ind w:left="360" w:hanging="360"/>
        <w:rPr>
          <w:lang w:val="en-US"/>
        </w:rPr>
      </w:pPr>
    </w:p>
    <w:p w14:paraId="4D2FBF67" w14:textId="77777777" w:rsidR="00AF54BA" w:rsidRDefault="006B1074" w:rsidP="00E92301">
      <w:pPr>
        <w:pStyle w:val="ListNumber2"/>
        <w:numPr>
          <w:ilvl w:val="0"/>
          <w:numId w:val="4"/>
        </w:numPr>
        <w:rPr>
          <w:lang w:val="en-US"/>
        </w:rPr>
      </w:pPr>
      <w:r w:rsidRPr="00084AB5">
        <w:rPr>
          <w:b/>
          <w:lang w:val="en-US"/>
        </w:rPr>
        <w:t>DER - Employee -1</w:t>
      </w:r>
      <w:r w:rsidR="00A4651F" w:rsidRPr="00084AB5">
        <w:rPr>
          <w:b/>
          <w:lang w:val="en-US"/>
        </w:rPr>
        <w:t xml:space="preserve"> :</w:t>
      </w:r>
      <w:r w:rsidR="00A4651F">
        <w:rPr>
          <w:lang w:val="en-US"/>
        </w:rPr>
        <w:t xml:space="preserve"> </w:t>
      </w:r>
      <w:r w:rsidR="009B0918">
        <w:rPr>
          <w:lang w:val="en-US"/>
        </w:rPr>
        <w:t xml:space="preserve">Derived Column Name : </w:t>
      </w:r>
      <w:r w:rsidR="00CF7FB0" w:rsidRPr="00CF7FB0">
        <w:rPr>
          <w:lang w:val="en-US"/>
        </w:rPr>
        <w:t>EmployeeSurrKey-1</w:t>
      </w:r>
      <w:r w:rsidR="00955103">
        <w:rPr>
          <w:lang w:val="en-US"/>
        </w:rPr>
        <w:t xml:space="preserve">, Derived Column </w:t>
      </w:r>
      <w:r w:rsidR="000C1123">
        <w:rPr>
          <w:lang w:val="en-US"/>
        </w:rPr>
        <w:t>&lt;add as new column</w:t>
      </w:r>
      <w:r w:rsidR="00553FB3">
        <w:rPr>
          <w:lang w:val="en-US"/>
        </w:rPr>
        <w:t>&gt; , Expression : -1</w:t>
      </w:r>
    </w:p>
    <w:p w14:paraId="34E2DBDF" w14:textId="4B85202A" w:rsidR="006B1074" w:rsidRDefault="005C6FDA" w:rsidP="00AF54BA">
      <w:pPr>
        <w:pStyle w:val="ListNumber2"/>
        <w:numPr>
          <w:ilvl w:val="0"/>
          <w:numId w:val="0"/>
        </w:numPr>
        <w:ind w:left="360"/>
        <w:rPr>
          <w:lang w:val="en-US"/>
        </w:rPr>
      </w:pPr>
      <w:r w:rsidRPr="005C6FDA">
        <w:rPr>
          <w:noProof/>
          <w:lang w:val="en-US"/>
        </w:rPr>
        <w:drawing>
          <wp:inline distT="0" distB="0" distL="0" distR="0" wp14:anchorId="6DD052E2" wp14:editId="158ABE6E">
            <wp:extent cx="6097270" cy="393700"/>
            <wp:effectExtent l="0" t="0" r="0" b="6350"/>
            <wp:docPr id="84524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4092" name="Picture 1" descr="A screenshot of a computer&#10;&#10;Description automatically generated"/>
                    <pic:cNvPicPr/>
                  </pic:nvPicPr>
                  <pic:blipFill>
                    <a:blip r:embed="rId78"/>
                    <a:stretch>
                      <a:fillRect/>
                    </a:stretch>
                  </pic:blipFill>
                  <pic:spPr>
                    <a:xfrm>
                      <a:off x="0" y="0"/>
                      <a:ext cx="6097270" cy="393700"/>
                    </a:xfrm>
                    <a:prstGeom prst="rect">
                      <a:avLst/>
                    </a:prstGeom>
                  </pic:spPr>
                </pic:pic>
              </a:graphicData>
            </a:graphic>
          </wp:inline>
        </w:drawing>
      </w:r>
    </w:p>
    <w:p w14:paraId="029952D1" w14:textId="34BC6DAE" w:rsidR="00AF54BA" w:rsidRDefault="006C2A3B" w:rsidP="006C2A3B">
      <w:pPr>
        <w:pStyle w:val="ListNumber2"/>
        <w:numPr>
          <w:ilvl w:val="0"/>
          <w:numId w:val="9"/>
        </w:numPr>
        <w:rPr>
          <w:lang w:val="en-US"/>
        </w:rPr>
      </w:pPr>
      <w:r>
        <w:rPr>
          <w:lang w:val="en-US"/>
        </w:rPr>
        <w:lastRenderedPageBreak/>
        <w:t xml:space="preserve">This </w:t>
      </w:r>
      <w:r w:rsidR="00982138">
        <w:rPr>
          <w:lang w:val="en-US"/>
        </w:rPr>
        <w:t>component will go to search the missing value</w:t>
      </w:r>
    </w:p>
    <w:p w14:paraId="38B8DD9E" w14:textId="77777777" w:rsidR="00AF54BA" w:rsidRDefault="00AF54BA" w:rsidP="00982138">
      <w:pPr>
        <w:pStyle w:val="ListNumber2"/>
        <w:numPr>
          <w:ilvl w:val="0"/>
          <w:numId w:val="0"/>
        </w:numPr>
        <w:rPr>
          <w:lang w:val="en-US"/>
        </w:rPr>
      </w:pPr>
    </w:p>
    <w:p w14:paraId="296EA9C4" w14:textId="54A2DB4E" w:rsidR="00084AB5" w:rsidRPr="00084AB5" w:rsidRDefault="008178EA" w:rsidP="00E92301">
      <w:pPr>
        <w:pStyle w:val="ListNumber2"/>
        <w:numPr>
          <w:ilvl w:val="0"/>
          <w:numId w:val="4"/>
        </w:numPr>
        <w:rPr>
          <w:b/>
          <w:bCs/>
          <w:lang w:val="en-US"/>
        </w:rPr>
      </w:pPr>
      <w:r w:rsidRPr="00084AB5">
        <w:rPr>
          <w:b/>
          <w:bCs/>
          <w:lang w:val="en-US"/>
        </w:rPr>
        <w:t xml:space="preserve">ALL </w:t>
      </w:r>
      <w:r w:rsidR="00084AB5" w:rsidRPr="00084AB5">
        <w:rPr>
          <w:b/>
          <w:bCs/>
          <w:lang w:val="en-US"/>
        </w:rPr>
        <w:t>–</w:t>
      </w:r>
      <w:r w:rsidRPr="00084AB5">
        <w:rPr>
          <w:b/>
          <w:bCs/>
          <w:lang w:val="en-US"/>
        </w:rPr>
        <w:t xml:space="preserve"> </w:t>
      </w:r>
      <w:proofErr w:type="spellStart"/>
      <w:r w:rsidRPr="00084AB5">
        <w:rPr>
          <w:b/>
          <w:bCs/>
          <w:lang w:val="en-US"/>
        </w:rPr>
        <w:t>EmployeeSurrKey</w:t>
      </w:r>
      <w:proofErr w:type="spellEnd"/>
      <w:r w:rsidR="00084AB5" w:rsidRPr="00084AB5">
        <w:rPr>
          <w:b/>
          <w:bCs/>
          <w:lang w:val="en-US"/>
        </w:rPr>
        <w:t xml:space="preserve"> : </w:t>
      </w:r>
      <w:r w:rsidR="00BB5044">
        <w:rPr>
          <w:b/>
          <w:bCs/>
          <w:lang w:val="en-US"/>
        </w:rPr>
        <w:t xml:space="preserve">“Union All” SSIS component </w:t>
      </w:r>
      <w:r w:rsidR="001B3322">
        <w:rPr>
          <w:b/>
          <w:bCs/>
          <w:lang w:val="en-US"/>
        </w:rPr>
        <w:t>receive the outcomes from “DER – Employee – 1“</w:t>
      </w:r>
    </w:p>
    <w:p w14:paraId="5F3D3E54" w14:textId="6C34B897" w:rsidR="006A222B" w:rsidRDefault="00084AB5" w:rsidP="00084AB5">
      <w:pPr>
        <w:pStyle w:val="ListNumber2"/>
        <w:numPr>
          <w:ilvl w:val="0"/>
          <w:numId w:val="0"/>
        </w:numPr>
        <w:ind w:left="720"/>
        <w:rPr>
          <w:lang w:val="en-US"/>
        </w:rPr>
      </w:pPr>
      <w:r w:rsidRPr="00084AB5">
        <w:rPr>
          <w:noProof/>
          <w:lang w:val="en-US"/>
        </w:rPr>
        <w:drawing>
          <wp:inline distT="0" distB="0" distL="0" distR="0" wp14:anchorId="3D9A759D" wp14:editId="78BAF4FE">
            <wp:extent cx="4957021" cy="2143353"/>
            <wp:effectExtent l="0" t="0" r="0" b="9525"/>
            <wp:docPr id="1603668900"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8900" name="Picture 1" descr="A screenshot of a phone call&#10;&#10;Description automatically generated"/>
                    <pic:cNvPicPr/>
                  </pic:nvPicPr>
                  <pic:blipFill>
                    <a:blip r:embed="rId79"/>
                    <a:stretch>
                      <a:fillRect/>
                    </a:stretch>
                  </pic:blipFill>
                  <pic:spPr>
                    <a:xfrm>
                      <a:off x="0" y="0"/>
                      <a:ext cx="4960518" cy="2144865"/>
                    </a:xfrm>
                    <a:prstGeom prst="rect">
                      <a:avLst/>
                    </a:prstGeom>
                  </pic:spPr>
                </pic:pic>
              </a:graphicData>
            </a:graphic>
          </wp:inline>
        </w:drawing>
      </w:r>
      <w:r w:rsidR="006A222B">
        <w:rPr>
          <w:lang w:val="en-US"/>
        </w:rPr>
        <w:br/>
      </w:r>
      <w:r w:rsidR="006A222B">
        <w:rPr>
          <w:lang w:val="en-US"/>
        </w:rPr>
        <w:br/>
      </w:r>
    </w:p>
    <w:p w14:paraId="400062DA" w14:textId="1918CCC8" w:rsidR="00EF7310" w:rsidRPr="00AF54BA" w:rsidRDefault="00EF7310" w:rsidP="00FF7DF6">
      <w:pPr>
        <w:pStyle w:val="ListNumber2"/>
        <w:numPr>
          <w:ilvl w:val="0"/>
          <w:numId w:val="0"/>
        </w:numPr>
        <w:ind w:left="360"/>
        <w:rPr>
          <w:b/>
          <w:lang w:val="en-US"/>
        </w:rPr>
      </w:pPr>
      <w:r w:rsidRPr="00AF54BA">
        <w:rPr>
          <w:b/>
          <w:lang w:val="en-US"/>
        </w:rPr>
        <w:t xml:space="preserve">Part 3. </w:t>
      </w:r>
      <w:r w:rsidR="00FF7DF6" w:rsidRPr="00AF54BA">
        <w:rPr>
          <w:b/>
          <w:lang w:val="en-US"/>
        </w:rPr>
        <w:t>Functional Rejects Table</w:t>
      </w:r>
    </w:p>
    <w:p w14:paraId="499FBC5C" w14:textId="71DA71DD" w:rsidR="006A222B" w:rsidRDefault="003A1B59" w:rsidP="00E92301">
      <w:pPr>
        <w:pStyle w:val="ListNumber2"/>
        <w:numPr>
          <w:ilvl w:val="0"/>
          <w:numId w:val="4"/>
        </w:numPr>
        <w:rPr>
          <w:lang w:val="en-US"/>
        </w:rPr>
      </w:pPr>
      <w:r w:rsidRPr="00A61A61">
        <w:rPr>
          <w:b/>
          <w:lang w:val="en-US"/>
        </w:rPr>
        <w:t xml:space="preserve">DER </w:t>
      </w:r>
      <w:r w:rsidR="007D0942" w:rsidRPr="00A61A61">
        <w:rPr>
          <w:b/>
          <w:lang w:val="en-US"/>
        </w:rPr>
        <w:t>–</w:t>
      </w:r>
      <w:r w:rsidRPr="00A61A61">
        <w:rPr>
          <w:b/>
          <w:lang w:val="en-US"/>
        </w:rPr>
        <w:t xml:space="preserve"> </w:t>
      </w:r>
      <w:proofErr w:type="spellStart"/>
      <w:r w:rsidRPr="00A61A61">
        <w:rPr>
          <w:b/>
          <w:lang w:val="en-US"/>
        </w:rPr>
        <w:t>EmployeeRejects</w:t>
      </w:r>
      <w:proofErr w:type="spellEnd"/>
      <w:r w:rsidR="007D0942" w:rsidRPr="00A61A61">
        <w:rPr>
          <w:b/>
          <w:lang w:val="en-US"/>
        </w:rPr>
        <w:t xml:space="preserve"> :</w:t>
      </w:r>
      <w:r w:rsidR="007D0942">
        <w:rPr>
          <w:lang w:val="en-US"/>
        </w:rPr>
        <w:t xml:space="preserve"> </w:t>
      </w:r>
      <w:r w:rsidR="00531C58">
        <w:rPr>
          <w:lang w:val="en-US"/>
        </w:rPr>
        <w:br/>
      </w:r>
      <w:r w:rsidR="00531C58" w:rsidRPr="00531C58">
        <w:rPr>
          <w:noProof/>
          <w:lang w:val="en-US"/>
        </w:rPr>
        <w:drawing>
          <wp:inline distT="0" distB="0" distL="0" distR="0" wp14:anchorId="7938932A" wp14:editId="7E9A4EB3">
            <wp:extent cx="6097270" cy="702945"/>
            <wp:effectExtent l="0" t="0" r="0" b="1905"/>
            <wp:docPr id="118292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3218" name=""/>
                    <pic:cNvPicPr/>
                  </pic:nvPicPr>
                  <pic:blipFill>
                    <a:blip r:embed="rId80"/>
                    <a:stretch>
                      <a:fillRect/>
                    </a:stretch>
                  </pic:blipFill>
                  <pic:spPr>
                    <a:xfrm>
                      <a:off x="0" y="0"/>
                      <a:ext cx="6097270" cy="702945"/>
                    </a:xfrm>
                    <a:prstGeom prst="rect">
                      <a:avLst/>
                    </a:prstGeom>
                  </pic:spPr>
                </pic:pic>
              </a:graphicData>
            </a:graphic>
          </wp:inline>
        </w:drawing>
      </w:r>
      <w:r w:rsidR="00313552">
        <w:rPr>
          <w:lang w:val="en-US"/>
        </w:rPr>
        <w:br/>
      </w:r>
    </w:p>
    <w:p w14:paraId="2E282447" w14:textId="77777777" w:rsidR="00C5703A" w:rsidRDefault="00A1064D" w:rsidP="00E92301">
      <w:pPr>
        <w:pStyle w:val="ListNumber2"/>
        <w:numPr>
          <w:ilvl w:val="0"/>
          <w:numId w:val="4"/>
        </w:numPr>
        <w:rPr>
          <w:lang w:val="en-US"/>
        </w:rPr>
      </w:pPr>
      <w:r w:rsidRPr="00A61A61">
        <w:rPr>
          <w:b/>
          <w:lang w:val="en-US"/>
        </w:rPr>
        <w:t xml:space="preserve">AGG </w:t>
      </w:r>
      <w:r w:rsidR="007D0942" w:rsidRPr="00A61A61">
        <w:rPr>
          <w:b/>
          <w:lang w:val="en-US"/>
        </w:rPr>
        <w:t>–</w:t>
      </w:r>
      <w:r w:rsidRPr="00A61A61">
        <w:rPr>
          <w:b/>
          <w:lang w:val="en-US"/>
        </w:rPr>
        <w:t xml:space="preserve"> </w:t>
      </w:r>
      <w:proofErr w:type="spellStart"/>
      <w:r w:rsidRPr="00A61A61">
        <w:rPr>
          <w:b/>
          <w:lang w:val="en-US"/>
        </w:rPr>
        <w:t>GroupBy</w:t>
      </w:r>
      <w:proofErr w:type="spellEnd"/>
      <w:r w:rsidR="007D0942" w:rsidRPr="00A61A61">
        <w:rPr>
          <w:b/>
          <w:lang w:val="en-US"/>
        </w:rPr>
        <w:t xml:space="preserve"> :</w:t>
      </w:r>
      <w:r w:rsidR="007D0942">
        <w:rPr>
          <w:lang w:val="en-US"/>
        </w:rPr>
        <w:t xml:space="preserve"> </w:t>
      </w:r>
      <w:r w:rsidR="00C5703A">
        <w:rPr>
          <w:lang w:val="en-US"/>
        </w:rPr>
        <w:br/>
      </w:r>
      <w:r w:rsidR="00C5703A" w:rsidRPr="00C5703A">
        <w:rPr>
          <w:noProof/>
          <w:lang w:val="en-US"/>
        </w:rPr>
        <w:drawing>
          <wp:inline distT="0" distB="0" distL="0" distR="0" wp14:anchorId="7B47D288" wp14:editId="2FE03DE7">
            <wp:extent cx="3809140" cy="2743200"/>
            <wp:effectExtent l="0" t="0" r="1270" b="0"/>
            <wp:docPr id="77781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12214" name="Picture 1" descr="A screenshot of a computer&#10;&#10;Description automatically generated"/>
                    <pic:cNvPicPr/>
                  </pic:nvPicPr>
                  <pic:blipFill>
                    <a:blip r:embed="rId81"/>
                    <a:stretch>
                      <a:fillRect/>
                    </a:stretch>
                  </pic:blipFill>
                  <pic:spPr>
                    <a:xfrm>
                      <a:off x="0" y="0"/>
                      <a:ext cx="3813862" cy="2746600"/>
                    </a:xfrm>
                    <a:prstGeom prst="rect">
                      <a:avLst/>
                    </a:prstGeom>
                  </pic:spPr>
                </pic:pic>
              </a:graphicData>
            </a:graphic>
          </wp:inline>
        </w:drawing>
      </w:r>
    </w:p>
    <w:p w14:paraId="74E7F36F" w14:textId="5EA8C7A6" w:rsidR="006A222B" w:rsidRDefault="00A61A61" w:rsidP="00C5703A">
      <w:pPr>
        <w:pStyle w:val="ListNumber2"/>
        <w:numPr>
          <w:ilvl w:val="0"/>
          <w:numId w:val="9"/>
        </w:numPr>
        <w:rPr>
          <w:lang w:val="en-US"/>
        </w:rPr>
      </w:pPr>
      <w:r>
        <w:rPr>
          <w:lang w:val="en-US"/>
        </w:rPr>
        <w:t xml:space="preserve">Aggregate the Rejects outputs </w:t>
      </w:r>
      <w:r w:rsidR="000C7574">
        <w:rPr>
          <w:lang w:val="en-US"/>
        </w:rPr>
        <w:t>with their counting number.</w:t>
      </w:r>
      <w:r w:rsidR="00313552">
        <w:rPr>
          <w:lang w:val="en-US"/>
        </w:rPr>
        <w:br/>
      </w:r>
    </w:p>
    <w:p w14:paraId="7A926E6D" w14:textId="77777777" w:rsidR="000C7574" w:rsidRDefault="000C7574" w:rsidP="000C7574">
      <w:pPr>
        <w:pStyle w:val="ListNumber2"/>
        <w:numPr>
          <w:ilvl w:val="0"/>
          <w:numId w:val="0"/>
        </w:numPr>
        <w:ind w:left="720"/>
        <w:rPr>
          <w:lang w:val="en-US"/>
        </w:rPr>
      </w:pPr>
    </w:p>
    <w:p w14:paraId="5C9A78D8" w14:textId="4A46E6B8" w:rsidR="006A222B" w:rsidRDefault="00AA4B91" w:rsidP="00E92301">
      <w:pPr>
        <w:pStyle w:val="ListNumber2"/>
        <w:numPr>
          <w:ilvl w:val="0"/>
          <w:numId w:val="4"/>
        </w:numPr>
        <w:rPr>
          <w:lang w:val="en-US"/>
        </w:rPr>
      </w:pPr>
      <w:r w:rsidRPr="00AA4B91">
        <w:rPr>
          <w:lang w:val="en-US"/>
        </w:rPr>
        <w:lastRenderedPageBreak/>
        <w:t xml:space="preserve">OLE_DST </w:t>
      </w:r>
      <w:r w:rsidR="007D0942">
        <w:rPr>
          <w:lang w:val="en-US"/>
        </w:rPr>
        <w:t>–</w:t>
      </w:r>
      <w:r w:rsidRPr="00AA4B91">
        <w:rPr>
          <w:lang w:val="en-US"/>
        </w:rPr>
        <w:t xml:space="preserve"> </w:t>
      </w:r>
      <w:proofErr w:type="spellStart"/>
      <w:r w:rsidRPr="00AA4B91">
        <w:rPr>
          <w:lang w:val="en-US"/>
        </w:rPr>
        <w:t>FunctionalRejects</w:t>
      </w:r>
      <w:proofErr w:type="spellEnd"/>
      <w:r w:rsidR="007D0942">
        <w:rPr>
          <w:lang w:val="en-US"/>
        </w:rPr>
        <w:t xml:space="preserve"> : </w:t>
      </w:r>
      <w:r w:rsidR="006D0DD8">
        <w:rPr>
          <w:lang w:val="en-US"/>
        </w:rPr>
        <w:br/>
      </w:r>
      <w:r w:rsidR="0072772D" w:rsidRPr="0072772D">
        <w:rPr>
          <w:noProof/>
          <w:lang w:val="en-US"/>
        </w:rPr>
        <w:drawing>
          <wp:inline distT="0" distB="0" distL="0" distR="0" wp14:anchorId="3BA40831" wp14:editId="554E3E9F">
            <wp:extent cx="3599962" cy="1158892"/>
            <wp:effectExtent l="0" t="0" r="635" b="3175"/>
            <wp:docPr id="1214616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6173" name="Picture 1" descr="A screenshot of a computer code&#10;&#10;Description automatically generated"/>
                    <pic:cNvPicPr/>
                  </pic:nvPicPr>
                  <pic:blipFill>
                    <a:blip r:embed="rId82"/>
                    <a:stretch>
                      <a:fillRect/>
                    </a:stretch>
                  </pic:blipFill>
                  <pic:spPr>
                    <a:xfrm>
                      <a:off x="0" y="0"/>
                      <a:ext cx="3602766" cy="1159795"/>
                    </a:xfrm>
                    <a:prstGeom prst="rect">
                      <a:avLst/>
                    </a:prstGeom>
                  </pic:spPr>
                </pic:pic>
              </a:graphicData>
            </a:graphic>
          </wp:inline>
        </w:drawing>
      </w:r>
      <w:r w:rsidR="0072772D">
        <w:rPr>
          <w:lang w:val="en-US"/>
        </w:rPr>
        <w:br/>
        <w:t xml:space="preserve">- As a precaution , set the maximum length to avoid the </w:t>
      </w:r>
      <w:r w:rsidR="00894650">
        <w:rPr>
          <w:lang w:val="en-US"/>
        </w:rPr>
        <w:t>inconvenient</w:t>
      </w:r>
      <w:r w:rsidR="00860B67">
        <w:rPr>
          <w:lang w:val="en-US"/>
        </w:rPr>
        <w:t xml:space="preserve"> </w:t>
      </w:r>
      <w:r w:rsidR="00A13D58">
        <w:rPr>
          <w:lang w:val="en-US"/>
        </w:rPr>
        <w:t xml:space="preserve">cases for the </w:t>
      </w:r>
      <w:r w:rsidR="00894650">
        <w:rPr>
          <w:lang w:val="en-US"/>
        </w:rPr>
        <w:t>data importing task</w:t>
      </w:r>
      <w:r w:rsidR="00A13D58">
        <w:rPr>
          <w:lang w:val="en-US"/>
        </w:rPr>
        <w:t>.</w:t>
      </w:r>
      <w:r w:rsidR="00A13D58">
        <w:rPr>
          <w:lang w:val="en-US"/>
        </w:rPr>
        <w:br/>
      </w:r>
    </w:p>
    <w:p w14:paraId="7F3EFEBA" w14:textId="592C2A2B" w:rsidR="006A222B" w:rsidRPr="002C7CB6" w:rsidRDefault="00AA4B91" w:rsidP="00E92301">
      <w:pPr>
        <w:pStyle w:val="ListNumber2"/>
        <w:numPr>
          <w:ilvl w:val="0"/>
          <w:numId w:val="4"/>
        </w:numPr>
        <w:rPr>
          <w:lang w:val="en-US"/>
        </w:rPr>
      </w:pPr>
      <w:r>
        <w:rPr>
          <w:lang w:val="en-US"/>
        </w:rPr>
        <w:t>Result</w:t>
      </w:r>
      <w:r w:rsidR="007D0942">
        <w:rPr>
          <w:lang w:val="en-US"/>
        </w:rPr>
        <w:t xml:space="preserve"> : </w:t>
      </w:r>
    </w:p>
    <w:p w14:paraId="65FD0923" w14:textId="291E468A" w:rsidR="00AA4B91" w:rsidRDefault="00E00B23" w:rsidP="00AA4B91">
      <w:pPr>
        <w:pStyle w:val="ListNumber2"/>
        <w:numPr>
          <w:ilvl w:val="0"/>
          <w:numId w:val="0"/>
        </w:numPr>
        <w:ind w:left="720"/>
        <w:rPr>
          <w:lang w:val="en-US"/>
        </w:rPr>
      </w:pPr>
      <w:r>
        <w:rPr>
          <w:noProof/>
        </w:rPr>
        <w:drawing>
          <wp:inline distT="0" distB="0" distL="0" distR="0" wp14:anchorId="58F0E561" wp14:editId="3925E47D">
            <wp:extent cx="5584630" cy="3696719"/>
            <wp:effectExtent l="0" t="0" r="0" b="0"/>
            <wp:docPr id="34136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587702" cy="3698752"/>
                    </a:xfrm>
                    <a:prstGeom prst="rect">
                      <a:avLst/>
                    </a:prstGeom>
                  </pic:spPr>
                </pic:pic>
              </a:graphicData>
            </a:graphic>
          </wp:inline>
        </w:drawing>
      </w:r>
    </w:p>
    <w:p w14:paraId="1428D4D1" w14:textId="5534AF57" w:rsidR="00896DD1" w:rsidRPr="002C7CB6" w:rsidRDefault="00141FED" w:rsidP="00AA4B91">
      <w:pPr>
        <w:pStyle w:val="ListNumber2"/>
        <w:numPr>
          <w:ilvl w:val="0"/>
          <w:numId w:val="0"/>
        </w:numPr>
        <w:ind w:left="720"/>
        <w:rPr>
          <w:lang w:val="en-US"/>
        </w:rPr>
      </w:pPr>
      <w:r>
        <w:rPr>
          <w:noProof/>
          <w:lang w:val="en-US"/>
        </w:rPr>
        <w:drawing>
          <wp:inline distT="0" distB="0" distL="0" distR="0" wp14:anchorId="633FC33F" wp14:editId="15C15F1D">
            <wp:extent cx="5613309" cy="2014614"/>
            <wp:effectExtent l="0" t="0" r="6985" b="5080"/>
            <wp:docPr id="9270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8119" cy="2016340"/>
                    </a:xfrm>
                    <a:prstGeom prst="rect">
                      <a:avLst/>
                    </a:prstGeom>
                    <a:noFill/>
                    <a:ln>
                      <a:noFill/>
                    </a:ln>
                  </pic:spPr>
                </pic:pic>
              </a:graphicData>
            </a:graphic>
          </wp:inline>
        </w:drawing>
      </w:r>
    </w:p>
    <w:p w14:paraId="4603E6D5" w14:textId="77777777" w:rsidR="0086084C" w:rsidRDefault="0086084C" w:rsidP="00AA4B91">
      <w:pPr>
        <w:pStyle w:val="ListNumber2"/>
        <w:numPr>
          <w:ilvl w:val="0"/>
          <w:numId w:val="0"/>
        </w:numPr>
        <w:ind w:left="720"/>
        <w:rPr>
          <w:lang w:val="en-US"/>
        </w:rPr>
      </w:pPr>
    </w:p>
    <w:p w14:paraId="0FA59001" w14:textId="77777777" w:rsidR="0086084C" w:rsidRDefault="0086084C" w:rsidP="00AA4B91">
      <w:pPr>
        <w:pStyle w:val="ListNumber2"/>
        <w:numPr>
          <w:ilvl w:val="0"/>
          <w:numId w:val="0"/>
        </w:numPr>
        <w:ind w:left="720"/>
        <w:rPr>
          <w:lang w:val="en-US"/>
        </w:rPr>
      </w:pPr>
    </w:p>
    <w:p w14:paraId="208B9606" w14:textId="77777777" w:rsidR="0086084C" w:rsidRDefault="0086084C" w:rsidP="00AA4B91">
      <w:pPr>
        <w:pStyle w:val="ListNumber2"/>
        <w:numPr>
          <w:ilvl w:val="0"/>
          <w:numId w:val="0"/>
        </w:numPr>
        <w:ind w:left="720"/>
        <w:rPr>
          <w:lang w:val="en-US"/>
        </w:rPr>
      </w:pPr>
    </w:p>
    <w:p w14:paraId="54722FC0" w14:textId="77777777" w:rsidR="0086084C" w:rsidRDefault="0086084C" w:rsidP="00AA4B91">
      <w:pPr>
        <w:pStyle w:val="ListNumber2"/>
        <w:numPr>
          <w:ilvl w:val="0"/>
          <w:numId w:val="0"/>
        </w:numPr>
        <w:ind w:left="720"/>
        <w:rPr>
          <w:lang w:val="en-US"/>
        </w:rPr>
      </w:pPr>
    </w:p>
    <w:p w14:paraId="3B7A8838" w14:textId="77777777" w:rsidR="0086084C" w:rsidRDefault="0086084C" w:rsidP="00AA4B91">
      <w:pPr>
        <w:pStyle w:val="ListNumber2"/>
        <w:numPr>
          <w:ilvl w:val="0"/>
          <w:numId w:val="0"/>
        </w:numPr>
        <w:ind w:left="720"/>
        <w:rPr>
          <w:lang w:val="en-US"/>
        </w:rPr>
      </w:pPr>
    </w:p>
    <w:p w14:paraId="58989A4A" w14:textId="77777777" w:rsidR="0086084C" w:rsidRDefault="0086084C" w:rsidP="00AA4B91">
      <w:pPr>
        <w:pStyle w:val="ListNumber2"/>
        <w:numPr>
          <w:ilvl w:val="0"/>
          <w:numId w:val="0"/>
        </w:numPr>
        <w:ind w:left="720"/>
        <w:rPr>
          <w:lang w:val="en-US"/>
        </w:rPr>
      </w:pPr>
    </w:p>
    <w:p w14:paraId="7C37667F" w14:textId="77777777" w:rsidR="0086084C" w:rsidRDefault="0086084C" w:rsidP="00AA4B91">
      <w:pPr>
        <w:pStyle w:val="ListNumber2"/>
        <w:numPr>
          <w:ilvl w:val="0"/>
          <w:numId w:val="0"/>
        </w:numPr>
        <w:ind w:left="720"/>
        <w:rPr>
          <w:lang w:val="en-US"/>
        </w:rPr>
      </w:pPr>
    </w:p>
    <w:p w14:paraId="3C6119B5" w14:textId="77777777" w:rsidR="0086084C" w:rsidRDefault="0086084C" w:rsidP="00AA4B91">
      <w:pPr>
        <w:pStyle w:val="ListNumber2"/>
        <w:numPr>
          <w:ilvl w:val="0"/>
          <w:numId w:val="0"/>
        </w:numPr>
        <w:ind w:left="720"/>
        <w:rPr>
          <w:lang w:val="en-US"/>
        </w:rPr>
      </w:pPr>
    </w:p>
    <w:p w14:paraId="7EEE375F" w14:textId="77777777" w:rsidR="0086084C" w:rsidRDefault="0086084C" w:rsidP="00AA4B91">
      <w:pPr>
        <w:pStyle w:val="ListNumber2"/>
        <w:numPr>
          <w:ilvl w:val="0"/>
          <w:numId w:val="0"/>
        </w:numPr>
        <w:ind w:left="720"/>
        <w:rPr>
          <w:lang w:val="en-US"/>
        </w:rPr>
      </w:pPr>
    </w:p>
    <w:p w14:paraId="797C8A23" w14:textId="77777777" w:rsidR="0086084C" w:rsidRDefault="0086084C" w:rsidP="00AA4B91">
      <w:pPr>
        <w:pStyle w:val="ListNumber2"/>
        <w:numPr>
          <w:ilvl w:val="0"/>
          <w:numId w:val="0"/>
        </w:numPr>
        <w:ind w:left="720"/>
        <w:rPr>
          <w:lang w:val="en-US"/>
        </w:rPr>
      </w:pPr>
    </w:p>
    <w:p w14:paraId="1C8F282A" w14:textId="77777777" w:rsidR="0086084C" w:rsidRPr="002C7CB6" w:rsidRDefault="0086084C" w:rsidP="00AA4B91">
      <w:pPr>
        <w:pStyle w:val="ListNumber2"/>
        <w:numPr>
          <w:ilvl w:val="0"/>
          <w:numId w:val="0"/>
        </w:numPr>
        <w:ind w:left="720"/>
        <w:rPr>
          <w:lang w:val="en-US"/>
        </w:rPr>
      </w:pPr>
    </w:p>
    <w:p w14:paraId="01C84CDC" w14:textId="5DAAD97B" w:rsidR="0050752F" w:rsidRDefault="0050752F" w:rsidP="000D5288">
      <w:pPr>
        <w:pStyle w:val="Heading1"/>
        <w:numPr>
          <w:ilvl w:val="0"/>
          <w:numId w:val="3"/>
        </w:numPr>
        <w:rPr>
          <w:lang w:val="en-US"/>
        </w:rPr>
      </w:pPr>
      <w:bookmarkStart w:id="42" w:name="_Toc627209595"/>
      <w:bookmarkStart w:id="43" w:name="_Toc167045195"/>
      <w:r>
        <w:rPr>
          <w:lang w:val="en-US"/>
        </w:rPr>
        <w:lastRenderedPageBreak/>
        <w:t>Use case</w:t>
      </w:r>
      <w:bookmarkEnd w:id="42"/>
      <w:bookmarkEnd w:id="43"/>
    </w:p>
    <w:p w14:paraId="3338F94B" w14:textId="295CAE78" w:rsidR="0050752F" w:rsidRPr="00E04CB2" w:rsidRDefault="00E04CB2" w:rsidP="000D5288">
      <w:pPr>
        <w:pStyle w:val="ListParagraph"/>
        <w:numPr>
          <w:ilvl w:val="0"/>
          <w:numId w:val="7"/>
        </w:numPr>
        <w:rPr>
          <w:b/>
          <w:sz w:val="28"/>
          <w:szCs w:val="22"/>
          <w:lang w:val="en-US"/>
        </w:rPr>
      </w:pPr>
      <w:r w:rsidRPr="00E04CB2">
        <w:rPr>
          <w:b/>
          <w:bCs/>
          <w:sz w:val="28"/>
          <w:szCs w:val="22"/>
          <w:lang w:val="en-US"/>
        </w:rPr>
        <w:t xml:space="preserve">Manager </w:t>
      </w:r>
      <w:r w:rsidR="0050752F" w:rsidRPr="00E04CB2">
        <w:rPr>
          <w:b/>
          <w:sz w:val="28"/>
          <w:szCs w:val="22"/>
          <w:lang w:val="en-US"/>
        </w:rPr>
        <w:t xml:space="preserve">Performance Evaluation </w:t>
      </w:r>
    </w:p>
    <w:p w14:paraId="55774F99" w14:textId="79FCCCE4" w:rsidR="003A7EEC" w:rsidRPr="0050752F" w:rsidRDefault="003A7EEC" w:rsidP="0050752F">
      <w:pPr>
        <w:rPr>
          <w:lang w:val="en-US"/>
        </w:rPr>
      </w:pPr>
    </w:p>
    <w:p w14:paraId="7434775D" w14:textId="3C9246B3"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ManagerName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65C73D4" w14:textId="0DB82BD4"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[fc]</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EmployeeID</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TotalCalls</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85861BF" w14:textId="096E631F"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FF00FF"/>
          <w:sz w:val="19"/>
          <w:szCs w:val="19"/>
          <w:lang w:val="en-US"/>
        </w:rPr>
        <w:t>SUM</w:t>
      </w:r>
      <w:r>
        <w:rPr>
          <w:rFonts w:ascii="Consolas" w:hAnsi="Consolas" w:cs="Consolas"/>
          <w:color w:val="808080"/>
          <w:sz w:val="19"/>
          <w:szCs w:val="19"/>
          <w:lang w:val="en-US"/>
        </w:rPr>
        <w:t>(</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[fc]</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CallAbandoned</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FF0000"/>
          <w:sz w:val="19"/>
          <w:szCs w:val="19"/>
          <w:lang w:val="en-US"/>
        </w:rPr>
        <w:t>'1'</w:t>
      </w: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1 </w:t>
      </w:r>
      <w:r>
        <w:rPr>
          <w:rFonts w:ascii="Consolas" w:hAnsi="Consolas" w:cs="Consolas"/>
          <w:color w:val="0000FF"/>
          <w:sz w:val="19"/>
          <w:szCs w:val="19"/>
          <w:lang w:val="en-US"/>
        </w:rPr>
        <w:t>ELSE</w:t>
      </w:r>
      <w:r>
        <w:rPr>
          <w:rFonts w:ascii="Consolas" w:hAnsi="Consolas" w:cs="Consolas"/>
          <w:color w:val="000000"/>
          <w:sz w:val="19"/>
          <w:szCs w:val="19"/>
          <w:lang w:val="en-US"/>
        </w:rPr>
        <w:t xml:space="preserve"> 0 </w:t>
      </w:r>
      <w:r>
        <w:rPr>
          <w:rFonts w:ascii="Consolas" w:hAnsi="Consolas" w:cs="Consolas"/>
          <w:color w:val="0000FF"/>
          <w:sz w:val="19"/>
          <w:szCs w:val="19"/>
          <w:lang w:val="en-US"/>
        </w:rPr>
        <w:t>END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AbandonedCalls</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1AAB22E" w14:textId="7A3D1B49"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FF00FF"/>
          <w:sz w:val="19"/>
          <w:szCs w:val="19"/>
          <w:lang w:val="en-US"/>
        </w:rPr>
        <w:t>ROUND</w:t>
      </w:r>
      <w:r>
        <w:rPr>
          <w:rFonts w:ascii="Consolas" w:hAnsi="Consolas" w:cs="Consolas"/>
          <w:color w:val="808080"/>
          <w:sz w:val="19"/>
          <w:szCs w:val="19"/>
          <w:lang w:val="en-US"/>
        </w:rPr>
        <w:t>(</w:t>
      </w:r>
      <w:r>
        <w:rPr>
          <w:rFonts w:ascii="Consolas" w:hAnsi="Consolas" w:cs="Consolas"/>
          <w:color w:val="FF00FF"/>
          <w:sz w:val="19"/>
          <w:szCs w:val="19"/>
          <w:lang w:val="en-US"/>
        </w:rPr>
        <w:t>AVG</w:t>
      </w:r>
      <w:r>
        <w:rPr>
          <w:rFonts w:ascii="Consolas" w:hAnsi="Consolas" w:cs="Consolas"/>
          <w:color w:val="808080"/>
          <w:sz w:val="19"/>
          <w:szCs w:val="19"/>
          <w:lang w:val="en-US"/>
        </w:rPr>
        <w:t>(</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[fc]</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WaitTime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AverageWaitTime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2D7DD78" w14:textId="0DD7AB08"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FF00FF"/>
          <w:sz w:val="19"/>
          <w:szCs w:val="19"/>
          <w:lang w:val="en-US"/>
        </w:rPr>
        <w:t>ROUND</w:t>
      </w:r>
      <w:r>
        <w:rPr>
          <w:rFonts w:ascii="Consolas" w:hAnsi="Consolas" w:cs="Consolas"/>
          <w:color w:val="808080"/>
          <w:sz w:val="19"/>
          <w:szCs w:val="19"/>
          <w:lang w:val="en-US"/>
        </w:rPr>
        <w:t>(</w:t>
      </w:r>
      <w:r>
        <w:rPr>
          <w:rFonts w:ascii="Consolas" w:hAnsi="Consolas" w:cs="Consolas"/>
          <w:color w:val="FF00FF"/>
          <w:sz w:val="19"/>
          <w:szCs w:val="19"/>
          <w:lang w:val="en-US"/>
        </w:rPr>
        <w:t>SUM</w:t>
      </w:r>
      <w:r>
        <w:rPr>
          <w:rFonts w:ascii="Consolas" w:hAnsi="Consolas" w:cs="Consolas"/>
          <w:color w:val="808080"/>
          <w:sz w:val="19"/>
          <w:szCs w:val="19"/>
          <w:lang w:val="en-US"/>
        </w:rPr>
        <w:t>(</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[FC]</w:t>
      </w:r>
      <w:r>
        <w:rPr>
          <w:rFonts w:ascii="Consolas" w:hAnsi="Consolas" w:cs="Consolas"/>
          <w:color w:val="808080"/>
          <w:sz w:val="19"/>
          <w:szCs w:val="19"/>
          <w:lang w:val="en-US"/>
        </w:rPr>
        <w:t>.</w:t>
      </w:r>
      <w:r>
        <w:rPr>
          <w:rFonts w:ascii="Consolas" w:hAnsi="Consolas" w:cs="Consolas"/>
          <w:color w:val="000000"/>
          <w:sz w:val="19"/>
          <w:szCs w:val="19"/>
          <w:lang w:val="en-US"/>
        </w:rPr>
        <w:t>[Call Charges]</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CallDuration</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60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[TotalCallCharges]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7A2423" w14:textId="4239C295"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FF00FF"/>
          <w:sz w:val="19"/>
          <w:szCs w:val="19"/>
          <w:lang w:val="en-US"/>
        </w:rPr>
        <w:t>SUM</w:t>
      </w:r>
      <w:r>
        <w:rPr>
          <w:rFonts w:ascii="Consolas" w:hAnsi="Consolas" w:cs="Consolas"/>
          <w:color w:val="808080"/>
          <w:sz w:val="19"/>
          <w:szCs w:val="19"/>
          <w:lang w:val="en-US"/>
        </w:rPr>
        <w:t>(</w:t>
      </w:r>
      <w:r>
        <w:rPr>
          <w:rFonts w:ascii="Consolas" w:hAnsi="Consolas" w:cs="Consolas"/>
          <w:color w:val="0000FF"/>
          <w:sz w:val="19"/>
          <w:szCs w:val="19"/>
          <w:lang w:val="en-US"/>
        </w:rPr>
        <w:t>CASE</w:t>
      </w: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[fc]</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CallAbandoned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w:t>
      </w: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r>
        <w:rPr>
          <w:rFonts w:ascii="Consolas" w:hAnsi="Consolas" w:cs="Consolas"/>
          <w:color w:val="000000"/>
          <w:sz w:val="19"/>
          <w:szCs w:val="19"/>
          <w:lang w:val="en-US"/>
        </w:rPr>
        <w:t xml:space="preserve"> 1 </w:t>
      </w:r>
      <w:r>
        <w:rPr>
          <w:rFonts w:ascii="Consolas" w:hAnsi="Consolas" w:cs="Consolas"/>
          <w:color w:val="0000FF"/>
          <w:sz w:val="19"/>
          <w:szCs w:val="19"/>
          <w:lang w:val="en-US"/>
        </w:rPr>
        <w:t>ELSE</w:t>
      </w:r>
      <w:r>
        <w:rPr>
          <w:rFonts w:ascii="Consolas" w:hAnsi="Consolas" w:cs="Consolas"/>
          <w:color w:val="000000"/>
          <w:sz w:val="19"/>
          <w:szCs w:val="19"/>
          <w:lang w:val="en-US"/>
        </w:rPr>
        <w:t xml:space="preserve"> 0 </w:t>
      </w:r>
      <w:r>
        <w:rPr>
          <w:rFonts w:ascii="Consolas" w:hAnsi="Consolas" w:cs="Consolas"/>
          <w:color w:val="0000FF"/>
          <w:sz w:val="19"/>
          <w:szCs w:val="19"/>
          <w:lang w:val="en-US"/>
        </w:rPr>
        <w:t>END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[fc]</w:t>
      </w:r>
      <w:r>
        <w:rPr>
          <w:rFonts w:ascii="Consolas" w:hAnsi="Consolas" w:cs="Consolas"/>
          <w:color w:val="808080"/>
          <w:sz w:val="19"/>
          <w:szCs w:val="19"/>
          <w:lang w:val="en-US"/>
        </w:rPr>
        <w:t>.</w:t>
      </w:r>
      <w:r>
        <w:rPr>
          <w:rFonts w:ascii="Consolas" w:hAnsi="Consolas" w:cs="Consolas"/>
          <w:color w:val="000000"/>
          <w:sz w:val="19"/>
          <w:szCs w:val="19"/>
          <w:lang w:val="en-US"/>
        </w:rPr>
        <w:t>[Call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DECIMAL</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AbandonRate</w:t>
      </w:r>
      <w:proofErr w:type="spellEnd"/>
      <w:r>
        <w:rPr>
          <w:rFonts w:ascii="Consolas" w:hAnsi="Consolas" w:cs="Consolas"/>
          <w:color w:val="000000"/>
          <w:sz w:val="19"/>
          <w:szCs w:val="19"/>
          <w:lang w:val="en-US"/>
        </w:rPr>
        <w:t xml:space="preserve">] </w:t>
      </w:r>
    </w:p>
    <w:p w14:paraId="6C8A7E09" w14:textId="71FCE3D9"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FactCallData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[fc] </w:t>
      </w:r>
    </w:p>
    <w:p w14:paraId="053DD0F5" w14:textId="7DC8236C"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[Employees] </w:t>
      </w:r>
      <w:r>
        <w:rPr>
          <w:rFonts w:ascii="Consolas" w:hAnsi="Consolas" w:cs="Consolas"/>
          <w:color w:val="0000FF"/>
          <w:sz w:val="19"/>
          <w:szCs w:val="19"/>
          <w:lang w:val="en-US"/>
        </w:rPr>
        <w:t>AS</w:t>
      </w:r>
      <w:r>
        <w:rPr>
          <w:rFonts w:ascii="Consolas" w:hAnsi="Consolas" w:cs="Consolas"/>
          <w:color w:val="000000"/>
          <w:sz w:val="19"/>
          <w:szCs w:val="19"/>
          <w:lang w:val="en-US"/>
        </w:rPr>
        <w:t xml:space="preserve"> [e] </w:t>
      </w:r>
    </w:p>
    <w:p w14:paraId="44681584" w14:textId="093D6EC7"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[fc]</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EmployeeID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EmployeeID</w:t>
      </w:r>
      <w:proofErr w:type="spellEnd"/>
      <w:r>
        <w:rPr>
          <w:rFonts w:ascii="Consolas" w:hAnsi="Consolas" w:cs="Consolas"/>
          <w:color w:val="000000"/>
          <w:sz w:val="19"/>
          <w:szCs w:val="19"/>
          <w:lang w:val="en-US"/>
        </w:rPr>
        <w:t xml:space="preserve">] </w:t>
      </w:r>
    </w:p>
    <w:p w14:paraId="680E4410" w14:textId="77777777" w:rsidR="00B43839" w:rsidRDefault="00B43839" w:rsidP="00B43839">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ManagerName</w:t>
      </w:r>
      <w:proofErr w:type="spellEnd"/>
      <w:r>
        <w:rPr>
          <w:rFonts w:ascii="Consolas" w:hAnsi="Consolas" w:cs="Consolas"/>
          <w:color w:val="000000"/>
          <w:sz w:val="19"/>
          <w:szCs w:val="19"/>
          <w:lang w:val="en-US"/>
        </w:rPr>
        <w:t xml:space="preserve">] </w:t>
      </w:r>
    </w:p>
    <w:p w14:paraId="2D231970" w14:textId="06561539" w:rsidR="00B430B4" w:rsidRDefault="00B43839" w:rsidP="00B43839">
      <w:pPr>
        <w:rPr>
          <w:rFonts w:ascii="Consolas" w:hAnsi="Consolas" w:cs="Consolas"/>
          <w:color w:val="0000FF"/>
          <w:sz w:val="19"/>
          <w:szCs w:val="19"/>
          <w:lang w:val="en-US"/>
        </w:rPr>
      </w:pP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[TotalCallCharges] </w:t>
      </w:r>
      <w:r>
        <w:rPr>
          <w:rFonts w:ascii="Consolas" w:hAnsi="Consolas" w:cs="Consolas"/>
          <w:color w:val="0000FF"/>
          <w:sz w:val="19"/>
          <w:szCs w:val="19"/>
          <w:lang w:val="en-US"/>
        </w:rPr>
        <w:t>DESC</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AbandonRate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ASC</w:t>
      </w:r>
    </w:p>
    <w:p w14:paraId="63C5756D" w14:textId="77777777" w:rsidR="00B43839" w:rsidRDefault="00B43839" w:rsidP="00B43839">
      <w:pPr>
        <w:rPr>
          <w:lang w:val="en-US"/>
        </w:rPr>
      </w:pPr>
    </w:p>
    <w:p w14:paraId="4DF64AD0" w14:textId="77777777" w:rsidR="00617E5E" w:rsidRPr="00617E5E" w:rsidRDefault="00617E5E" w:rsidP="00617E5E">
      <w:pPr>
        <w:rPr>
          <w:b/>
          <w:bCs/>
          <w:lang w:val="en-US"/>
        </w:rPr>
      </w:pPr>
      <w:r w:rsidRPr="00617E5E">
        <w:rPr>
          <w:b/>
          <w:bCs/>
          <w:lang w:val="en-US"/>
        </w:rPr>
        <w:t>Objective:</w:t>
      </w:r>
    </w:p>
    <w:p w14:paraId="7CA0E839" w14:textId="77777777" w:rsidR="00617E5E" w:rsidRPr="00617E5E" w:rsidRDefault="00617E5E" w:rsidP="00617E5E">
      <w:pPr>
        <w:rPr>
          <w:lang w:val="en-US"/>
        </w:rPr>
      </w:pPr>
      <w:r w:rsidRPr="00617E5E">
        <w:rPr>
          <w:lang w:val="en-US"/>
        </w:rPr>
        <w:t>Evaluate call center performance metrics by manager.</w:t>
      </w:r>
    </w:p>
    <w:p w14:paraId="43F9CAAB" w14:textId="77777777" w:rsidR="00617E5E" w:rsidRPr="00617E5E" w:rsidRDefault="00617E5E" w:rsidP="00617E5E">
      <w:pPr>
        <w:rPr>
          <w:lang w:val="en-US"/>
        </w:rPr>
      </w:pPr>
    </w:p>
    <w:p w14:paraId="2C498AB7" w14:textId="01255AC9" w:rsidR="00617E5E" w:rsidRPr="00617E5E" w:rsidRDefault="00617E5E" w:rsidP="00617E5E">
      <w:pPr>
        <w:rPr>
          <w:b/>
          <w:bCs/>
          <w:lang w:val="en-US"/>
        </w:rPr>
      </w:pPr>
      <w:r w:rsidRPr="00617E5E">
        <w:rPr>
          <w:b/>
          <w:bCs/>
          <w:lang w:val="en-US"/>
        </w:rPr>
        <w:t>Key Metrics:</w:t>
      </w:r>
    </w:p>
    <w:p w14:paraId="1C5B55BD" w14:textId="77777777" w:rsidR="00617E5E" w:rsidRPr="00617E5E" w:rsidRDefault="00617E5E" w:rsidP="00617E5E">
      <w:pPr>
        <w:rPr>
          <w:lang w:val="en-US"/>
        </w:rPr>
      </w:pPr>
      <w:proofErr w:type="spellStart"/>
      <w:r w:rsidRPr="00617E5E">
        <w:rPr>
          <w:lang w:val="en-US"/>
        </w:rPr>
        <w:t>TotalCalls</w:t>
      </w:r>
      <w:proofErr w:type="spellEnd"/>
      <w:r w:rsidRPr="00617E5E">
        <w:rPr>
          <w:lang w:val="en-US"/>
        </w:rPr>
        <w:t>: Total number of calls handled by each manager's team.</w:t>
      </w:r>
    </w:p>
    <w:p w14:paraId="76F50388" w14:textId="77777777" w:rsidR="00617E5E" w:rsidRPr="00617E5E" w:rsidRDefault="00617E5E" w:rsidP="00617E5E">
      <w:pPr>
        <w:rPr>
          <w:lang w:val="en-US"/>
        </w:rPr>
      </w:pPr>
      <w:proofErr w:type="spellStart"/>
      <w:r w:rsidRPr="00617E5E">
        <w:rPr>
          <w:lang w:val="en-US"/>
        </w:rPr>
        <w:t>AbandonedCalls</w:t>
      </w:r>
      <w:proofErr w:type="spellEnd"/>
      <w:r w:rsidRPr="00617E5E">
        <w:rPr>
          <w:lang w:val="en-US"/>
        </w:rPr>
        <w:t xml:space="preserve">: Number of calls abandoned (where </w:t>
      </w:r>
      <w:proofErr w:type="spellStart"/>
      <w:r w:rsidRPr="00617E5E">
        <w:rPr>
          <w:lang w:val="en-US"/>
        </w:rPr>
        <w:t>CallAbandoned</w:t>
      </w:r>
      <w:proofErr w:type="spellEnd"/>
      <w:r w:rsidRPr="00617E5E">
        <w:rPr>
          <w:lang w:val="en-US"/>
        </w:rPr>
        <w:t xml:space="preserve"> = '1').</w:t>
      </w:r>
    </w:p>
    <w:p w14:paraId="30956A60" w14:textId="77777777" w:rsidR="00617E5E" w:rsidRPr="00617E5E" w:rsidRDefault="00617E5E" w:rsidP="00617E5E">
      <w:pPr>
        <w:rPr>
          <w:lang w:val="en-US"/>
        </w:rPr>
      </w:pPr>
      <w:proofErr w:type="spellStart"/>
      <w:r w:rsidRPr="00617E5E">
        <w:rPr>
          <w:lang w:val="en-US"/>
        </w:rPr>
        <w:t>AverageWaitTime</w:t>
      </w:r>
      <w:proofErr w:type="spellEnd"/>
      <w:r w:rsidRPr="00617E5E">
        <w:rPr>
          <w:lang w:val="en-US"/>
        </w:rPr>
        <w:t>: Average wait time for calls, cast to float for accuracy.</w:t>
      </w:r>
    </w:p>
    <w:p w14:paraId="6F1EA2FD" w14:textId="77777777" w:rsidR="00617E5E" w:rsidRPr="00617E5E" w:rsidRDefault="00617E5E" w:rsidP="00617E5E">
      <w:pPr>
        <w:rPr>
          <w:lang w:val="en-US"/>
        </w:rPr>
      </w:pPr>
      <w:r w:rsidRPr="00617E5E">
        <w:rPr>
          <w:lang w:val="en-US"/>
        </w:rPr>
        <w:t>TotalCallCharges: Total call charges, cast to float for accurate summation.</w:t>
      </w:r>
    </w:p>
    <w:p w14:paraId="055FB402" w14:textId="77777777" w:rsidR="00617E5E" w:rsidRPr="00617E5E" w:rsidRDefault="00617E5E" w:rsidP="00617E5E">
      <w:pPr>
        <w:rPr>
          <w:lang w:val="en-US"/>
        </w:rPr>
      </w:pPr>
      <w:proofErr w:type="spellStart"/>
      <w:r w:rsidRPr="00617E5E">
        <w:rPr>
          <w:lang w:val="en-US"/>
        </w:rPr>
        <w:t>AbandonRate</w:t>
      </w:r>
      <w:proofErr w:type="spellEnd"/>
      <w:r w:rsidRPr="00617E5E">
        <w:rPr>
          <w:lang w:val="en-US"/>
        </w:rPr>
        <w:t>: Ratio of non-abandoned calls to total calls.</w:t>
      </w:r>
    </w:p>
    <w:p w14:paraId="1EB3E4ED" w14:textId="77777777" w:rsidR="00617E5E" w:rsidRDefault="00617E5E" w:rsidP="00617E5E">
      <w:pPr>
        <w:rPr>
          <w:lang w:val="en-US"/>
        </w:rPr>
      </w:pPr>
    </w:p>
    <w:p w14:paraId="074F0228" w14:textId="6B29D0C0" w:rsidR="00617E5E" w:rsidRPr="00617E5E" w:rsidRDefault="00617E5E" w:rsidP="00617E5E">
      <w:pPr>
        <w:rPr>
          <w:b/>
          <w:bCs/>
          <w:lang w:val="en-US"/>
        </w:rPr>
      </w:pPr>
      <w:r w:rsidRPr="00617E5E">
        <w:rPr>
          <w:b/>
          <w:bCs/>
          <w:lang w:val="en-US"/>
        </w:rPr>
        <w:t>Query Breakdown:</w:t>
      </w:r>
    </w:p>
    <w:p w14:paraId="7D125C92" w14:textId="77777777" w:rsidR="00617E5E" w:rsidRPr="00617E5E" w:rsidRDefault="00617E5E" w:rsidP="00617E5E">
      <w:pPr>
        <w:rPr>
          <w:lang w:val="en-US"/>
        </w:rPr>
      </w:pPr>
      <w:r w:rsidRPr="00617E5E">
        <w:rPr>
          <w:lang w:val="en-US"/>
        </w:rPr>
        <w:t>SELECT: Calculates and retrieves the performance metrics.</w:t>
      </w:r>
    </w:p>
    <w:p w14:paraId="4476350A" w14:textId="77777777" w:rsidR="00617E5E" w:rsidRPr="00617E5E" w:rsidRDefault="00617E5E" w:rsidP="00617E5E">
      <w:pPr>
        <w:rPr>
          <w:lang w:val="en-US"/>
        </w:rPr>
      </w:pPr>
      <w:r w:rsidRPr="00617E5E">
        <w:rPr>
          <w:lang w:val="en-US"/>
        </w:rPr>
        <w:t xml:space="preserve">FROM: Uses </w:t>
      </w:r>
      <w:proofErr w:type="spellStart"/>
      <w:r w:rsidRPr="00617E5E">
        <w:rPr>
          <w:lang w:val="en-US"/>
        </w:rPr>
        <w:t>DWH_FactCallData</w:t>
      </w:r>
      <w:proofErr w:type="spellEnd"/>
      <w:r w:rsidRPr="00617E5E">
        <w:rPr>
          <w:lang w:val="en-US"/>
        </w:rPr>
        <w:t xml:space="preserve"> (fc) and </w:t>
      </w:r>
      <w:proofErr w:type="spellStart"/>
      <w:r w:rsidRPr="00617E5E">
        <w:rPr>
          <w:lang w:val="en-US"/>
        </w:rPr>
        <w:t>DWH_Employees</w:t>
      </w:r>
      <w:proofErr w:type="spellEnd"/>
      <w:r w:rsidRPr="00617E5E">
        <w:rPr>
          <w:lang w:val="en-US"/>
        </w:rPr>
        <w:t xml:space="preserve"> (e) tables.</w:t>
      </w:r>
    </w:p>
    <w:p w14:paraId="05DD9EF9" w14:textId="77777777" w:rsidR="00617E5E" w:rsidRPr="00617E5E" w:rsidRDefault="00617E5E" w:rsidP="00617E5E">
      <w:pPr>
        <w:rPr>
          <w:lang w:val="en-US"/>
        </w:rPr>
      </w:pPr>
      <w:r w:rsidRPr="00617E5E">
        <w:rPr>
          <w:lang w:val="en-US"/>
        </w:rPr>
        <w:t xml:space="preserve">JOIN: Combines call data with employee/manager information on </w:t>
      </w:r>
      <w:proofErr w:type="spellStart"/>
      <w:r w:rsidRPr="00617E5E">
        <w:rPr>
          <w:lang w:val="en-US"/>
        </w:rPr>
        <w:t>EmployeeID</w:t>
      </w:r>
      <w:proofErr w:type="spellEnd"/>
      <w:r w:rsidRPr="00617E5E">
        <w:rPr>
          <w:lang w:val="en-US"/>
        </w:rPr>
        <w:t>.</w:t>
      </w:r>
    </w:p>
    <w:p w14:paraId="22285DDF" w14:textId="77777777" w:rsidR="00617E5E" w:rsidRPr="00617E5E" w:rsidRDefault="00617E5E" w:rsidP="00617E5E">
      <w:pPr>
        <w:rPr>
          <w:lang w:val="en-US"/>
        </w:rPr>
      </w:pPr>
      <w:r w:rsidRPr="00617E5E">
        <w:rPr>
          <w:lang w:val="en-US"/>
        </w:rPr>
        <w:t xml:space="preserve">GROUP BY: Aggregates results by </w:t>
      </w:r>
      <w:proofErr w:type="spellStart"/>
      <w:r w:rsidRPr="00617E5E">
        <w:rPr>
          <w:lang w:val="en-US"/>
        </w:rPr>
        <w:t>ManagerName</w:t>
      </w:r>
      <w:proofErr w:type="spellEnd"/>
      <w:r w:rsidRPr="00617E5E">
        <w:rPr>
          <w:lang w:val="en-US"/>
        </w:rPr>
        <w:t>.</w:t>
      </w:r>
    </w:p>
    <w:p w14:paraId="35DBC330" w14:textId="7F34976A" w:rsidR="4747E0BC" w:rsidRDefault="4747E0BC" w:rsidP="3C9623D8">
      <w:pPr>
        <w:rPr>
          <w:lang w:val="en-US"/>
        </w:rPr>
      </w:pPr>
      <w:r w:rsidRPr="07DEFD20">
        <w:rPr>
          <w:lang w:val="en-US"/>
        </w:rPr>
        <w:t xml:space="preserve">ORDER BY : TotalCallCharges in descending order, and </w:t>
      </w:r>
      <w:proofErr w:type="spellStart"/>
      <w:r w:rsidRPr="07DEFD20">
        <w:rPr>
          <w:lang w:val="en-US"/>
        </w:rPr>
        <w:t>AbandonRate</w:t>
      </w:r>
      <w:proofErr w:type="spellEnd"/>
      <w:r w:rsidRPr="07DEFD20">
        <w:rPr>
          <w:lang w:val="en-US"/>
        </w:rPr>
        <w:t xml:space="preserve"> in ascending order.</w:t>
      </w:r>
    </w:p>
    <w:p w14:paraId="5D0C19E3" w14:textId="77777777" w:rsidR="00617E5E" w:rsidRDefault="00617E5E" w:rsidP="00617E5E">
      <w:pPr>
        <w:rPr>
          <w:lang w:val="en-US"/>
        </w:rPr>
      </w:pPr>
    </w:p>
    <w:p w14:paraId="01A5FC52" w14:textId="3E3A48EA" w:rsidR="00617E5E" w:rsidRPr="00617E5E" w:rsidRDefault="00617E5E" w:rsidP="00617E5E">
      <w:pPr>
        <w:rPr>
          <w:b/>
          <w:bCs/>
          <w:lang w:val="en-US"/>
        </w:rPr>
      </w:pPr>
      <w:r w:rsidRPr="00617E5E">
        <w:rPr>
          <w:b/>
          <w:bCs/>
          <w:lang w:val="en-US"/>
        </w:rPr>
        <w:t>Usage:</w:t>
      </w:r>
    </w:p>
    <w:p w14:paraId="0840A5FA" w14:textId="4E4E0A0C" w:rsidR="009D1661" w:rsidRDefault="00617E5E" w:rsidP="00617E5E">
      <w:pPr>
        <w:rPr>
          <w:lang w:val="en-US"/>
        </w:rPr>
      </w:pPr>
      <w:r w:rsidRPr="00617E5E">
        <w:rPr>
          <w:lang w:val="en-US"/>
        </w:rPr>
        <w:t>This query helps analyze the effectiveness of each manager's team in the call center by providing key performance metrics. It assists in identifying areas for improvement and making informed decisions</w:t>
      </w:r>
    </w:p>
    <w:p w14:paraId="0DE69833" w14:textId="1754EC14" w:rsidR="507C8BFB" w:rsidRDefault="507C8BFB" w:rsidP="507C8BFB">
      <w:pPr>
        <w:rPr>
          <w:lang w:val="en-US"/>
        </w:rPr>
      </w:pPr>
    </w:p>
    <w:p w14:paraId="4919E1C4" w14:textId="506552DB" w:rsidR="341131B9" w:rsidRDefault="341131B9" w:rsidP="507C8BFB">
      <w:pPr>
        <w:rPr>
          <w:b/>
          <w:bCs/>
          <w:lang w:val="en-US"/>
        </w:rPr>
      </w:pPr>
      <w:r w:rsidRPr="507C8BFB">
        <w:rPr>
          <w:b/>
          <w:bCs/>
          <w:lang w:val="en-US"/>
        </w:rPr>
        <w:t>Results:</w:t>
      </w:r>
    </w:p>
    <w:p w14:paraId="3C935621" w14:textId="4FFA25A0" w:rsidR="009D1661" w:rsidRPr="0050752F" w:rsidRDefault="009D1661" w:rsidP="00617E5E">
      <w:pPr>
        <w:rPr>
          <w:lang w:val="en-US"/>
        </w:rPr>
      </w:pPr>
    </w:p>
    <w:p w14:paraId="605777AE" w14:textId="4E2AF9D2" w:rsidR="57FD7F0D" w:rsidRDefault="51D6E2A1" w:rsidP="3AF5340B">
      <w:r>
        <w:rPr>
          <w:noProof/>
        </w:rPr>
        <w:lastRenderedPageBreak/>
        <w:drawing>
          <wp:inline distT="0" distB="0" distL="0" distR="0" wp14:anchorId="4F7795FA" wp14:editId="04C7A7F8">
            <wp:extent cx="5201377" cy="2133898"/>
            <wp:effectExtent l="0" t="0" r="0" b="0"/>
            <wp:docPr id="2116241055" name="Picture 211624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241055"/>
                    <pic:cNvPicPr/>
                  </pic:nvPicPr>
                  <pic:blipFill>
                    <a:blip r:embed="rId85">
                      <a:extLst>
                        <a:ext uri="{28A0092B-C50C-407E-A947-70E740481C1C}">
                          <a14:useLocalDpi xmlns:a14="http://schemas.microsoft.com/office/drawing/2010/main" val="0"/>
                        </a:ext>
                      </a:extLst>
                    </a:blip>
                    <a:stretch>
                      <a:fillRect/>
                    </a:stretch>
                  </pic:blipFill>
                  <pic:spPr>
                    <a:xfrm>
                      <a:off x="0" y="0"/>
                      <a:ext cx="5201377" cy="2133898"/>
                    </a:xfrm>
                    <a:prstGeom prst="rect">
                      <a:avLst/>
                    </a:prstGeom>
                  </pic:spPr>
                </pic:pic>
              </a:graphicData>
            </a:graphic>
          </wp:inline>
        </w:drawing>
      </w:r>
    </w:p>
    <w:p w14:paraId="09470031" w14:textId="21A9AFBE" w:rsidR="436F8535" w:rsidRDefault="10928215" w:rsidP="1DC3783D">
      <w:pPr>
        <w:rPr>
          <w:lang w:val="en-US"/>
        </w:rPr>
      </w:pPr>
      <w:r w:rsidRPr="589D61A6">
        <w:rPr>
          <w:lang w:val="en-US"/>
        </w:rPr>
        <w:t xml:space="preserve">We can </w:t>
      </w:r>
      <w:r w:rsidR="2C2EBBDE" w:rsidRPr="17D22ABC">
        <w:rPr>
          <w:lang w:val="en-US"/>
        </w:rPr>
        <w:t>see</w:t>
      </w:r>
      <w:r w:rsidRPr="589D61A6">
        <w:rPr>
          <w:lang w:val="en-US"/>
        </w:rPr>
        <w:t xml:space="preserve"> that Ardath </w:t>
      </w:r>
      <w:r w:rsidRPr="3C9623D8">
        <w:rPr>
          <w:lang w:val="en-US"/>
        </w:rPr>
        <w:t xml:space="preserve">Ducharme is the manager that has the </w:t>
      </w:r>
      <w:r w:rsidR="30CBE133" w:rsidRPr="3D172811">
        <w:rPr>
          <w:lang w:val="en-US"/>
        </w:rPr>
        <w:t xml:space="preserve">highest call charges </w:t>
      </w:r>
      <w:r w:rsidR="30CBE133" w:rsidRPr="69E9AEA1">
        <w:rPr>
          <w:lang w:val="en-US"/>
        </w:rPr>
        <w:t>(</w:t>
      </w:r>
      <w:r w:rsidR="30CBE133" w:rsidRPr="00464453">
        <w:rPr>
          <w:lang w:val="en-US"/>
        </w:rPr>
        <w:t>162K across three years</w:t>
      </w:r>
      <w:r w:rsidR="30CBE133" w:rsidRPr="1BD405CC">
        <w:rPr>
          <w:lang w:val="en-US"/>
        </w:rPr>
        <w:t xml:space="preserve">), which Deidre Robbs is </w:t>
      </w:r>
      <w:r w:rsidR="25996D44" w:rsidRPr="1BD405CC">
        <w:rPr>
          <w:lang w:val="en-US"/>
        </w:rPr>
        <w:t>the one</w:t>
      </w:r>
      <w:r w:rsidR="25996D44" w:rsidRPr="17D22ABC">
        <w:rPr>
          <w:lang w:val="en-US"/>
        </w:rPr>
        <w:t xml:space="preserve"> who performs worst.</w:t>
      </w:r>
    </w:p>
    <w:p w14:paraId="6E861D2A" w14:textId="79F11BA8" w:rsidR="07DEFD20" w:rsidRDefault="07DEFD20" w:rsidP="07DEFD20">
      <w:pPr>
        <w:rPr>
          <w:lang w:val="en-US"/>
        </w:rPr>
      </w:pPr>
    </w:p>
    <w:p w14:paraId="059793A2" w14:textId="20DADE2B" w:rsidR="00C145C2" w:rsidRDefault="002867B4" w:rsidP="4A4B1E29">
      <w:pPr>
        <w:pStyle w:val="ListParagraph"/>
        <w:numPr>
          <w:ilvl w:val="0"/>
          <w:numId w:val="7"/>
        </w:numPr>
        <w:rPr>
          <w:b/>
          <w:sz w:val="28"/>
          <w:szCs w:val="28"/>
          <w:lang w:val="en-US"/>
        </w:rPr>
      </w:pPr>
      <w:r>
        <w:rPr>
          <w:b/>
          <w:sz w:val="28"/>
          <w:szCs w:val="28"/>
          <w:lang w:val="en-US"/>
        </w:rPr>
        <w:t>Site</w:t>
      </w:r>
      <w:r w:rsidR="00E04CB2" w:rsidRPr="005864A4">
        <w:rPr>
          <w:b/>
          <w:sz w:val="28"/>
          <w:szCs w:val="28"/>
          <w:lang w:val="en-US"/>
        </w:rPr>
        <w:t xml:space="preserve"> Performance Evaluation </w:t>
      </w:r>
    </w:p>
    <w:p w14:paraId="1774BF8C"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FF"/>
          <w:sz w:val="19"/>
          <w:szCs w:val="19"/>
          <w:lang w:val="en-US"/>
        </w:rPr>
        <w:t>SELECT</w:t>
      </w:r>
      <w:r w:rsidRPr="00E13F9E">
        <w:rPr>
          <w:rFonts w:ascii="Consolas" w:hAnsi="Consolas" w:cs="Consolas"/>
          <w:color w:val="000000"/>
          <w:sz w:val="19"/>
          <w:szCs w:val="19"/>
          <w:lang w:val="en-US"/>
        </w:rPr>
        <w:t xml:space="preserve">  </w:t>
      </w:r>
    </w:p>
    <w:p w14:paraId="74E519A6"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[Region]</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p>
    <w:p w14:paraId="1415F390"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[Site]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p>
    <w:p w14:paraId="292D9156"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COUNT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TotalCalls</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p>
    <w:p w14:paraId="542D68A8"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AVG</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CallDuration</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AvgCallDuration</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p>
    <w:p w14:paraId="6D14DBC1"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SUM</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[Call Charges]</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CallDuration</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60</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[TotalCallCharges]</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p>
    <w:p w14:paraId="543F7C70"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SUM</w:t>
      </w:r>
      <w:r w:rsidRPr="00E13F9E">
        <w:rPr>
          <w:rFonts w:ascii="Consolas" w:hAnsi="Consolas" w:cs="Consolas"/>
          <w:color w:val="808080" w:themeColor="background2" w:themeShade="80"/>
          <w:sz w:val="19"/>
          <w:szCs w:val="19"/>
          <w:lang w:val="en-US"/>
        </w:rPr>
        <w:t>(</w:t>
      </w:r>
      <w:r w:rsidRPr="00E13F9E">
        <w:rPr>
          <w:rFonts w:ascii="Consolas" w:hAnsi="Consolas" w:cs="Consolas"/>
          <w:color w:val="0000FF"/>
          <w:sz w:val="19"/>
          <w:szCs w:val="19"/>
          <w:lang w:val="en-US"/>
        </w:rPr>
        <w:t>CASE</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WHEN</w:t>
      </w:r>
      <w:r w:rsidRPr="00E13F9E">
        <w:rPr>
          <w:rFonts w:ascii="Consolas" w:hAnsi="Consolas" w:cs="Consolas"/>
          <w:color w:val="000000"/>
          <w:sz w:val="19"/>
          <w:szCs w:val="19"/>
          <w:lang w:val="en-US"/>
        </w:rPr>
        <w:t xml:space="preserve"> [f]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CallAbandoned</w:t>
      </w:r>
      <w:proofErr w:type="spellEnd"/>
      <w:r w:rsidRPr="00E13F9E">
        <w:rPr>
          <w:rFonts w:ascii="Consolas" w:hAnsi="Consolas" w:cs="Consolas"/>
          <w:color w:val="000000"/>
          <w:sz w:val="19"/>
          <w:szCs w:val="19"/>
          <w:lang w:val="en-US"/>
        </w:rPr>
        <w:t xml:space="preserve">]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00"/>
          <w:sz w:val="19"/>
          <w:szCs w:val="19"/>
          <w:lang w:val="en-US"/>
        </w:rPr>
        <w:t>'1'</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THEN</w:t>
      </w:r>
      <w:r w:rsidRPr="00E13F9E">
        <w:rPr>
          <w:rFonts w:ascii="Consolas" w:hAnsi="Consolas" w:cs="Consolas"/>
          <w:color w:val="000000"/>
          <w:sz w:val="19"/>
          <w:szCs w:val="19"/>
          <w:lang w:val="en-US"/>
        </w:rPr>
        <w:t xml:space="preserve"> 1 </w:t>
      </w:r>
      <w:r w:rsidRPr="00E13F9E">
        <w:rPr>
          <w:rFonts w:ascii="Consolas" w:hAnsi="Consolas" w:cs="Consolas"/>
          <w:color w:val="0000FF"/>
          <w:sz w:val="19"/>
          <w:szCs w:val="19"/>
          <w:lang w:val="en-US"/>
        </w:rPr>
        <w:t>ELSE</w:t>
      </w:r>
      <w:r w:rsidRPr="00E13F9E">
        <w:rPr>
          <w:rFonts w:ascii="Consolas" w:hAnsi="Consolas" w:cs="Consolas"/>
          <w:color w:val="000000"/>
          <w:sz w:val="19"/>
          <w:szCs w:val="19"/>
          <w:lang w:val="en-US"/>
        </w:rPr>
        <w:t xml:space="preserve"> 0 </w:t>
      </w:r>
      <w:r w:rsidRPr="00E13F9E">
        <w:rPr>
          <w:rFonts w:ascii="Consolas" w:hAnsi="Consolas" w:cs="Consolas"/>
          <w:color w:val="0000FF"/>
          <w:sz w:val="19"/>
          <w:szCs w:val="19"/>
          <w:lang w:val="en-US"/>
        </w:rPr>
        <w:t>END</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nb_abandon</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p>
    <w:p w14:paraId="2295C24F"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CAST</w:t>
      </w:r>
      <w:r w:rsidRPr="00E13F9E">
        <w:rPr>
          <w:rFonts w:ascii="Consolas" w:hAnsi="Consolas" w:cs="Consolas"/>
          <w:color w:val="808080" w:themeColor="background2" w:themeShade="80"/>
          <w:sz w:val="19"/>
          <w:szCs w:val="19"/>
          <w:lang w:val="en-US"/>
        </w:rPr>
        <w:t>(</w:t>
      </w:r>
      <w:r w:rsidRPr="00E13F9E">
        <w:rPr>
          <w:rFonts w:ascii="Consolas" w:hAnsi="Consolas" w:cs="Consolas"/>
          <w:color w:val="FF00FF"/>
          <w:sz w:val="19"/>
          <w:szCs w:val="19"/>
          <w:lang w:val="en-US"/>
        </w:rPr>
        <w:t>SUM</w:t>
      </w:r>
      <w:r w:rsidRPr="00E13F9E">
        <w:rPr>
          <w:rFonts w:ascii="Consolas" w:hAnsi="Consolas" w:cs="Consolas"/>
          <w:color w:val="808080" w:themeColor="background2" w:themeShade="80"/>
          <w:sz w:val="19"/>
          <w:szCs w:val="19"/>
          <w:lang w:val="en-US"/>
        </w:rPr>
        <w:t>(</w:t>
      </w:r>
      <w:r w:rsidRPr="00E13F9E">
        <w:rPr>
          <w:rFonts w:ascii="Consolas" w:hAnsi="Consolas" w:cs="Consolas"/>
          <w:color w:val="0000FF"/>
          <w:sz w:val="19"/>
          <w:szCs w:val="19"/>
          <w:lang w:val="en-US"/>
        </w:rPr>
        <w:t>CASE</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WHEN</w:t>
      </w:r>
      <w:r w:rsidRPr="00E13F9E">
        <w:rPr>
          <w:rFonts w:ascii="Consolas" w:hAnsi="Consolas" w:cs="Consolas"/>
          <w:color w:val="000000"/>
          <w:sz w:val="19"/>
          <w:szCs w:val="19"/>
          <w:lang w:val="en-US"/>
        </w:rPr>
        <w:t xml:space="preserve"> [f]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CallAbandoned</w:t>
      </w:r>
      <w:proofErr w:type="spellEnd"/>
      <w:r w:rsidRPr="00E13F9E">
        <w:rPr>
          <w:rFonts w:ascii="Consolas" w:hAnsi="Consolas" w:cs="Consolas"/>
          <w:color w:val="000000"/>
          <w:sz w:val="19"/>
          <w:szCs w:val="19"/>
          <w:lang w:val="en-US"/>
        </w:rPr>
        <w:t xml:space="preserve">]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00"/>
          <w:sz w:val="19"/>
          <w:szCs w:val="19"/>
          <w:lang w:val="en-US"/>
        </w:rPr>
        <w:t>'1'</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THEN</w:t>
      </w:r>
      <w:r w:rsidRPr="00E13F9E">
        <w:rPr>
          <w:rFonts w:ascii="Consolas" w:hAnsi="Consolas" w:cs="Consolas"/>
          <w:color w:val="000000"/>
          <w:sz w:val="19"/>
          <w:szCs w:val="19"/>
          <w:lang w:val="en-US"/>
        </w:rPr>
        <w:t xml:space="preserve"> 1 </w:t>
      </w:r>
      <w:r w:rsidRPr="00E13F9E">
        <w:rPr>
          <w:rFonts w:ascii="Consolas" w:hAnsi="Consolas" w:cs="Consolas"/>
          <w:color w:val="0000FF"/>
          <w:sz w:val="19"/>
          <w:szCs w:val="19"/>
          <w:lang w:val="en-US"/>
        </w:rPr>
        <w:t>ELSE</w:t>
      </w:r>
      <w:r w:rsidRPr="00E13F9E">
        <w:rPr>
          <w:rFonts w:ascii="Consolas" w:hAnsi="Consolas" w:cs="Consolas"/>
          <w:color w:val="000000"/>
          <w:sz w:val="19"/>
          <w:szCs w:val="19"/>
          <w:lang w:val="en-US"/>
        </w:rPr>
        <w:t xml:space="preserve"> 0 </w:t>
      </w:r>
      <w:r w:rsidRPr="00E13F9E">
        <w:rPr>
          <w:rFonts w:ascii="Consolas" w:hAnsi="Consolas" w:cs="Consolas"/>
          <w:color w:val="0000FF"/>
          <w:sz w:val="19"/>
          <w:szCs w:val="19"/>
          <w:lang w:val="en-US"/>
        </w:rPr>
        <w:t>END</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CAST</w:t>
      </w:r>
      <w:r w:rsidRPr="00E13F9E">
        <w:rPr>
          <w:rFonts w:ascii="Consolas" w:hAnsi="Consolas" w:cs="Consolas"/>
          <w:color w:val="808080" w:themeColor="background2" w:themeShade="80"/>
          <w:sz w:val="19"/>
          <w:szCs w:val="19"/>
          <w:lang w:val="en-US"/>
        </w:rPr>
        <w:t>(</w:t>
      </w:r>
      <w:r w:rsidRPr="00E13F9E">
        <w:rPr>
          <w:rFonts w:ascii="Consolas" w:hAnsi="Consolas" w:cs="Consolas"/>
          <w:color w:val="FF00FF"/>
          <w:sz w:val="19"/>
          <w:szCs w:val="19"/>
          <w:lang w:val="en-US"/>
        </w:rPr>
        <w:t>COUNT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decimal</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10</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4</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decimal</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10</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4</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AbandonRate</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p>
    <w:p w14:paraId="664C2092"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SUM</w:t>
      </w:r>
      <w:r w:rsidRPr="00E13F9E">
        <w:rPr>
          <w:rFonts w:ascii="Consolas" w:hAnsi="Consolas" w:cs="Consolas"/>
          <w:color w:val="808080" w:themeColor="background2" w:themeShade="80"/>
          <w:sz w:val="19"/>
          <w:szCs w:val="19"/>
          <w:lang w:val="en-US"/>
        </w:rPr>
        <w:t>(</w:t>
      </w:r>
      <w:r w:rsidRPr="00E13F9E">
        <w:rPr>
          <w:rFonts w:ascii="Consolas" w:hAnsi="Consolas" w:cs="Consolas"/>
          <w:color w:val="0000FF"/>
          <w:sz w:val="19"/>
          <w:szCs w:val="19"/>
          <w:lang w:val="en-US"/>
        </w:rPr>
        <w:t>CASE</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WHEN</w:t>
      </w:r>
      <w:r w:rsidRPr="00E13F9E">
        <w:rPr>
          <w:rFonts w:ascii="Consolas" w:hAnsi="Consolas" w:cs="Consolas"/>
          <w:color w:val="000000"/>
          <w:sz w:val="19"/>
          <w:szCs w:val="19"/>
          <w:lang w:val="en-US"/>
        </w:rPr>
        <w:t xml:space="preserve"> [f]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[SLA Status]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00"/>
          <w:sz w:val="19"/>
          <w:szCs w:val="19"/>
          <w:lang w:val="en-US"/>
        </w:rPr>
        <w:t>'Within SLA'</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THEN</w:t>
      </w:r>
      <w:r w:rsidRPr="00E13F9E">
        <w:rPr>
          <w:rFonts w:ascii="Consolas" w:hAnsi="Consolas" w:cs="Consolas"/>
          <w:color w:val="000000"/>
          <w:sz w:val="19"/>
          <w:szCs w:val="19"/>
          <w:lang w:val="en-US"/>
        </w:rPr>
        <w:t xml:space="preserve"> 1 </w:t>
      </w:r>
      <w:r w:rsidRPr="00E13F9E">
        <w:rPr>
          <w:rFonts w:ascii="Consolas" w:hAnsi="Consolas" w:cs="Consolas"/>
          <w:color w:val="0000FF"/>
          <w:sz w:val="19"/>
          <w:szCs w:val="19"/>
          <w:lang w:val="en-US"/>
        </w:rPr>
        <w:t>ELSE</w:t>
      </w:r>
      <w:r w:rsidRPr="00E13F9E">
        <w:rPr>
          <w:rFonts w:ascii="Consolas" w:hAnsi="Consolas" w:cs="Consolas"/>
          <w:color w:val="000000"/>
          <w:sz w:val="19"/>
          <w:szCs w:val="19"/>
          <w:lang w:val="en-US"/>
        </w:rPr>
        <w:t xml:space="preserve"> 0 </w:t>
      </w:r>
      <w:r w:rsidRPr="00E13F9E">
        <w:rPr>
          <w:rFonts w:ascii="Consolas" w:hAnsi="Consolas" w:cs="Consolas"/>
          <w:color w:val="0000FF"/>
          <w:sz w:val="19"/>
          <w:szCs w:val="19"/>
          <w:lang w:val="en-US"/>
        </w:rPr>
        <w:t>END</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nb_within_sla</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p>
    <w:p w14:paraId="118A7302"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CAST</w:t>
      </w:r>
      <w:r w:rsidRPr="00E13F9E">
        <w:rPr>
          <w:rFonts w:ascii="Consolas" w:hAnsi="Consolas" w:cs="Consolas"/>
          <w:color w:val="808080" w:themeColor="background2" w:themeShade="80"/>
          <w:sz w:val="19"/>
          <w:szCs w:val="19"/>
          <w:lang w:val="en-US"/>
        </w:rPr>
        <w:t>(</w:t>
      </w:r>
      <w:r w:rsidRPr="00E13F9E">
        <w:rPr>
          <w:rFonts w:ascii="Consolas" w:hAnsi="Consolas" w:cs="Consolas"/>
          <w:color w:val="FF00FF"/>
          <w:sz w:val="19"/>
          <w:szCs w:val="19"/>
          <w:lang w:val="en-US"/>
        </w:rPr>
        <w:t>SUM</w:t>
      </w:r>
      <w:r w:rsidRPr="00E13F9E">
        <w:rPr>
          <w:rFonts w:ascii="Consolas" w:hAnsi="Consolas" w:cs="Consolas"/>
          <w:color w:val="808080" w:themeColor="background2" w:themeShade="80"/>
          <w:sz w:val="19"/>
          <w:szCs w:val="19"/>
          <w:lang w:val="en-US"/>
        </w:rPr>
        <w:t>(</w:t>
      </w:r>
      <w:r w:rsidRPr="00E13F9E">
        <w:rPr>
          <w:rFonts w:ascii="Consolas" w:hAnsi="Consolas" w:cs="Consolas"/>
          <w:color w:val="0000FF"/>
          <w:sz w:val="19"/>
          <w:szCs w:val="19"/>
          <w:lang w:val="en-US"/>
        </w:rPr>
        <w:t>CASE</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WHEN</w:t>
      </w:r>
      <w:r w:rsidRPr="00E13F9E">
        <w:rPr>
          <w:rFonts w:ascii="Consolas" w:hAnsi="Consolas" w:cs="Consolas"/>
          <w:color w:val="000000"/>
          <w:sz w:val="19"/>
          <w:szCs w:val="19"/>
          <w:lang w:val="en-US"/>
        </w:rPr>
        <w:t xml:space="preserve"> [f]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[SLA Status]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00"/>
          <w:sz w:val="19"/>
          <w:szCs w:val="19"/>
          <w:lang w:val="en-US"/>
        </w:rPr>
        <w:t>'Within SLA'</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THEN</w:t>
      </w:r>
      <w:r w:rsidRPr="00E13F9E">
        <w:rPr>
          <w:rFonts w:ascii="Consolas" w:hAnsi="Consolas" w:cs="Consolas"/>
          <w:color w:val="000000"/>
          <w:sz w:val="19"/>
          <w:szCs w:val="19"/>
          <w:lang w:val="en-US"/>
        </w:rPr>
        <w:t xml:space="preserve"> 1 </w:t>
      </w:r>
      <w:r w:rsidRPr="00E13F9E">
        <w:rPr>
          <w:rFonts w:ascii="Consolas" w:hAnsi="Consolas" w:cs="Consolas"/>
          <w:color w:val="0000FF"/>
          <w:sz w:val="19"/>
          <w:szCs w:val="19"/>
          <w:lang w:val="en-US"/>
        </w:rPr>
        <w:t>ELSE</w:t>
      </w:r>
      <w:r w:rsidRPr="00E13F9E">
        <w:rPr>
          <w:rFonts w:ascii="Consolas" w:hAnsi="Consolas" w:cs="Consolas"/>
          <w:color w:val="000000"/>
          <w:sz w:val="19"/>
          <w:szCs w:val="19"/>
          <w:lang w:val="en-US"/>
        </w:rPr>
        <w:t xml:space="preserve"> 0 </w:t>
      </w:r>
      <w:r w:rsidRPr="00E13F9E">
        <w:rPr>
          <w:rFonts w:ascii="Consolas" w:hAnsi="Consolas" w:cs="Consolas"/>
          <w:color w:val="0000FF"/>
          <w:sz w:val="19"/>
          <w:szCs w:val="19"/>
          <w:lang w:val="en-US"/>
        </w:rPr>
        <w:t>END</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FF00FF"/>
          <w:sz w:val="19"/>
          <w:szCs w:val="19"/>
          <w:lang w:val="en-US"/>
        </w:rPr>
        <w:t>CAST</w:t>
      </w:r>
      <w:r w:rsidRPr="00E13F9E">
        <w:rPr>
          <w:rFonts w:ascii="Consolas" w:hAnsi="Consolas" w:cs="Consolas"/>
          <w:color w:val="808080" w:themeColor="background2" w:themeShade="80"/>
          <w:sz w:val="19"/>
          <w:szCs w:val="19"/>
          <w:lang w:val="en-US"/>
        </w:rPr>
        <w:t>(</w:t>
      </w:r>
      <w:r w:rsidRPr="00E13F9E">
        <w:rPr>
          <w:rFonts w:ascii="Consolas" w:hAnsi="Consolas" w:cs="Consolas"/>
          <w:color w:val="FF00FF"/>
          <w:sz w:val="19"/>
          <w:szCs w:val="19"/>
          <w:lang w:val="en-US"/>
        </w:rPr>
        <w:t>COUNT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decimal</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10</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4</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decimal</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10</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4</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AS</w:t>
      </w: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SLARate</w:t>
      </w:r>
      <w:proofErr w:type="spellEnd"/>
    </w:p>
    <w:p w14:paraId="076AD1C5"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FF"/>
          <w:sz w:val="19"/>
          <w:szCs w:val="19"/>
          <w:lang w:val="en-US"/>
        </w:rPr>
        <w:t>FROM</w:t>
      </w:r>
      <w:r w:rsidRPr="00E13F9E">
        <w:rPr>
          <w:rFonts w:ascii="Consolas" w:hAnsi="Consolas" w:cs="Consolas"/>
          <w:color w:val="000000"/>
          <w:sz w:val="19"/>
          <w:szCs w:val="19"/>
          <w:lang w:val="en-US"/>
        </w:rPr>
        <w:t xml:space="preserve">  </w:t>
      </w:r>
    </w:p>
    <w:p w14:paraId="27FE3554"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dbo</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FactCallData</w:t>
      </w:r>
      <w:proofErr w:type="spellEnd"/>
      <w:r w:rsidRPr="00E13F9E">
        <w:rPr>
          <w:rFonts w:ascii="Consolas" w:hAnsi="Consolas" w:cs="Consolas"/>
          <w:color w:val="000000"/>
          <w:sz w:val="19"/>
          <w:szCs w:val="19"/>
          <w:lang w:val="en-US"/>
        </w:rPr>
        <w:t xml:space="preserve">] [f] </w:t>
      </w:r>
    </w:p>
    <w:p w14:paraId="5E50AB49"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808080" w:themeColor="background2" w:themeShade="80"/>
          <w:sz w:val="19"/>
          <w:szCs w:val="19"/>
          <w:lang w:val="en-US"/>
        </w:rPr>
        <w:t>JOIN</w:t>
      </w:r>
      <w:r w:rsidRPr="00E13F9E">
        <w:rPr>
          <w:rFonts w:ascii="Consolas" w:hAnsi="Consolas" w:cs="Consolas"/>
          <w:color w:val="000000"/>
          <w:sz w:val="19"/>
          <w:szCs w:val="19"/>
          <w:lang w:val="en-US"/>
        </w:rPr>
        <w:t xml:space="preserve">  </w:t>
      </w:r>
    </w:p>
    <w:p w14:paraId="57C7EC34"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dbo</w:t>
      </w:r>
      <w:proofErr w:type="spellEnd"/>
      <w:r w:rsidRPr="00E13F9E">
        <w:rPr>
          <w:rFonts w:ascii="Consolas" w:hAnsi="Consolas" w:cs="Consolas"/>
          <w:color w:val="000000"/>
          <w:sz w:val="19"/>
          <w:szCs w:val="19"/>
          <w:lang w:val="en-US"/>
        </w:rPr>
        <w:t>]</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[Employees] [e] </w:t>
      </w:r>
      <w:r w:rsidRPr="00E13F9E">
        <w:rPr>
          <w:rFonts w:ascii="Consolas" w:hAnsi="Consolas" w:cs="Consolas"/>
          <w:color w:val="0000FF"/>
          <w:sz w:val="19"/>
          <w:szCs w:val="19"/>
          <w:lang w:val="en-US"/>
        </w:rPr>
        <w:t>ON</w:t>
      </w:r>
      <w:r w:rsidRPr="00E13F9E">
        <w:rPr>
          <w:rFonts w:ascii="Consolas" w:hAnsi="Consolas" w:cs="Consolas"/>
          <w:color w:val="000000"/>
          <w:sz w:val="19"/>
          <w:szCs w:val="19"/>
          <w:lang w:val="en-US"/>
        </w:rPr>
        <w:t xml:space="preserve"> [f]</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EmployeeID</w:t>
      </w:r>
      <w:proofErr w:type="spellEnd"/>
      <w:r w:rsidRPr="00E13F9E">
        <w:rPr>
          <w:rFonts w:ascii="Consolas" w:hAnsi="Consolas" w:cs="Consolas"/>
          <w:color w:val="000000"/>
          <w:sz w:val="19"/>
          <w:szCs w:val="19"/>
          <w:lang w:val="en-US"/>
        </w:rPr>
        <w:t xml:space="preserve">] </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w:t>
      </w:r>
      <w:proofErr w:type="spellStart"/>
      <w:r w:rsidRPr="00E13F9E">
        <w:rPr>
          <w:rFonts w:ascii="Consolas" w:hAnsi="Consolas" w:cs="Consolas"/>
          <w:color w:val="000000"/>
          <w:sz w:val="19"/>
          <w:szCs w:val="19"/>
          <w:lang w:val="en-US"/>
        </w:rPr>
        <w:t>EmployeeID</w:t>
      </w:r>
      <w:proofErr w:type="spellEnd"/>
      <w:r w:rsidRPr="00E13F9E">
        <w:rPr>
          <w:rFonts w:ascii="Consolas" w:hAnsi="Consolas" w:cs="Consolas"/>
          <w:color w:val="000000"/>
          <w:sz w:val="19"/>
          <w:szCs w:val="19"/>
          <w:lang w:val="en-US"/>
        </w:rPr>
        <w:t xml:space="preserve">] </w:t>
      </w:r>
    </w:p>
    <w:p w14:paraId="2BBD7B2E"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FF"/>
          <w:sz w:val="19"/>
          <w:szCs w:val="19"/>
          <w:lang w:val="en-US"/>
        </w:rPr>
        <w:t>GROUP</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BY</w:t>
      </w:r>
      <w:r w:rsidRPr="00E13F9E">
        <w:rPr>
          <w:rFonts w:ascii="Consolas" w:hAnsi="Consolas" w:cs="Consolas"/>
          <w:color w:val="000000"/>
          <w:sz w:val="19"/>
          <w:szCs w:val="19"/>
          <w:lang w:val="en-US"/>
        </w:rPr>
        <w:t xml:space="preserve">  </w:t>
      </w:r>
    </w:p>
    <w:p w14:paraId="1F2B69F5"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00"/>
          <w:sz w:val="19"/>
          <w:szCs w:val="19"/>
          <w:lang w:val="en-US"/>
        </w:rPr>
        <w:t xml:space="preserve">    [e]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[Region]</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 [e]</w:t>
      </w:r>
      <w:r w:rsidRPr="00E13F9E">
        <w:rPr>
          <w:rFonts w:ascii="Consolas" w:hAnsi="Consolas" w:cs="Consolas"/>
          <w:color w:val="808080" w:themeColor="background2" w:themeShade="80"/>
          <w:sz w:val="19"/>
          <w:szCs w:val="19"/>
          <w:lang w:val="en-US"/>
        </w:rPr>
        <w:t>.</w:t>
      </w:r>
      <w:r w:rsidRPr="00E13F9E">
        <w:rPr>
          <w:rFonts w:ascii="Consolas" w:hAnsi="Consolas" w:cs="Consolas"/>
          <w:color w:val="000000"/>
          <w:sz w:val="19"/>
          <w:szCs w:val="19"/>
          <w:lang w:val="en-US"/>
        </w:rPr>
        <w:t xml:space="preserve">[Site] </w:t>
      </w:r>
    </w:p>
    <w:p w14:paraId="5F8C921A" w14:textId="77777777" w:rsidR="00E13F9E" w:rsidRPr="00E13F9E" w:rsidRDefault="00E13F9E" w:rsidP="1AA90FAF">
      <w:pPr>
        <w:autoSpaceDE w:val="0"/>
        <w:autoSpaceDN w:val="0"/>
        <w:adjustRightInd w:val="0"/>
        <w:spacing w:line="240" w:lineRule="auto"/>
        <w:ind w:left="360"/>
        <w:rPr>
          <w:rFonts w:ascii="Consolas" w:hAnsi="Consolas" w:cs="Consolas"/>
          <w:color w:val="000000"/>
          <w:sz w:val="19"/>
          <w:szCs w:val="19"/>
          <w:lang w:val="en-US"/>
        </w:rPr>
      </w:pPr>
      <w:r w:rsidRPr="00E13F9E">
        <w:rPr>
          <w:rFonts w:ascii="Consolas" w:hAnsi="Consolas" w:cs="Consolas"/>
          <w:color w:val="0000FF"/>
          <w:sz w:val="19"/>
          <w:szCs w:val="19"/>
          <w:lang w:val="en-US"/>
        </w:rPr>
        <w:t>ORDER</w:t>
      </w:r>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BY</w:t>
      </w:r>
      <w:r w:rsidRPr="00E13F9E">
        <w:rPr>
          <w:rFonts w:ascii="Consolas" w:hAnsi="Consolas" w:cs="Consolas"/>
          <w:color w:val="000000"/>
          <w:sz w:val="19"/>
          <w:szCs w:val="19"/>
          <w:lang w:val="en-US"/>
        </w:rPr>
        <w:t xml:space="preserve">  </w:t>
      </w:r>
    </w:p>
    <w:p w14:paraId="536C8E5F" w14:textId="169EC1DD" w:rsidR="001F16C6" w:rsidRDefault="00E13F9E" w:rsidP="00C145C2">
      <w:pPr>
        <w:rPr>
          <w:b/>
          <w:sz w:val="28"/>
          <w:szCs w:val="28"/>
          <w:lang w:val="en-US"/>
        </w:rPr>
      </w:pPr>
      <w:r w:rsidRPr="00E13F9E">
        <w:rPr>
          <w:rFonts w:ascii="Consolas" w:hAnsi="Consolas" w:cs="Consolas"/>
          <w:color w:val="000000"/>
          <w:sz w:val="19"/>
          <w:szCs w:val="19"/>
          <w:lang w:val="en-US"/>
        </w:rPr>
        <w:t xml:space="preserve">    [</w:t>
      </w:r>
      <w:proofErr w:type="spellStart"/>
      <w:r w:rsidRPr="00E13F9E">
        <w:rPr>
          <w:rFonts w:ascii="Consolas" w:hAnsi="Consolas" w:cs="Consolas"/>
          <w:color w:val="000000"/>
          <w:sz w:val="19"/>
          <w:szCs w:val="19"/>
          <w:lang w:val="en-US"/>
        </w:rPr>
        <w:t>TotalCalls</w:t>
      </w:r>
      <w:proofErr w:type="spellEnd"/>
      <w:r w:rsidRPr="00E13F9E">
        <w:rPr>
          <w:rFonts w:ascii="Consolas" w:hAnsi="Consolas" w:cs="Consolas"/>
          <w:color w:val="000000"/>
          <w:sz w:val="19"/>
          <w:szCs w:val="19"/>
          <w:lang w:val="en-US"/>
        </w:rPr>
        <w:t xml:space="preserve">] </w:t>
      </w:r>
      <w:r w:rsidRPr="00E13F9E">
        <w:rPr>
          <w:rFonts w:ascii="Consolas" w:hAnsi="Consolas" w:cs="Consolas"/>
          <w:color w:val="0000FF"/>
          <w:sz w:val="19"/>
          <w:szCs w:val="19"/>
          <w:lang w:val="en-US"/>
        </w:rPr>
        <w:t>DESC</w:t>
      </w:r>
      <w:r w:rsidRPr="00E13F9E">
        <w:rPr>
          <w:rFonts w:ascii="Consolas" w:hAnsi="Consolas" w:cs="Consolas"/>
          <w:color w:val="808080" w:themeColor="background2" w:themeShade="80"/>
          <w:sz w:val="19"/>
          <w:szCs w:val="19"/>
          <w:lang w:val="en-US"/>
        </w:rPr>
        <w:t>;</w:t>
      </w:r>
    </w:p>
    <w:p w14:paraId="362ADA28" w14:textId="77777777" w:rsidR="006A39F7" w:rsidRPr="005C2365" w:rsidRDefault="006A39F7" w:rsidP="006A39F7">
      <w:pPr>
        <w:rPr>
          <w:b/>
          <w:bCs/>
          <w:lang w:val="en-US"/>
        </w:rPr>
      </w:pPr>
      <w:r w:rsidRPr="005C2365">
        <w:rPr>
          <w:b/>
          <w:bCs/>
          <w:lang w:val="en-US"/>
        </w:rPr>
        <w:t>Objective:</w:t>
      </w:r>
    </w:p>
    <w:p w14:paraId="24FFF83D" w14:textId="77777777" w:rsidR="006A39F7" w:rsidRPr="006A39F7" w:rsidRDefault="006A39F7" w:rsidP="006A39F7">
      <w:pPr>
        <w:rPr>
          <w:lang w:val="en-US"/>
        </w:rPr>
      </w:pPr>
      <w:r w:rsidRPr="006A39F7">
        <w:rPr>
          <w:lang w:val="en-US"/>
        </w:rPr>
        <w:t>Evaluate call center performance metrics by region and site.</w:t>
      </w:r>
    </w:p>
    <w:p w14:paraId="0AE30F7C" w14:textId="77777777" w:rsidR="006A39F7" w:rsidRPr="006A39F7" w:rsidRDefault="006A39F7" w:rsidP="006A39F7">
      <w:pPr>
        <w:rPr>
          <w:lang w:val="en-US"/>
        </w:rPr>
      </w:pPr>
    </w:p>
    <w:p w14:paraId="7970D662" w14:textId="1BE6475A" w:rsidR="006A39F7" w:rsidRPr="005C2365" w:rsidRDefault="006A39F7" w:rsidP="006A39F7">
      <w:pPr>
        <w:rPr>
          <w:b/>
          <w:bCs/>
          <w:lang w:val="en-US"/>
        </w:rPr>
      </w:pPr>
      <w:r w:rsidRPr="005C2365">
        <w:rPr>
          <w:b/>
          <w:bCs/>
          <w:lang w:val="en-US"/>
        </w:rPr>
        <w:t>Key Metrics:</w:t>
      </w:r>
    </w:p>
    <w:p w14:paraId="78DD67F5" w14:textId="77777777" w:rsidR="006A39F7" w:rsidRPr="006A39F7" w:rsidRDefault="006A39F7" w:rsidP="006A39F7">
      <w:pPr>
        <w:rPr>
          <w:lang w:val="en-US"/>
        </w:rPr>
      </w:pPr>
      <w:proofErr w:type="spellStart"/>
      <w:r w:rsidRPr="006A39F7">
        <w:rPr>
          <w:lang w:val="en-US"/>
        </w:rPr>
        <w:t>TotalCalls</w:t>
      </w:r>
      <w:proofErr w:type="spellEnd"/>
      <w:r w:rsidRPr="006A39F7">
        <w:rPr>
          <w:lang w:val="en-US"/>
        </w:rPr>
        <w:t>: Total number of calls handled in each region and site.</w:t>
      </w:r>
    </w:p>
    <w:p w14:paraId="60EA13AB" w14:textId="77777777" w:rsidR="006A39F7" w:rsidRPr="006A39F7" w:rsidRDefault="006A39F7" w:rsidP="006A39F7">
      <w:pPr>
        <w:rPr>
          <w:lang w:val="en-US"/>
        </w:rPr>
      </w:pPr>
      <w:proofErr w:type="spellStart"/>
      <w:r w:rsidRPr="006A39F7">
        <w:rPr>
          <w:lang w:val="en-US"/>
        </w:rPr>
        <w:t>AvgCallDuration</w:t>
      </w:r>
      <w:proofErr w:type="spellEnd"/>
      <w:r w:rsidRPr="006A39F7">
        <w:rPr>
          <w:lang w:val="en-US"/>
        </w:rPr>
        <w:t>: Average duration of calls, providing insight into the handling efficiency.</w:t>
      </w:r>
    </w:p>
    <w:p w14:paraId="0F017618" w14:textId="77777777" w:rsidR="006A39F7" w:rsidRPr="006A39F7" w:rsidRDefault="006A39F7" w:rsidP="006A39F7">
      <w:pPr>
        <w:rPr>
          <w:lang w:val="en-US"/>
        </w:rPr>
      </w:pPr>
      <w:r w:rsidRPr="006A39F7">
        <w:rPr>
          <w:lang w:val="en-US"/>
        </w:rPr>
        <w:t>TotalCallCharges: Total charges for calls, indicating the cost associated with the calls.</w:t>
      </w:r>
    </w:p>
    <w:p w14:paraId="2E2157A4" w14:textId="6E5B73EF" w:rsidR="20F46030" w:rsidRDefault="3120C6F6" w:rsidP="20F46030">
      <w:pPr>
        <w:rPr>
          <w:lang w:val="en-US"/>
        </w:rPr>
      </w:pPr>
      <w:proofErr w:type="spellStart"/>
      <w:r w:rsidRPr="6341665D">
        <w:rPr>
          <w:lang w:val="en-US"/>
        </w:rPr>
        <w:t>Nb_abandon</w:t>
      </w:r>
      <w:proofErr w:type="spellEnd"/>
      <w:r w:rsidRPr="6341665D">
        <w:rPr>
          <w:lang w:val="en-US"/>
        </w:rPr>
        <w:t>: the number of abandon calls.</w:t>
      </w:r>
    </w:p>
    <w:p w14:paraId="461C2A92" w14:textId="6A37A3F8" w:rsidR="006A39F7" w:rsidRPr="006A39F7" w:rsidRDefault="006A39F7" w:rsidP="006A39F7">
      <w:pPr>
        <w:rPr>
          <w:lang w:val="en-US"/>
        </w:rPr>
      </w:pPr>
      <w:proofErr w:type="spellStart"/>
      <w:r w:rsidRPr="006A39F7">
        <w:rPr>
          <w:lang w:val="en-US"/>
        </w:rPr>
        <w:t>AbandonRate</w:t>
      </w:r>
      <w:proofErr w:type="spellEnd"/>
      <w:r w:rsidRPr="006A39F7">
        <w:rPr>
          <w:lang w:val="en-US"/>
        </w:rPr>
        <w:t>: Ratio of abandoned calls to total calls, highlighting the rate at which calls are not completed.</w:t>
      </w:r>
    </w:p>
    <w:p w14:paraId="20D314E3" w14:textId="6A37A3F8" w:rsidR="0AA6D3FF" w:rsidRDefault="0AA6D3FF" w:rsidP="6341665D">
      <w:pPr>
        <w:rPr>
          <w:lang w:val="en-US"/>
        </w:rPr>
      </w:pPr>
      <w:proofErr w:type="spellStart"/>
      <w:r w:rsidRPr="6341665D">
        <w:rPr>
          <w:lang w:val="en-US"/>
        </w:rPr>
        <w:t>Nb_within_SLA</w:t>
      </w:r>
      <w:proofErr w:type="spellEnd"/>
      <w:r w:rsidRPr="6341665D">
        <w:rPr>
          <w:lang w:val="en-US"/>
        </w:rPr>
        <w:t>: the number of calls within SLA.</w:t>
      </w:r>
    </w:p>
    <w:p w14:paraId="4199F131" w14:textId="77777777" w:rsidR="006A39F7" w:rsidRPr="006A39F7" w:rsidRDefault="006A39F7" w:rsidP="006A39F7">
      <w:pPr>
        <w:rPr>
          <w:lang w:val="en-US"/>
        </w:rPr>
      </w:pPr>
      <w:proofErr w:type="spellStart"/>
      <w:r w:rsidRPr="006A39F7">
        <w:rPr>
          <w:lang w:val="en-US"/>
        </w:rPr>
        <w:lastRenderedPageBreak/>
        <w:t>SLARate</w:t>
      </w:r>
      <w:proofErr w:type="spellEnd"/>
      <w:r w:rsidRPr="006A39F7">
        <w:rPr>
          <w:lang w:val="en-US"/>
        </w:rPr>
        <w:t>: Ratio of calls handled within the Service Level Agreement (SLA) to total calls, indicating compliance with service standards.</w:t>
      </w:r>
    </w:p>
    <w:p w14:paraId="54B22944" w14:textId="5A30BFA3" w:rsidR="67C695D6" w:rsidRDefault="67C695D6" w:rsidP="67C695D6">
      <w:pPr>
        <w:rPr>
          <w:lang w:val="en-US"/>
        </w:rPr>
      </w:pPr>
    </w:p>
    <w:p w14:paraId="6564AF97" w14:textId="38DAF666" w:rsidR="006A39F7" w:rsidRPr="006A39F7" w:rsidRDefault="006A39F7" w:rsidP="006A39F7">
      <w:pPr>
        <w:rPr>
          <w:lang w:val="en-US"/>
        </w:rPr>
      </w:pPr>
      <w:r w:rsidRPr="006A39F7">
        <w:rPr>
          <w:lang w:val="en-US"/>
        </w:rPr>
        <w:t>Query Breakdown:</w:t>
      </w:r>
    </w:p>
    <w:p w14:paraId="62B1145C" w14:textId="77777777" w:rsidR="006A39F7" w:rsidRPr="006A39F7" w:rsidRDefault="006A39F7" w:rsidP="006A39F7">
      <w:pPr>
        <w:rPr>
          <w:lang w:val="en-US"/>
        </w:rPr>
      </w:pPr>
      <w:r w:rsidRPr="006A39F7">
        <w:rPr>
          <w:lang w:val="en-US"/>
        </w:rPr>
        <w:t>SELECT: Calculates and retrieves the performance metrics for each region and site.</w:t>
      </w:r>
    </w:p>
    <w:p w14:paraId="3E670BD4" w14:textId="77777777" w:rsidR="006A39F7" w:rsidRPr="006A39F7" w:rsidRDefault="006A39F7" w:rsidP="006A39F7">
      <w:pPr>
        <w:rPr>
          <w:lang w:val="en-US"/>
        </w:rPr>
      </w:pPr>
      <w:r w:rsidRPr="006A39F7">
        <w:rPr>
          <w:lang w:val="en-US"/>
        </w:rPr>
        <w:t xml:space="preserve">FROM: Uses </w:t>
      </w:r>
      <w:proofErr w:type="spellStart"/>
      <w:r w:rsidRPr="006A39F7">
        <w:rPr>
          <w:lang w:val="en-US"/>
        </w:rPr>
        <w:t>DWH_FactCallData</w:t>
      </w:r>
      <w:proofErr w:type="spellEnd"/>
      <w:r w:rsidRPr="006A39F7">
        <w:rPr>
          <w:lang w:val="en-US"/>
        </w:rPr>
        <w:t xml:space="preserve"> (aliased as f) and </w:t>
      </w:r>
      <w:proofErr w:type="spellStart"/>
      <w:r w:rsidRPr="006A39F7">
        <w:rPr>
          <w:lang w:val="en-US"/>
        </w:rPr>
        <w:t>DWH_Employees</w:t>
      </w:r>
      <w:proofErr w:type="spellEnd"/>
      <w:r w:rsidRPr="006A39F7">
        <w:rPr>
          <w:lang w:val="en-US"/>
        </w:rPr>
        <w:t xml:space="preserve"> (aliased as e) tables.</w:t>
      </w:r>
    </w:p>
    <w:p w14:paraId="123D87E7" w14:textId="77777777" w:rsidR="006A39F7" w:rsidRPr="006A39F7" w:rsidRDefault="006A39F7" w:rsidP="006A39F7">
      <w:pPr>
        <w:rPr>
          <w:lang w:val="en-US"/>
        </w:rPr>
      </w:pPr>
      <w:r w:rsidRPr="006A39F7">
        <w:rPr>
          <w:lang w:val="en-US"/>
        </w:rPr>
        <w:t xml:space="preserve">JOIN: Combines call data with employee information on </w:t>
      </w:r>
      <w:proofErr w:type="spellStart"/>
      <w:r w:rsidRPr="006A39F7">
        <w:rPr>
          <w:lang w:val="en-US"/>
        </w:rPr>
        <w:t>EmployeeID</w:t>
      </w:r>
      <w:proofErr w:type="spellEnd"/>
      <w:r w:rsidRPr="006A39F7">
        <w:rPr>
          <w:lang w:val="en-US"/>
        </w:rPr>
        <w:t>.</w:t>
      </w:r>
    </w:p>
    <w:p w14:paraId="5D93721F" w14:textId="77777777" w:rsidR="006A39F7" w:rsidRPr="006A39F7" w:rsidRDefault="006A39F7" w:rsidP="006A39F7">
      <w:pPr>
        <w:rPr>
          <w:lang w:val="en-US"/>
        </w:rPr>
      </w:pPr>
      <w:r w:rsidRPr="006A39F7">
        <w:rPr>
          <w:lang w:val="en-US"/>
        </w:rPr>
        <w:t>GROUP BY: Aggregates results by Region and Site.</w:t>
      </w:r>
    </w:p>
    <w:p w14:paraId="7C8DFADB" w14:textId="77777777" w:rsidR="006A39F7" w:rsidRPr="006A39F7" w:rsidRDefault="006A39F7" w:rsidP="006A39F7">
      <w:pPr>
        <w:rPr>
          <w:lang w:val="en-US"/>
        </w:rPr>
      </w:pPr>
      <w:r w:rsidRPr="006A39F7">
        <w:rPr>
          <w:lang w:val="en-US"/>
        </w:rPr>
        <w:t>ORDER BY: Sorts the results by the total number of calls in descending order to highlight the busiest regions and sites.</w:t>
      </w:r>
    </w:p>
    <w:p w14:paraId="6DDD9D77" w14:textId="77777777" w:rsidR="006A39F7" w:rsidRPr="005C2365" w:rsidRDefault="006A39F7" w:rsidP="006A39F7">
      <w:pPr>
        <w:rPr>
          <w:b/>
          <w:bCs/>
          <w:lang w:val="en-US"/>
        </w:rPr>
      </w:pPr>
      <w:r w:rsidRPr="005C2365">
        <w:rPr>
          <w:b/>
          <w:bCs/>
          <w:lang w:val="en-US"/>
        </w:rPr>
        <w:t>Usage:</w:t>
      </w:r>
    </w:p>
    <w:p w14:paraId="2D3FB539" w14:textId="6F6176CD" w:rsidR="00043814" w:rsidRDefault="006A39F7" w:rsidP="006A39F7">
      <w:pPr>
        <w:rPr>
          <w:lang w:val="en-US" w:eastAsia="zh-CN"/>
        </w:rPr>
      </w:pPr>
      <w:r w:rsidRPr="006A39F7">
        <w:rPr>
          <w:lang w:val="en-US"/>
        </w:rPr>
        <w:t>This query helps analyze the performance of each region and site in the call center by providing key performance metrics. It assists in identifying high-performing areas and regions or sites that may need additional support or resources, thereby enabling informed decision-making to improve overall efficiency and service quality.</w:t>
      </w:r>
    </w:p>
    <w:p w14:paraId="27AA2F95" w14:textId="078AF3E5" w:rsidR="25550DCD" w:rsidRDefault="25550DCD" w:rsidP="25550DCD">
      <w:pPr>
        <w:rPr>
          <w:b/>
          <w:bCs/>
          <w:lang w:val="en-US"/>
        </w:rPr>
      </w:pPr>
    </w:p>
    <w:p w14:paraId="16F022BC" w14:textId="26A583EF" w:rsidR="00E4734F" w:rsidRDefault="6E104666" w:rsidP="00C145C2">
      <w:pPr>
        <w:rPr>
          <w:b/>
          <w:lang w:val="en-US"/>
        </w:rPr>
      </w:pPr>
      <w:r w:rsidRPr="507C8BFB">
        <w:rPr>
          <w:b/>
          <w:bCs/>
          <w:lang w:val="en-US"/>
        </w:rPr>
        <w:t>Results:</w:t>
      </w:r>
    </w:p>
    <w:p w14:paraId="481B86DF" w14:textId="2B28FE05" w:rsidR="6E104666" w:rsidRDefault="7B647557" w:rsidP="507C8BFB">
      <w:r>
        <w:rPr>
          <w:noProof/>
        </w:rPr>
        <w:drawing>
          <wp:inline distT="0" distB="0" distL="0" distR="0" wp14:anchorId="6B7D3431" wp14:editId="0D081E4F">
            <wp:extent cx="6105526" cy="695325"/>
            <wp:effectExtent l="0" t="0" r="0" b="0"/>
            <wp:docPr id="1578303770" name="Picture 157830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105526" cy="695325"/>
                    </a:xfrm>
                    <a:prstGeom prst="rect">
                      <a:avLst/>
                    </a:prstGeom>
                  </pic:spPr>
                </pic:pic>
              </a:graphicData>
            </a:graphic>
          </wp:inline>
        </w:drawing>
      </w:r>
    </w:p>
    <w:p w14:paraId="14E6A596" w14:textId="6227C770" w:rsidR="507C8BFB" w:rsidRDefault="7A646E86" w:rsidP="507C8BFB">
      <w:pPr>
        <w:rPr>
          <w:lang w:val="en-US"/>
        </w:rPr>
      </w:pPr>
      <w:r w:rsidRPr="67C695D6">
        <w:rPr>
          <w:lang w:val="en-US"/>
        </w:rPr>
        <w:t xml:space="preserve">South region has the highest number of total </w:t>
      </w:r>
      <w:r w:rsidRPr="31AFAC07">
        <w:rPr>
          <w:lang w:val="en-US"/>
        </w:rPr>
        <w:t xml:space="preserve">calls and </w:t>
      </w:r>
      <w:r w:rsidRPr="67C695D6">
        <w:rPr>
          <w:lang w:val="en-US"/>
        </w:rPr>
        <w:t>call</w:t>
      </w:r>
      <w:r w:rsidRPr="31AFAC07">
        <w:rPr>
          <w:lang w:val="en-US"/>
        </w:rPr>
        <w:t xml:space="preserve"> charges.</w:t>
      </w:r>
    </w:p>
    <w:p w14:paraId="0EF6A89C" w14:textId="67C00432" w:rsidR="25550DCD" w:rsidRDefault="25550DCD" w:rsidP="25550DCD">
      <w:pPr>
        <w:rPr>
          <w:lang w:val="en-US"/>
        </w:rPr>
      </w:pPr>
    </w:p>
    <w:p w14:paraId="3778CC49" w14:textId="7CF03ADF" w:rsidR="545345EE" w:rsidRDefault="545345EE" w:rsidP="545345EE">
      <w:pPr>
        <w:rPr>
          <w:lang w:val="en-US"/>
        </w:rPr>
      </w:pPr>
    </w:p>
    <w:p w14:paraId="0702CF08" w14:textId="0CDB936C" w:rsidR="440CFB10" w:rsidRDefault="440CFB10" w:rsidP="7F642410">
      <w:pPr>
        <w:pStyle w:val="ListParagraph"/>
        <w:numPr>
          <w:ilvl w:val="0"/>
          <w:numId w:val="7"/>
        </w:numPr>
        <w:rPr>
          <w:b/>
          <w:bCs/>
          <w:sz w:val="28"/>
          <w:szCs w:val="28"/>
          <w:lang w:val="en-US"/>
        </w:rPr>
      </w:pPr>
      <w:r w:rsidRPr="7F642410">
        <w:rPr>
          <w:b/>
          <w:bCs/>
          <w:sz w:val="28"/>
          <w:szCs w:val="28"/>
          <w:lang w:val="en-US"/>
        </w:rPr>
        <w:t>Year-on-year Evaluation</w:t>
      </w:r>
    </w:p>
    <w:p w14:paraId="77113E47" w14:textId="6D3AA858" w:rsidR="440CFB10" w:rsidRDefault="440CFB10" w:rsidP="1A2A21C2">
      <w:pPr>
        <w:rPr>
          <w:noProof/>
        </w:rPr>
      </w:pPr>
    </w:p>
    <w:p w14:paraId="6E7FC9C6"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FF"/>
          <w:sz w:val="19"/>
          <w:szCs w:val="19"/>
          <w:lang w:val="en-US"/>
        </w:rPr>
        <w:t>WITH</w:t>
      </w:r>
      <w:r>
        <w:rPr>
          <w:rFonts w:ascii="Consolas" w:hAnsi="Consolas" w:cs="Consolas"/>
          <w:color w:val="000000"/>
          <w:sz w:val="19"/>
          <w:szCs w:val="19"/>
          <w:lang w:val="en-US"/>
        </w:rPr>
        <w:t xml:space="preserve"> CTE </w:t>
      </w:r>
      <w:r>
        <w:rPr>
          <w:rFonts w:ascii="Consolas" w:hAnsi="Consolas" w:cs="Consolas"/>
          <w:color w:val="0000FF"/>
          <w:sz w:val="19"/>
          <w:szCs w:val="19"/>
          <w:lang w:val="en-US"/>
        </w:rPr>
        <w:t xml:space="preserve">AS </w:t>
      </w:r>
      <w:r>
        <w:rPr>
          <w:rFonts w:ascii="Consolas" w:hAnsi="Consolas" w:cs="Consolas"/>
          <w:color w:val="808080"/>
          <w:sz w:val="19"/>
          <w:szCs w:val="19"/>
          <w:lang w:val="en-US"/>
        </w:rPr>
        <w:t>(</w:t>
      </w:r>
    </w:p>
    <w:p w14:paraId="376CA85E"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CallDate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p>
    <w:p w14:paraId="5E83E64E"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nb_calls</w:t>
      </w:r>
      <w:proofErr w:type="spellEnd"/>
    </w:p>
    <w:p w14:paraId="0527151B"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FF00FF"/>
          <w:sz w:val="19"/>
          <w:szCs w:val="19"/>
          <w:lang w:val="en-US"/>
        </w:rPr>
        <w:t>SUM</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CallDuration</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[Call Charges]</w:t>
      </w:r>
      <w:r>
        <w:rPr>
          <w:rFonts w:ascii="Consolas" w:hAnsi="Consolas" w:cs="Consolas"/>
          <w:color w:val="808080"/>
          <w:sz w:val="19"/>
          <w:szCs w:val="19"/>
          <w:lang w:val="en-US"/>
        </w:rPr>
        <w:t>/</w:t>
      </w:r>
      <w:r>
        <w:rPr>
          <w:rFonts w:ascii="Consolas" w:hAnsi="Consolas" w:cs="Consolas"/>
          <w:color w:val="000000"/>
          <w:sz w:val="19"/>
          <w:szCs w:val="19"/>
          <w:lang w:val="en-US"/>
        </w:rPr>
        <w:t>60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total_charge_dollar</w:t>
      </w:r>
      <w:proofErr w:type="spellEnd"/>
    </w:p>
    <w:p w14:paraId="47616D52"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CallCenter_DWH</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FactCallData</w:t>
      </w:r>
      <w:proofErr w:type="spellEnd"/>
      <w:r>
        <w:rPr>
          <w:rFonts w:ascii="Consolas" w:hAnsi="Consolas" w:cs="Consolas"/>
          <w:color w:val="000000"/>
          <w:sz w:val="19"/>
          <w:szCs w:val="19"/>
          <w:lang w:val="en-US"/>
        </w:rPr>
        <w:t>] [f]</w:t>
      </w:r>
    </w:p>
    <w:p w14:paraId="7FABCBAF"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CallDate</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p>
    <w:p w14:paraId="7CB2042A"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456A862"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p>
    <w:p w14:paraId="1B868B73" w14:textId="502FE531"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Pr>
          <w:rFonts w:ascii="Consolas" w:hAnsi="Consolas" w:cs="Consolas"/>
          <w:color w:val="000000"/>
          <w:sz w:val="19"/>
          <w:szCs w:val="19"/>
          <w:lang w:val="en-US"/>
        </w:rPr>
        <w:t xml:space="preserve">                                                                    </w:t>
      </w:r>
    </w:p>
    <w:p w14:paraId="13A07812"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nb_calls</w:t>
      </w:r>
      <w:proofErr w:type="spellEnd"/>
    </w:p>
    <w:p w14:paraId="0E2B1459" w14:textId="7F43CE35" w:rsidR="005F7DCA" w:rsidRDefault="005F7DCA" w:rsidP="1BB05696">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1BB05696">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LAG</w:t>
      </w:r>
      <w:r w:rsidRPr="1BB05696">
        <w:rPr>
          <w:rFonts w:ascii="Consolas" w:hAnsi="Consolas" w:cs="Consolas"/>
          <w:color w:val="808080" w:themeColor="background2" w:themeShade="80"/>
          <w:sz w:val="19"/>
          <w:szCs w:val="19"/>
          <w:lang w:val="en-US"/>
        </w:rPr>
        <w:t>(</w:t>
      </w:r>
      <w:proofErr w:type="spellStart"/>
      <w:r>
        <w:rPr>
          <w:rFonts w:ascii="Consolas" w:hAnsi="Consolas" w:cs="Consolas"/>
          <w:color w:val="000000"/>
          <w:sz w:val="19"/>
          <w:szCs w:val="19"/>
          <w:lang w:val="en-US"/>
        </w:rPr>
        <w:t>nb_calls</w:t>
      </w:r>
      <w:proofErr w:type="spellEnd"/>
      <w:r w:rsidRPr="1BB05696">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OVER </w:t>
      </w:r>
      <w:r w:rsidRPr="1BB05696">
        <w:rPr>
          <w:rFonts w:ascii="Consolas" w:hAnsi="Consolas" w:cs="Consolas"/>
          <w:color w:val="808080" w:themeColor="background2" w:themeShade="80"/>
          <w:sz w:val="19"/>
          <w:szCs w:val="19"/>
          <w:lang w:val="en-US"/>
        </w:rPr>
        <w:t>(</w:t>
      </w: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sidRPr="1BB05696">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nb_calls_last_year</w:t>
      </w:r>
      <w:proofErr w:type="spellEnd"/>
    </w:p>
    <w:p w14:paraId="25B84A96" w14:textId="046B8665" w:rsidR="005F7DCA" w:rsidRDefault="005F7DCA" w:rsidP="1F0C0B35">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nb_calls</w:t>
      </w:r>
      <w:proofErr w:type="spellEnd"/>
      <w:r>
        <w:rPr>
          <w:rFonts w:ascii="Consolas" w:hAnsi="Consolas" w:cs="Consolas"/>
          <w:color w:val="000000"/>
          <w:sz w:val="19"/>
          <w:szCs w:val="19"/>
          <w:lang w:val="en-US"/>
        </w:rPr>
        <w:t xml:space="preserve"> </w:t>
      </w:r>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LAG</w:t>
      </w:r>
      <w:r w:rsidRPr="4889CD92">
        <w:rPr>
          <w:rFonts w:ascii="Consolas" w:hAnsi="Consolas" w:cs="Consolas"/>
          <w:color w:val="808080" w:themeColor="background2" w:themeShade="80"/>
          <w:sz w:val="19"/>
          <w:szCs w:val="19"/>
          <w:lang w:val="en-US"/>
        </w:rPr>
        <w:t>(</w:t>
      </w:r>
      <w:proofErr w:type="spellStart"/>
      <w:r>
        <w:rPr>
          <w:rFonts w:ascii="Consolas" w:hAnsi="Consolas" w:cs="Consolas"/>
          <w:color w:val="000000"/>
          <w:sz w:val="19"/>
          <w:szCs w:val="19"/>
          <w:lang w:val="en-US"/>
        </w:rPr>
        <w:t>nb_calls</w:t>
      </w:r>
      <w:proofErr w:type="spellEnd"/>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OVER </w:t>
      </w:r>
      <w:r w:rsidRPr="4889CD92">
        <w:rPr>
          <w:rFonts w:ascii="Consolas" w:hAnsi="Consolas" w:cs="Consolas"/>
          <w:color w:val="808080" w:themeColor="background2" w:themeShade="80"/>
          <w:sz w:val="19"/>
          <w:szCs w:val="19"/>
          <w:lang w:val="en-US"/>
        </w:rPr>
        <w:t>(</w:t>
      </w: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nb_calls_yoy_diff</w:t>
      </w:r>
      <w:proofErr w:type="spellEnd"/>
    </w:p>
    <w:p w14:paraId="2A12356F"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total_charge_dollar</w:t>
      </w:r>
      <w:proofErr w:type="spellEnd"/>
    </w:p>
    <w:p w14:paraId="1798AE1B" w14:textId="1A2B467D" w:rsidR="005F7DCA" w:rsidRDefault="005F7DCA" w:rsidP="4889CD92">
      <w:pPr>
        <w:autoSpaceDE w:val="0"/>
        <w:autoSpaceDN w:val="0"/>
        <w:adjustRightInd w:val="0"/>
        <w:spacing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LAG</w:t>
      </w:r>
      <w:r w:rsidRPr="4889CD92">
        <w:rPr>
          <w:rFonts w:ascii="Consolas" w:hAnsi="Consolas" w:cs="Consolas"/>
          <w:color w:val="808080" w:themeColor="background2" w:themeShade="80"/>
          <w:sz w:val="19"/>
          <w:szCs w:val="19"/>
          <w:lang w:val="en-US"/>
        </w:rPr>
        <w:t>(</w:t>
      </w:r>
      <w:proofErr w:type="spellStart"/>
      <w:r>
        <w:rPr>
          <w:rFonts w:ascii="Consolas" w:hAnsi="Consolas" w:cs="Consolas"/>
          <w:color w:val="000000"/>
          <w:sz w:val="19"/>
          <w:szCs w:val="19"/>
          <w:lang w:val="en-US"/>
        </w:rPr>
        <w:t>total_charge_dollar</w:t>
      </w:r>
      <w:proofErr w:type="spellEnd"/>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OVER </w:t>
      </w:r>
      <w:r w:rsidRPr="4889CD92">
        <w:rPr>
          <w:rFonts w:ascii="Consolas" w:hAnsi="Consolas" w:cs="Consolas"/>
          <w:color w:val="808080" w:themeColor="background2" w:themeShade="80"/>
          <w:sz w:val="19"/>
          <w:szCs w:val="19"/>
          <w:lang w:val="en-US"/>
        </w:rPr>
        <w:t>(</w:t>
      </w: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sidRPr="4889CD92">
        <w:rPr>
          <w:rFonts w:ascii="Consolas" w:hAnsi="Consolas" w:cs="Consolas"/>
          <w:color w:val="808080" w:themeColor="background2" w:themeShade="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total_charge_dollar_last_year</w:t>
      </w:r>
      <w:proofErr w:type="spellEnd"/>
    </w:p>
    <w:p w14:paraId="575BFFEC" w14:textId="77777777" w:rsidR="005F7DCA" w:rsidRDefault="005F7DCA" w:rsidP="005F7DCA">
      <w:pPr>
        <w:autoSpaceDE w:val="0"/>
        <w:autoSpaceDN w:val="0"/>
        <w:adjustRightInd w:val="0"/>
        <w:spacing w:line="240" w:lineRule="auto"/>
        <w:contextualSpacing w:val="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total_charge_dollar</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LAG</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total_charge_dollar</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OVER </w:t>
      </w:r>
      <w:r>
        <w:rPr>
          <w:rFonts w:ascii="Consolas" w:hAnsi="Consolas" w:cs="Consolas"/>
          <w:color w:val="808080"/>
          <w:sz w:val="19"/>
          <w:szCs w:val="19"/>
          <w:lang w:val="en-US"/>
        </w:rPr>
        <w:t>(</w:t>
      </w: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r>
        <w:rPr>
          <w:rFonts w:ascii="Consolas" w:hAnsi="Consolas" w:cs="Consolas"/>
          <w:color w:val="FF00FF"/>
          <w:sz w:val="19"/>
          <w:szCs w:val="19"/>
          <w:lang w:val="en-US"/>
        </w:rPr>
        <w:t>year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total_charge_dollar_yoy_diff</w:t>
      </w:r>
      <w:proofErr w:type="spellEnd"/>
    </w:p>
    <w:p w14:paraId="3C51A9D3" w14:textId="1BA6D3B0" w:rsidR="005F7DCA" w:rsidRDefault="005F7DCA" w:rsidP="005F7DCA">
      <w:pPr>
        <w:rPr>
          <w:noProof/>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CTE</w:t>
      </w:r>
    </w:p>
    <w:p w14:paraId="02EFAEF1" w14:textId="77777777" w:rsidR="005F7DCA" w:rsidRDefault="005F7DCA" w:rsidP="1A2A21C2">
      <w:pPr>
        <w:rPr>
          <w:b/>
          <w:bCs/>
          <w:sz w:val="28"/>
          <w:szCs w:val="28"/>
          <w:lang w:val="en-US"/>
        </w:rPr>
      </w:pPr>
    </w:p>
    <w:p w14:paraId="11A9C8C5" w14:textId="77777777" w:rsidR="005F7DCA" w:rsidRDefault="005F7DCA" w:rsidP="1A2A21C2">
      <w:pPr>
        <w:rPr>
          <w:b/>
          <w:bCs/>
          <w:sz w:val="28"/>
          <w:szCs w:val="28"/>
          <w:lang w:val="en-US"/>
        </w:rPr>
      </w:pPr>
    </w:p>
    <w:p w14:paraId="1E81B231" w14:textId="67B1FD16" w:rsidR="440CFB10" w:rsidRDefault="440CFB10" w:rsidP="69A5CFBA">
      <w:pPr>
        <w:rPr>
          <w:b/>
          <w:bCs/>
          <w:sz w:val="28"/>
          <w:szCs w:val="28"/>
          <w:lang w:val="en-US"/>
        </w:rPr>
      </w:pPr>
      <w:r w:rsidRPr="69A5CFBA">
        <w:rPr>
          <w:b/>
          <w:bCs/>
          <w:sz w:val="28"/>
          <w:szCs w:val="28"/>
          <w:lang w:val="en-US"/>
        </w:rPr>
        <w:t>Objective:</w:t>
      </w:r>
    </w:p>
    <w:p w14:paraId="0269DAC4" w14:textId="603111B2" w:rsidR="69A5CFBA" w:rsidRDefault="07D04713" w:rsidP="69A5CFBA">
      <w:pPr>
        <w:rPr>
          <w:b/>
          <w:bCs/>
          <w:sz w:val="28"/>
          <w:szCs w:val="28"/>
          <w:lang w:val="en-US"/>
        </w:rPr>
      </w:pPr>
      <w:r w:rsidRPr="1F35877A">
        <w:rPr>
          <w:lang w:val="en-US"/>
        </w:rPr>
        <w:t xml:space="preserve">To evaluate performance of each year </w:t>
      </w:r>
      <w:r w:rsidRPr="68895FA5">
        <w:rPr>
          <w:lang w:val="en-US"/>
        </w:rPr>
        <w:t>and detect if there’s positive yearly growth</w:t>
      </w:r>
      <w:r w:rsidRPr="0BDB75AD">
        <w:rPr>
          <w:lang w:val="en-US"/>
        </w:rPr>
        <w:t>.</w:t>
      </w:r>
    </w:p>
    <w:p w14:paraId="53B98B2E" w14:textId="714594BE" w:rsidR="6BF74C35" w:rsidRDefault="6BF74C35" w:rsidP="6BF74C35">
      <w:pPr>
        <w:rPr>
          <w:lang w:val="en-US"/>
        </w:rPr>
      </w:pPr>
    </w:p>
    <w:p w14:paraId="3B9385BF" w14:textId="240356EF" w:rsidR="440CFB10" w:rsidRDefault="65619DB4" w:rsidP="69A5CFBA">
      <w:pPr>
        <w:rPr>
          <w:b/>
          <w:sz w:val="28"/>
          <w:szCs w:val="28"/>
          <w:lang w:val="en-US"/>
        </w:rPr>
      </w:pPr>
      <w:r w:rsidRPr="6BF74C35">
        <w:rPr>
          <w:b/>
          <w:bCs/>
          <w:sz w:val="28"/>
          <w:szCs w:val="28"/>
          <w:lang w:val="en-US"/>
        </w:rPr>
        <w:t>Methodology</w:t>
      </w:r>
      <w:r w:rsidR="440CFB10" w:rsidRPr="69A5CFBA">
        <w:rPr>
          <w:b/>
          <w:bCs/>
          <w:sz w:val="28"/>
          <w:szCs w:val="28"/>
          <w:lang w:val="en-US"/>
        </w:rPr>
        <w:t>:</w:t>
      </w:r>
      <w:r w:rsidR="00B430B4">
        <w:rPr>
          <w:rFonts w:hint="eastAsia"/>
          <w:b/>
          <w:bCs/>
          <w:sz w:val="28"/>
          <w:szCs w:val="28"/>
          <w:lang w:val="en-US" w:eastAsia="zh-CN"/>
        </w:rPr>
        <w:t xml:space="preserve">  </w:t>
      </w:r>
    </w:p>
    <w:p w14:paraId="5AF27E42" w14:textId="3C59C51F" w:rsidR="628D68BD" w:rsidRDefault="628D68BD" w:rsidP="1791E32D">
      <w:pPr>
        <w:rPr>
          <w:szCs w:val="24"/>
          <w:lang w:val="en-US" w:eastAsia="zh-CN"/>
        </w:rPr>
      </w:pPr>
      <w:r w:rsidRPr="76453FCA">
        <w:rPr>
          <w:lang w:val="en-US" w:eastAsia="zh-CN"/>
        </w:rPr>
        <w:t>A CTE (</w:t>
      </w:r>
      <w:r w:rsidRPr="76453FCA">
        <w:rPr>
          <w:szCs w:val="24"/>
          <w:lang w:val="en-US" w:eastAsia="zh-CN"/>
        </w:rPr>
        <w:t xml:space="preserve">common table expression) is used and serves as an intermediate table to get </w:t>
      </w:r>
      <w:r w:rsidRPr="3ADB0F8F">
        <w:rPr>
          <w:szCs w:val="24"/>
          <w:lang w:val="en-US" w:eastAsia="zh-CN"/>
        </w:rPr>
        <w:t xml:space="preserve">the number of </w:t>
      </w:r>
      <w:r w:rsidR="4632C64B" w:rsidRPr="77F181B4">
        <w:rPr>
          <w:szCs w:val="24"/>
          <w:lang w:val="en-US" w:eastAsia="zh-CN"/>
        </w:rPr>
        <w:t>calls</w:t>
      </w:r>
      <w:r w:rsidRPr="3ADB0F8F">
        <w:rPr>
          <w:szCs w:val="24"/>
          <w:lang w:val="en-US" w:eastAsia="zh-CN"/>
        </w:rPr>
        <w:t xml:space="preserve"> and </w:t>
      </w:r>
      <w:r w:rsidR="73A60536" w:rsidRPr="3ADB0F8F">
        <w:rPr>
          <w:szCs w:val="24"/>
          <w:lang w:val="en-US" w:eastAsia="zh-CN"/>
        </w:rPr>
        <w:t>total charges made for each year.</w:t>
      </w:r>
      <w:r w:rsidR="7FE5673B" w:rsidRPr="42A81AF1">
        <w:rPr>
          <w:szCs w:val="24"/>
          <w:lang w:val="en-US" w:eastAsia="zh-CN"/>
        </w:rPr>
        <w:t xml:space="preserve"> Here a formular [</w:t>
      </w:r>
      <w:proofErr w:type="spellStart"/>
      <w:r w:rsidR="7FE5673B" w:rsidRPr="42A81AF1">
        <w:rPr>
          <w:szCs w:val="24"/>
          <w:lang w:val="en-US" w:eastAsia="zh-CN"/>
        </w:rPr>
        <w:t>CallDuration</w:t>
      </w:r>
      <w:proofErr w:type="spellEnd"/>
      <w:r w:rsidR="7FE5673B" w:rsidRPr="42A81AF1">
        <w:rPr>
          <w:szCs w:val="24"/>
          <w:lang w:val="en-US" w:eastAsia="zh-CN"/>
        </w:rPr>
        <w:t>]*[Call Charges]/60 is designed to calculate the charges made by each call.</w:t>
      </w:r>
    </w:p>
    <w:p w14:paraId="03C84647" w14:textId="37401EEB" w:rsidR="73A60536" w:rsidRDefault="73A60536" w:rsidP="77F181B4">
      <w:pPr>
        <w:rPr>
          <w:szCs w:val="24"/>
          <w:lang w:val="en-US" w:eastAsia="zh-CN"/>
        </w:rPr>
      </w:pPr>
      <w:r w:rsidRPr="258772BC">
        <w:rPr>
          <w:szCs w:val="24"/>
          <w:lang w:val="en-US" w:eastAsia="zh-CN"/>
        </w:rPr>
        <w:t xml:space="preserve">Later in the output </w:t>
      </w:r>
      <w:r w:rsidR="5DF1F6DE" w:rsidRPr="258772BC">
        <w:rPr>
          <w:szCs w:val="24"/>
          <w:lang w:val="en-US" w:eastAsia="zh-CN"/>
        </w:rPr>
        <w:t>two new columns (</w:t>
      </w:r>
      <w:proofErr w:type="spellStart"/>
      <w:r w:rsidR="5DF1F6DE" w:rsidRPr="258772BC">
        <w:rPr>
          <w:szCs w:val="24"/>
          <w:lang w:val="en-US" w:eastAsia="zh-CN"/>
        </w:rPr>
        <w:t>last_year</w:t>
      </w:r>
      <w:proofErr w:type="spellEnd"/>
      <w:r w:rsidR="5DF1F6DE" w:rsidRPr="258772BC">
        <w:rPr>
          <w:szCs w:val="24"/>
          <w:lang w:val="en-US" w:eastAsia="zh-CN"/>
        </w:rPr>
        <w:t xml:space="preserve"> and </w:t>
      </w:r>
      <w:proofErr w:type="spellStart"/>
      <w:r w:rsidR="5DF1F6DE" w:rsidRPr="258772BC">
        <w:rPr>
          <w:szCs w:val="24"/>
          <w:lang w:val="en-US" w:eastAsia="zh-CN"/>
        </w:rPr>
        <w:t>yoy_diff</w:t>
      </w:r>
      <w:proofErr w:type="spellEnd"/>
      <w:r w:rsidR="5DF1F6DE" w:rsidRPr="258772BC">
        <w:rPr>
          <w:szCs w:val="24"/>
          <w:lang w:val="en-US" w:eastAsia="zh-CN"/>
        </w:rPr>
        <w:t xml:space="preserve">) show up to compare and </w:t>
      </w:r>
      <w:r w:rsidR="5DF1F6DE" w:rsidRPr="42A81AF1">
        <w:rPr>
          <w:szCs w:val="24"/>
          <w:lang w:val="en-US" w:eastAsia="zh-CN"/>
        </w:rPr>
        <w:t xml:space="preserve">calculate between this year’s data and last year’s for both </w:t>
      </w:r>
      <w:proofErr w:type="spellStart"/>
      <w:r w:rsidR="5DF1F6DE" w:rsidRPr="42A81AF1">
        <w:rPr>
          <w:szCs w:val="24"/>
          <w:lang w:val="en-US" w:eastAsia="zh-CN"/>
        </w:rPr>
        <w:t>nb_calls</w:t>
      </w:r>
      <w:proofErr w:type="spellEnd"/>
      <w:r w:rsidR="5DF1F6DE" w:rsidRPr="42A81AF1">
        <w:rPr>
          <w:szCs w:val="24"/>
          <w:lang w:val="en-US" w:eastAsia="zh-CN"/>
        </w:rPr>
        <w:t xml:space="preserve"> and </w:t>
      </w:r>
      <w:proofErr w:type="spellStart"/>
      <w:r w:rsidR="5DF1F6DE" w:rsidRPr="42A81AF1">
        <w:rPr>
          <w:szCs w:val="24"/>
          <w:lang w:val="en-US" w:eastAsia="zh-CN"/>
        </w:rPr>
        <w:t>total_charge</w:t>
      </w:r>
      <w:proofErr w:type="spellEnd"/>
      <w:r w:rsidR="5DF1F6DE" w:rsidRPr="42A81AF1">
        <w:rPr>
          <w:szCs w:val="24"/>
          <w:lang w:val="en-US" w:eastAsia="zh-CN"/>
        </w:rPr>
        <w:t>.</w:t>
      </w:r>
      <w:r w:rsidR="5DF1F6DE" w:rsidRPr="258772BC">
        <w:rPr>
          <w:szCs w:val="24"/>
          <w:lang w:val="en-US" w:eastAsia="zh-CN"/>
        </w:rPr>
        <w:t xml:space="preserve"> </w:t>
      </w:r>
    </w:p>
    <w:p w14:paraId="4544F7ED" w14:textId="77777777" w:rsidR="00B430B4" w:rsidRDefault="00B430B4" w:rsidP="69A5CFBA">
      <w:pPr>
        <w:rPr>
          <w:b/>
          <w:bCs/>
          <w:sz w:val="28"/>
          <w:szCs w:val="28"/>
          <w:lang w:val="en-US" w:eastAsia="zh-CN"/>
        </w:rPr>
      </w:pPr>
    </w:p>
    <w:p w14:paraId="112D7262" w14:textId="656DCECD" w:rsidR="046C28F9" w:rsidRDefault="046C28F9" w:rsidP="42A81AF1">
      <w:pPr>
        <w:rPr>
          <w:b/>
          <w:bCs/>
          <w:sz w:val="28"/>
          <w:szCs w:val="28"/>
          <w:lang w:val="en-US" w:eastAsia="zh-CN"/>
        </w:rPr>
      </w:pPr>
      <w:r w:rsidRPr="42A81AF1">
        <w:rPr>
          <w:b/>
          <w:bCs/>
          <w:sz w:val="28"/>
          <w:szCs w:val="28"/>
          <w:lang w:val="en-US" w:eastAsia="zh-CN"/>
        </w:rPr>
        <w:t>Result:</w:t>
      </w:r>
    </w:p>
    <w:p w14:paraId="45A7DADA" w14:textId="05B8E1EC" w:rsidR="00B430B4" w:rsidRDefault="3EDF2BCF" w:rsidP="69A5CFBA">
      <w:r>
        <w:rPr>
          <w:noProof/>
        </w:rPr>
        <w:drawing>
          <wp:inline distT="0" distB="0" distL="0" distR="0" wp14:anchorId="38A10C3C" wp14:editId="4DA89FE0">
            <wp:extent cx="6105526" cy="628650"/>
            <wp:effectExtent l="0" t="0" r="0" b="0"/>
            <wp:docPr id="1528051795" name="Picture 152805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051795"/>
                    <pic:cNvPicPr/>
                  </pic:nvPicPr>
                  <pic:blipFill>
                    <a:blip r:embed="rId87">
                      <a:extLst>
                        <a:ext uri="{28A0092B-C50C-407E-A947-70E740481C1C}">
                          <a14:useLocalDpi xmlns:a14="http://schemas.microsoft.com/office/drawing/2010/main" val="0"/>
                        </a:ext>
                      </a:extLst>
                    </a:blip>
                    <a:stretch>
                      <a:fillRect/>
                    </a:stretch>
                  </pic:blipFill>
                  <pic:spPr>
                    <a:xfrm>
                      <a:off x="0" y="0"/>
                      <a:ext cx="6105526" cy="628650"/>
                    </a:xfrm>
                    <a:prstGeom prst="rect">
                      <a:avLst/>
                    </a:prstGeom>
                  </pic:spPr>
                </pic:pic>
              </a:graphicData>
            </a:graphic>
          </wp:inline>
        </w:drawing>
      </w:r>
      <w:r w:rsidR="6A084208">
        <w:t>We can find that although the number of calls is declining year by year, but the total charge is increasing</w:t>
      </w:r>
      <w:r w:rsidR="66D34F0C">
        <w:t>, which indicates the company is performing well</w:t>
      </w:r>
      <w:r w:rsidR="6A084208">
        <w:t>.</w:t>
      </w:r>
    </w:p>
    <w:p w14:paraId="1D4D5F4B" w14:textId="77777777" w:rsidR="003847A6" w:rsidRDefault="003847A6" w:rsidP="69A5CFBA"/>
    <w:p w14:paraId="02F82389" w14:textId="77777777" w:rsidR="003847A6" w:rsidRDefault="003847A6" w:rsidP="69A5CFBA"/>
    <w:p w14:paraId="3ADF9C92" w14:textId="3B260AF2" w:rsidR="003847A6" w:rsidRPr="00F167D5" w:rsidRDefault="003847A6" w:rsidP="69A5CFBA">
      <w:pPr>
        <w:pStyle w:val="ListParagraph"/>
        <w:numPr>
          <w:ilvl w:val="0"/>
          <w:numId w:val="7"/>
        </w:numPr>
        <w:rPr>
          <w:b/>
          <w:bCs/>
          <w:sz w:val="28"/>
          <w:szCs w:val="28"/>
          <w:lang w:val="en-US"/>
        </w:rPr>
      </w:pPr>
      <w:r>
        <w:rPr>
          <w:b/>
          <w:bCs/>
          <w:sz w:val="28"/>
          <w:szCs w:val="28"/>
          <w:lang w:val="en-US"/>
        </w:rPr>
        <w:t>Power BI Dashboard</w:t>
      </w:r>
    </w:p>
    <w:p w14:paraId="01ADF9C6" w14:textId="6ACE3D9C" w:rsidR="003847A6" w:rsidRDefault="00F167D5" w:rsidP="69A5CFBA">
      <w:r w:rsidRPr="00F167D5">
        <w:rPr>
          <w:noProof/>
        </w:rPr>
        <w:drawing>
          <wp:inline distT="0" distB="0" distL="0" distR="0" wp14:anchorId="051E824F" wp14:editId="6F63D452">
            <wp:extent cx="5581650" cy="2922781"/>
            <wp:effectExtent l="0" t="0" r="0" b="0"/>
            <wp:docPr id="545241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1691" name="Picture 1" descr="A screenshot of a computer&#10;&#10;Description automatically generated"/>
                    <pic:cNvPicPr/>
                  </pic:nvPicPr>
                  <pic:blipFill>
                    <a:blip r:embed="rId88"/>
                    <a:stretch>
                      <a:fillRect/>
                    </a:stretch>
                  </pic:blipFill>
                  <pic:spPr>
                    <a:xfrm>
                      <a:off x="0" y="0"/>
                      <a:ext cx="5596763" cy="2930695"/>
                    </a:xfrm>
                    <a:prstGeom prst="rect">
                      <a:avLst/>
                    </a:prstGeom>
                  </pic:spPr>
                </pic:pic>
              </a:graphicData>
            </a:graphic>
          </wp:inline>
        </w:drawing>
      </w:r>
    </w:p>
    <w:p w14:paraId="0501CA5B" w14:textId="13C9F8D6" w:rsidR="00F167D5" w:rsidRDefault="00F167D5" w:rsidP="69A5CFBA">
      <w:r>
        <w:t xml:space="preserve">After connecting the SQL server with Power BI dashboard we could make simple and real-time data analysis on the dataset. In simple conclusions, we can observe that January tends to be the busiest season in which the call centre gets the most profit compared to </w:t>
      </w:r>
      <w:r>
        <w:lastRenderedPageBreak/>
        <w:t xml:space="preserve">other months. Ardath is the manager </w:t>
      </w:r>
      <w:r w:rsidR="00280A86">
        <w:t>who has the best performance in terms of</w:t>
      </w:r>
      <w:r>
        <w:t xml:space="preserve"> the call charges </w:t>
      </w:r>
      <w:r w:rsidR="00C87A4A">
        <w:t>surpass</w:t>
      </w:r>
      <w:r w:rsidR="00280A86">
        <w:t>ing</w:t>
      </w:r>
      <w:r w:rsidR="00C87A4A">
        <w:t xml:space="preserve"> others</w:t>
      </w:r>
      <w:r w:rsidR="00736504">
        <w:t>;</w:t>
      </w:r>
      <w:r w:rsidR="00280A86">
        <w:t xml:space="preserve"> </w:t>
      </w:r>
      <w:r w:rsidR="00736504">
        <w:t>a</w:t>
      </w:r>
      <w:r w:rsidR="00280A86">
        <w:t xml:space="preserve">nd </w:t>
      </w:r>
      <w:r w:rsidR="00736504">
        <w:t>Ardath is also the employee who has the</w:t>
      </w:r>
      <w:r w:rsidR="003044D0">
        <w:t xml:space="preserve"> second</w:t>
      </w:r>
      <w:r w:rsidR="00736504">
        <w:t xml:space="preserve"> </w:t>
      </w:r>
      <w:r w:rsidR="003044D0">
        <w:t>the greatest</w:t>
      </w:r>
      <w:r w:rsidR="00736504">
        <w:t xml:space="preserve"> number of calls</w:t>
      </w:r>
      <w:r w:rsidR="003044D0">
        <w:t>. Other information and use cases needs could be fulfilled as well by the real-time monitoring in Power BI.</w:t>
      </w:r>
    </w:p>
    <w:p w14:paraId="234A18D7" w14:textId="43815C67" w:rsidR="5727E834" w:rsidRDefault="002C7CB6" w:rsidP="5E38C807">
      <w:pPr>
        <w:pStyle w:val="Heading1"/>
        <w:numPr>
          <w:ilvl w:val="0"/>
          <w:numId w:val="3"/>
        </w:numPr>
        <w:rPr>
          <w:lang w:val="en-US"/>
        </w:rPr>
      </w:pPr>
      <w:bookmarkStart w:id="44" w:name="_Toc1685157084"/>
      <w:bookmarkStart w:id="45" w:name="_Toc167045196"/>
      <w:r w:rsidRPr="002C7CB6">
        <w:rPr>
          <w:lang w:val="en-US" w:bidi="en-GB"/>
        </w:rPr>
        <w:lastRenderedPageBreak/>
        <w:t>CONCLUSION</w:t>
      </w:r>
      <w:bookmarkEnd w:id="44"/>
      <w:bookmarkEnd w:id="45"/>
    </w:p>
    <w:p w14:paraId="5862DEA2" w14:textId="62A97927" w:rsidR="5E38C807" w:rsidRDefault="5E38C807" w:rsidP="5E38C807">
      <w:pPr>
        <w:rPr>
          <w:lang w:val="en-US"/>
        </w:rPr>
      </w:pPr>
    </w:p>
    <w:p w14:paraId="3F30EBA0" w14:textId="00D830DB" w:rsidR="429D957E" w:rsidRDefault="429D957E" w:rsidP="1A2925DF">
      <w:pPr>
        <w:pStyle w:val="ListNumber2"/>
        <w:numPr>
          <w:ilvl w:val="0"/>
          <w:numId w:val="0"/>
        </w:numPr>
        <w:rPr>
          <w:szCs w:val="24"/>
          <w:lang w:val="en-US"/>
        </w:rPr>
      </w:pPr>
      <w:r w:rsidRPr="46712A14">
        <w:rPr>
          <w:lang w:val="en-US"/>
        </w:rPr>
        <w:t>We have made some choices during the ETL process</w:t>
      </w:r>
      <w:r w:rsidR="68E650AD" w:rsidRPr="46712A14">
        <w:rPr>
          <w:lang w:val="en-US"/>
        </w:rPr>
        <w:t xml:space="preserve">: </w:t>
      </w:r>
    </w:p>
    <w:p w14:paraId="27E34F8E" w14:textId="3F31329E" w:rsidR="46712A14" w:rsidRDefault="46712A14" w:rsidP="46712A14">
      <w:pPr>
        <w:pStyle w:val="ListNumber2"/>
        <w:numPr>
          <w:ilvl w:val="0"/>
          <w:numId w:val="0"/>
        </w:numPr>
        <w:rPr>
          <w:lang w:val="en-US"/>
        </w:rPr>
      </w:pPr>
    </w:p>
    <w:p w14:paraId="67C302F2" w14:textId="3172BD6B" w:rsidR="2E339373" w:rsidRDefault="2E339373" w:rsidP="46712A14">
      <w:pPr>
        <w:pStyle w:val="ListNumber2"/>
        <w:numPr>
          <w:ilvl w:val="0"/>
          <w:numId w:val="0"/>
        </w:numPr>
        <w:rPr>
          <w:b/>
          <w:bCs/>
          <w:lang w:val="en-US"/>
        </w:rPr>
      </w:pPr>
      <w:proofErr w:type="spellStart"/>
      <w:r w:rsidRPr="46712A14">
        <w:rPr>
          <w:b/>
          <w:bCs/>
          <w:lang w:val="en-US"/>
        </w:rPr>
        <w:t>FactCallData</w:t>
      </w:r>
      <w:proofErr w:type="spellEnd"/>
    </w:p>
    <w:p w14:paraId="303D9005" w14:textId="1F9FCB8A" w:rsidR="2E339373" w:rsidRDefault="2E339373" w:rsidP="18390AB7">
      <w:pPr>
        <w:pStyle w:val="ListNumber2"/>
        <w:numPr>
          <w:ilvl w:val="0"/>
          <w:numId w:val="0"/>
        </w:numPr>
        <w:rPr>
          <w:szCs w:val="24"/>
          <w:lang w:val="en-US"/>
        </w:rPr>
      </w:pPr>
      <w:r w:rsidRPr="736E97E3">
        <w:rPr>
          <w:color w:val="26213F"/>
          <w:lang w:val="en-US"/>
        </w:rPr>
        <w:t>This is our final</w:t>
      </w:r>
      <w:r w:rsidR="307F0517" w:rsidRPr="736E97E3">
        <w:rPr>
          <w:color w:val="26213F"/>
          <w:lang w:val="en-US"/>
        </w:rPr>
        <w:t xml:space="preserve"> fact table. </w:t>
      </w:r>
      <w:r w:rsidR="64D7513A" w:rsidRPr="18390AB7">
        <w:rPr>
          <w:color w:val="26213F"/>
          <w:lang w:val="en-US"/>
        </w:rPr>
        <w:t xml:space="preserve">We set it to be fact table </w:t>
      </w:r>
      <w:r w:rsidR="63B23D32" w:rsidRPr="18390AB7">
        <w:rPr>
          <w:color w:val="26213F"/>
          <w:lang w:val="en-US"/>
        </w:rPr>
        <w:t>because:</w:t>
      </w:r>
    </w:p>
    <w:p w14:paraId="1393576C" w14:textId="3900FA0A" w:rsidR="63B23D32" w:rsidRDefault="63B23D32" w:rsidP="00B430B4">
      <w:pPr>
        <w:pStyle w:val="ListNumber2"/>
        <w:numPr>
          <w:ilvl w:val="0"/>
          <w:numId w:val="11"/>
        </w:numPr>
        <w:rPr>
          <w:color w:val="26213F"/>
          <w:lang w:val="en-US"/>
        </w:rPr>
      </w:pPr>
      <w:r w:rsidRPr="0DC4C6A3">
        <w:rPr>
          <w:color w:val="26213F"/>
          <w:lang w:val="en-US"/>
        </w:rPr>
        <w:t>It has quantitative data</w:t>
      </w:r>
      <w:r w:rsidR="40145B90" w:rsidRPr="0DC4C6A3">
        <w:rPr>
          <w:color w:val="26213F"/>
          <w:lang w:val="en-US"/>
        </w:rPr>
        <w:t xml:space="preserve"> </w:t>
      </w:r>
      <w:r w:rsidR="1C29AC8A" w:rsidRPr="22BEFB24">
        <w:rPr>
          <w:color w:val="26213F"/>
          <w:lang w:val="en-US"/>
        </w:rPr>
        <w:t xml:space="preserve">such </w:t>
      </w:r>
      <w:r w:rsidR="40145B90" w:rsidRPr="22BEFB24">
        <w:rPr>
          <w:color w:val="26213F"/>
          <w:lang w:val="en-US"/>
        </w:rPr>
        <w:t>as</w:t>
      </w:r>
      <w:r w:rsidR="40145B90" w:rsidRPr="0DC4C6A3">
        <w:rPr>
          <w:color w:val="26213F"/>
          <w:lang w:val="en-US"/>
        </w:rPr>
        <w:t xml:space="preserve"> call duration, wait time and call charge</w:t>
      </w:r>
      <w:r w:rsidR="41910F47" w:rsidRPr="0DC4C6A3">
        <w:rPr>
          <w:color w:val="26213F"/>
          <w:lang w:val="en-US"/>
        </w:rPr>
        <w:t xml:space="preserve">, and </w:t>
      </w:r>
      <w:r w:rsidR="08A16E4B" w:rsidRPr="22BEFB24">
        <w:rPr>
          <w:color w:val="26213F"/>
          <w:lang w:val="en-US"/>
        </w:rPr>
        <w:t xml:space="preserve">contextual attributes such as call </w:t>
      </w:r>
      <w:r w:rsidR="08A16E4B" w:rsidRPr="30075341">
        <w:rPr>
          <w:color w:val="26213F"/>
          <w:lang w:val="en-US"/>
        </w:rPr>
        <w:t>type, SLA status and call</w:t>
      </w:r>
      <w:r w:rsidR="08A16E4B" w:rsidRPr="7C8B444A">
        <w:rPr>
          <w:color w:val="26213F"/>
          <w:lang w:val="en-US"/>
        </w:rPr>
        <w:t xml:space="preserve"> abandoned.</w:t>
      </w:r>
    </w:p>
    <w:p w14:paraId="52BE5F78" w14:textId="57225CC6" w:rsidR="7660582A" w:rsidRDefault="2D17079C" w:rsidP="00B430B4">
      <w:pPr>
        <w:pStyle w:val="ListNumber2"/>
        <w:numPr>
          <w:ilvl w:val="0"/>
          <w:numId w:val="11"/>
        </w:numPr>
        <w:rPr>
          <w:szCs w:val="24"/>
          <w:lang w:val="en-US"/>
        </w:rPr>
      </w:pPr>
      <w:r w:rsidRPr="75D70BD7">
        <w:rPr>
          <w:szCs w:val="24"/>
          <w:lang w:val="en-US"/>
        </w:rPr>
        <w:t xml:space="preserve">It has transactional grain: </w:t>
      </w:r>
      <w:r w:rsidRPr="2943D835">
        <w:rPr>
          <w:szCs w:val="24"/>
          <w:lang w:val="en-US"/>
        </w:rPr>
        <w:t>each</w:t>
      </w:r>
      <w:r w:rsidR="14D34C35" w:rsidRPr="2943D835">
        <w:rPr>
          <w:szCs w:val="24"/>
          <w:lang w:val="en-US"/>
        </w:rPr>
        <w:t xml:space="preserve"> </w:t>
      </w:r>
      <w:r w:rsidRPr="2943D835">
        <w:rPr>
          <w:szCs w:val="24"/>
          <w:lang w:val="en-US"/>
        </w:rPr>
        <w:t>row</w:t>
      </w:r>
      <w:r w:rsidRPr="75D70BD7">
        <w:rPr>
          <w:szCs w:val="24"/>
          <w:lang w:val="en-US"/>
        </w:rPr>
        <w:t xml:space="preserve"> in the table represents a single call, providing detailed, transaction-level data</w:t>
      </w:r>
      <w:r w:rsidRPr="06306029">
        <w:rPr>
          <w:szCs w:val="24"/>
          <w:lang w:val="en-US"/>
        </w:rPr>
        <w:t>.</w:t>
      </w:r>
    </w:p>
    <w:p w14:paraId="1B1CDAC7" w14:textId="4B667115" w:rsidR="4689F608" w:rsidRDefault="032A56AC" w:rsidP="00B430B4">
      <w:pPr>
        <w:pStyle w:val="ListNumber2"/>
        <w:numPr>
          <w:ilvl w:val="0"/>
          <w:numId w:val="11"/>
        </w:numPr>
        <w:rPr>
          <w:szCs w:val="24"/>
          <w:lang w:val="en-US"/>
        </w:rPr>
      </w:pPr>
      <w:r w:rsidRPr="692D72DC">
        <w:rPr>
          <w:szCs w:val="24"/>
          <w:lang w:val="en-US"/>
        </w:rPr>
        <w:t xml:space="preserve">It stores foreign keys to </w:t>
      </w:r>
      <w:r w:rsidRPr="2E92276E">
        <w:rPr>
          <w:szCs w:val="24"/>
          <w:lang w:val="en-US"/>
        </w:rPr>
        <w:t>dimensional tables</w:t>
      </w:r>
      <w:r w:rsidRPr="2D9E974C">
        <w:rPr>
          <w:szCs w:val="24"/>
          <w:lang w:val="en-US"/>
        </w:rPr>
        <w:t xml:space="preserve">: </w:t>
      </w:r>
      <w:proofErr w:type="spellStart"/>
      <w:r w:rsidRPr="3743B32A">
        <w:rPr>
          <w:szCs w:val="24"/>
          <w:lang w:val="en-US"/>
        </w:rPr>
        <w:t>EmployeeID</w:t>
      </w:r>
      <w:proofErr w:type="spellEnd"/>
      <w:r w:rsidRPr="3743B32A">
        <w:rPr>
          <w:szCs w:val="24"/>
          <w:lang w:val="en-US"/>
        </w:rPr>
        <w:t xml:space="preserve"> and </w:t>
      </w:r>
      <w:proofErr w:type="spellStart"/>
      <w:r w:rsidRPr="3743B32A">
        <w:rPr>
          <w:szCs w:val="24"/>
          <w:lang w:val="en-US"/>
        </w:rPr>
        <w:t>EmployeeSurrKey</w:t>
      </w:r>
      <w:proofErr w:type="spellEnd"/>
      <w:r w:rsidRPr="5021C886">
        <w:rPr>
          <w:szCs w:val="24"/>
          <w:lang w:val="en-US"/>
        </w:rPr>
        <w:t xml:space="preserve"> </w:t>
      </w:r>
      <w:r w:rsidRPr="6A669165">
        <w:rPr>
          <w:szCs w:val="24"/>
          <w:lang w:val="en-US"/>
        </w:rPr>
        <w:t>as fo</w:t>
      </w:r>
      <w:r w:rsidR="0E0CFA11" w:rsidRPr="6A669165">
        <w:rPr>
          <w:szCs w:val="24"/>
          <w:lang w:val="en-US"/>
        </w:rPr>
        <w:t xml:space="preserve">reign keys to </w:t>
      </w:r>
      <w:r w:rsidR="186BCE93" w:rsidRPr="18CE5C92">
        <w:rPr>
          <w:szCs w:val="24"/>
          <w:lang w:val="en-US"/>
        </w:rPr>
        <w:t xml:space="preserve">dimensional table </w:t>
      </w:r>
      <w:r w:rsidR="0E0CFA11" w:rsidRPr="1FBC7740">
        <w:rPr>
          <w:szCs w:val="24"/>
          <w:lang w:val="en-US"/>
        </w:rPr>
        <w:t>Employees.</w:t>
      </w:r>
    </w:p>
    <w:p w14:paraId="5753F838" w14:textId="119CC426" w:rsidR="00C672FF" w:rsidRDefault="00C672FF" w:rsidP="00B430B4">
      <w:pPr>
        <w:pStyle w:val="ListNumber2"/>
        <w:numPr>
          <w:ilvl w:val="0"/>
          <w:numId w:val="11"/>
        </w:numPr>
        <w:rPr>
          <w:szCs w:val="24"/>
          <w:lang w:val="en-US"/>
        </w:rPr>
      </w:pPr>
      <w:proofErr w:type="spellStart"/>
      <w:r>
        <w:rPr>
          <w:szCs w:val="24"/>
          <w:lang w:val="en-US"/>
        </w:rPr>
        <w:t>CallChargeID</w:t>
      </w:r>
      <w:proofErr w:type="spellEnd"/>
      <w:r w:rsidR="00440A19">
        <w:rPr>
          <w:szCs w:val="24"/>
          <w:lang w:val="en-US"/>
        </w:rPr>
        <w:t xml:space="preserve"> enables </w:t>
      </w:r>
      <w:r w:rsidR="00D30293">
        <w:rPr>
          <w:szCs w:val="24"/>
          <w:lang w:val="en-US"/>
        </w:rPr>
        <w:t xml:space="preserve">the </w:t>
      </w:r>
      <w:proofErr w:type="spellStart"/>
      <w:r w:rsidR="00D30293">
        <w:rPr>
          <w:szCs w:val="24"/>
          <w:lang w:val="en-US"/>
        </w:rPr>
        <w:t>the</w:t>
      </w:r>
      <w:proofErr w:type="spellEnd"/>
      <w:r w:rsidR="00D30293">
        <w:rPr>
          <w:szCs w:val="24"/>
          <w:lang w:val="en-US"/>
        </w:rPr>
        <w:t xml:space="preserve"> calculation of call charges with this table</w:t>
      </w:r>
      <w:r w:rsidR="008B54A4">
        <w:rPr>
          <w:szCs w:val="24"/>
          <w:lang w:val="en-US"/>
        </w:rPr>
        <w:t>.</w:t>
      </w:r>
    </w:p>
    <w:p w14:paraId="79564FA6" w14:textId="562B2409" w:rsidR="00440A19" w:rsidRPr="00F87E7A" w:rsidRDefault="00440A19" w:rsidP="00F87E7A">
      <w:pPr>
        <w:pStyle w:val="ListNumber2"/>
        <w:numPr>
          <w:ilvl w:val="0"/>
          <w:numId w:val="11"/>
        </w:numPr>
        <w:rPr>
          <w:szCs w:val="24"/>
          <w:lang w:val="en-US"/>
        </w:rPr>
      </w:pPr>
      <w:proofErr w:type="spellStart"/>
      <w:r>
        <w:rPr>
          <w:szCs w:val="24"/>
          <w:lang w:val="en-US"/>
        </w:rPr>
        <w:t>CallType</w:t>
      </w:r>
      <w:r w:rsidR="009F47CE">
        <w:rPr>
          <w:szCs w:val="24"/>
          <w:lang w:val="en-US"/>
        </w:rPr>
        <w:t>Lable</w:t>
      </w:r>
      <w:proofErr w:type="spellEnd"/>
      <w:r w:rsidR="00DB3C6B">
        <w:rPr>
          <w:szCs w:val="24"/>
          <w:lang w:val="en-US"/>
        </w:rPr>
        <w:t xml:space="preserve"> </w:t>
      </w:r>
      <w:r w:rsidR="006243E0">
        <w:rPr>
          <w:szCs w:val="24"/>
          <w:lang w:val="en-US"/>
        </w:rPr>
        <w:t>facilitate</w:t>
      </w:r>
      <w:r w:rsidR="00D30293">
        <w:rPr>
          <w:szCs w:val="24"/>
          <w:lang w:val="en-US"/>
        </w:rPr>
        <w:t>s</w:t>
      </w:r>
      <w:r w:rsidR="006243E0">
        <w:rPr>
          <w:szCs w:val="24"/>
          <w:lang w:val="en-US"/>
        </w:rPr>
        <w:t xml:space="preserve"> the categorization of each call records </w:t>
      </w:r>
      <w:r w:rsidR="00721520">
        <w:rPr>
          <w:szCs w:val="24"/>
          <w:lang w:val="en-US"/>
        </w:rPr>
        <w:t xml:space="preserve">so that we could know </w:t>
      </w:r>
      <w:r w:rsidR="00F85963">
        <w:rPr>
          <w:szCs w:val="24"/>
          <w:lang w:val="en-US"/>
        </w:rPr>
        <w:t xml:space="preserve">to which type it belongs such as </w:t>
      </w:r>
      <w:r w:rsidR="00F85963">
        <w:rPr>
          <w:szCs w:val="24"/>
          <w:lang w:val="en-US" w:eastAsia="zh-CN"/>
        </w:rPr>
        <w:t>“</w:t>
      </w:r>
      <w:r w:rsidR="00F85963">
        <w:rPr>
          <w:szCs w:val="24"/>
          <w:lang w:val="en-US"/>
        </w:rPr>
        <w:t xml:space="preserve">Sales”, </w:t>
      </w:r>
      <w:r w:rsidR="00F85963">
        <w:rPr>
          <w:szCs w:val="24"/>
          <w:lang w:val="en-US" w:eastAsia="zh-CN"/>
        </w:rPr>
        <w:t>“</w:t>
      </w:r>
      <w:r w:rsidR="00F85963">
        <w:rPr>
          <w:szCs w:val="24"/>
          <w:lang w:val="en-US"/>
        </w:rPr>
        <w:t>Biling”</w:t>
      </w:r>
      <w:r w:rsidR="00617866">
        <w:rPr>
          <w:szCs w:val="24"/>
          <w:lang w:val="en-US"/>
        </w:rPr>
        <w:t xml:space="preserve">, </w:t>
      </w:r>
      <w:r w:rsidR="00617866">
        <w:rPr>
          <w:szCs w:val="24"/>
          <w:lang w:val="en-US" w:eastAsia="zh-CN"/>
        </w:rPr>
        <w:t>“</w:t>
      </w:r>
      <w:r w:rsidR="00617866">
        <w:rPr>
          <w:szCs w:val="24"/>
          <w:lang w:val="en-US"/>
        </w:rPr>
        <w:t>Tech Support”</w:t>
      </w:r>
      <w:r w:rsidR="00F87E7A">
        <w:rPr>
          <w:szCs w:val="24"/>
          <w:lang w:val="en-US"/>
        </w:rPr>
        <w:t>, making it more straightforward for users.</w:t>
      </w:r>
    </w:p>
    <w:p w14:paraId="3CFB3AAA" w14:textId="77777777" w:rsidR="00A80648" w:rsidRDefault="00A80648" w:rsidP="005304E9">
      <w:pPr>
        <w:pStyle w:val="ListNumber2"/>
        <w:numPr>
          <w:ilvl w:val="0"/>
          <w:numId w:val="0"/>
        </w:numPr>
        <w:rPr>
          <w:color w:val="26213F"/>
          <w:lang w:val="en-US"/>
        </w:rPr>
      </w:pPr>
    </w:p>
    <w:p w14:paraId="0535269C" w14:textId="25A14668" w:rsidR="00F813AA" w:rsidRPr="00F87E7A" w:rsidRDefault="3CA85460" w:rsidP="00F813AA">
      <w:pPr>
        <w:pStyle w:val="ListNumber2"/>
        <w:numPr>
          <w:ilvl w:val="0"/>
          <w:numId w:val="0"/>
        </w:numPr>
        <w:rPr>
          <w:color w:val="26213F"/>
          <w:lang w:val="en-US"/>
        </w:rPr>
      </w:pPr>
      <w:r w:rsidRPr="736E97E3">
        <w:rPr>
          <w:color w:val="26213F"/>
          <w:lang w:val="en-US"/>
        </w:rPr>
        <w:t xml:space="preserve">It starts from table </w:t>
      </w:r>
      <w:proofErr w:type="spellStart"/>
      <w:r w:rsidR="2CB8CB5C" w:rsidRPr="736E97E3">
        <w:rPr>
          <w:color w:val="26213F"/>
          <w:lang w:val="en-US"/>
        </w:rPr>
        <w:t>ODS_CallData</w:t>
      </w:r>
      <w:proofErr w:type="spellEnd"/>
      <w:r w:rsidR="2CB8CB5C" w:rsidRPr="736E97E3">
        <w:rPr>
          <w:color w:val="26213F"/>
          <w:lang w:val="en-US"/>
        </w:rPr>
        <w:t xml:space="preserve"> in the ODS step where we </w:t>
      </w:r>
      <w:proofErr w:type="spellStart"/>
      <w:r w:rsidR="2CB8CB5C" w:rsidRPr="736E97E3">
        <w:rPr>
          <w:color w:val="26213F"/>
          <w:lang w:val="en-US"/>
        </w:rPr>
        <w:t>lookuped</w:t>
      </w:r>
      <w:proofErr w:type="spellEnd"/>
      <w:r w:rsidR="2CB8CB5C" w:rsidRPr="736E97E3">
        <w:rPr>
          <w:color w:val="26213F"/>
          <w:lang w:val="en-US"/>
        </w:rPr>
        <w:t xml:space="preserve"> the </w:t>
      </w:r>
      <w:r w:rsidR="3842F431" w:rsidRPr="5DF597F5">
        <w:rPr>
          <w:color w:val="26213F"/>
          <w:lang w:val="en-US"/>
        </w:rPr>
        <w:t>tables</w:t>
      </w:r>
      <w:r w:rsidR="2CB8CB5C" w:rsidRPr="5DF597F5">
        <w:rPr>
          <w:color w:val="26213F"/>
          <w:lang w:val="en-US"/>
        </w:rPr>
        <w:t xml:space="preserve"> </w:t>
      </w:r>
      <w:proofErr w:type="spellStart"/>
      <w:r w:rsidR="2CB8CB5C" w:rsidRPr="736E97E3">
        <w:rPr>
          <w:color w:val="26213F"/>
          <w:lang w:val="en-US"/>
        </w:rPr>
        <w:t>CallType</w:t>
      </w:r>
      <w:proofErr w:type="spellEnd"/>
      <w:r w:rsidR="0B50FDC2" w:rsidRPr="736E97E3">
        <w:rPr>
          <w:color w:val="26213F"/>
          <w:lang w:val="en-US"/>
        </w:rPr>
        <w:t xml:space="preserve"> and </w:t>
      </w:r>
      <w:proofErr w:type="spellStart"/>
      <w:r w:rsidR="0B50FDC2" w:rsidRPr="736E97E3">
        <w:rPr>
          <w:color w:val="26213F"/>
          <w:lang w:val="en-US"/>
        </w:rPr>
        <w:t>CallCharges</w:t>
      </w:r>
      <w:proofErr w:type="spellEnd"/>
      <w:r w:rsidR="0B50FDC2" w:rsidRPr="736E97E3">
        <w:rPr>
          <w:color w:val="26213F"/>
          <w:lang w:val="en-US"/>
        </w:rPr>
        <w:t xml:space="preserve"> </w:t>
      </w:r>
      <w:r w:rsidR="162F0F89" w:rsidRPr="5DF597F5">
        <w:rPr>
          <w:color w:val="26213F"/>
          <w:lang w:val="en-US"/>
        </w:rPr>
        <w:t>from STA</w:t>
      </w:r>
      <w:r w:rsidR="0B50FDC2" w:rsidRPr="5DF597F5">
        <w:rPr>
          <w:color w:val="26213F"/>
          <w:lang w:val="en-US"/>
        </w:rPr>
        <w:t xml:space="preserve"> </w:t>
      </w:r>
      <w:r w:rsidR="5C5C4DC9" w:rsidRPr="5DF597F5">
        <w:rPr>
          <w:color w:val="26213F"/>
          <w:lang w:val="en-US"/>
        </w:rPr>
        <w:t>and</w:t>
      </w:r>
      <w:r w:rsidR="2935D495" w:rsidRPr="5DF597F5">
        <w:rPr>
          <w:color w:val="26213F"/>
          <w:lang w:val="en-US"/>
        </w:rPr>
        <w:t xml:space="preserve"> </w:t>
      </w:r>
      <w:r w:rsidR="4F8C9FBA" w:rsidRPr="5DF597F5">
        <w:rPr>
          <w:color w:val="26213F"/>
          <w:lang w:val="en-US"/>
        </w:rPr>
        <w:t>t</w:t>
      </w:r>
      <w:r w:rsidR="24303A2D" w:rsidRPr="5DF597F5">
        <w:rPr>
          <w:color w:val="26213F"/>
          <w:lang w:val="en-US"/>
        </w:rPr>
        <w:t>ook</w:t>
      </w:r>
      <w:r w:rsidR="4F8C9FBA" w:rsidRPr="4E622C49">
        <w:rPr>
          <w:color w:val="26213F"/>
          <w:lang w:val="en-US"/>
        </w:rPr>
        <w:t xml:space="preserve"> the fields we think useful (</w:t>
      </w:r>
      <w:r w:rsidR="4F8C9FBA" w:rsidRPr="4A65BF4F">
        <w:rPr>
          <w:color w:val="26213F"/>
          <w:lang w:val="en-US"/>
        </w:rPr>
        <w:t>call type</w:t>
      </w:r>
      <w:r w:rsidR="4F8C9FBA" w:rsidRPr="76344434">
        <w:rPr>
          <w:color w:val="26213F"/>
          <w:lang w:val="en-US"/>
        </w:rPr>
        <w:t xml:space="preserve"> </w:t>
      </w:r>
      <w:r w:rsidR="0B50FDC2" w:rsidRPr="7A29C0C2">
        <w:rPr>
          <w:color w:val="26213F"/>
          <w:lang w:val="en-US"/>
        </w:rPr>
        <w:t>and</w:t>
      </w:r>
      <w:r w:rsidR="0B50FDC2" w:rsidRPr="736E97E3">
        <w:rPr>
          <w:color w:val="26213F"/>
          <w:lang w:val="en-US"/>
        </w:rPr>
        <w:t xml:space="preserve"> </w:t>
      </w:r>
      <w:r w:rsidR="7F3C500E" w:rsidRPr="4A65BF4F">
        <w:rPr>
          <w:color w:val="26213F"/>
          <w:lang w:val="en-US"/>
        </w:rPr>
        <w:t>call charges</w:t>
      </w:r>
      <w:r w:rsidR="193B6F00" w:rsidRPr="5DF597F5">
        <w:rPr>
          <w:color w:val="26213F"/>
          <w:lang w:val="en-US"/>
        </w:rPr>
        <w:t>)</w:t>
      </w:r>
      <w:r w:rsidR="013EC431" w:rsidRPr="5DF597F5">
        <w:rPr>
          <w:color w:val="26213F"/>
          <w:lang w:val="en-US"/>
        </w:rPr>
        <w:t>. We</w:t>
      </w:r>
      <w:r w:rsidR="7F3C500E" w:rsidRPr="4091153E">
        <w:rPr>
          <w:color w:val="26213F"/>
          <w:lang w:val="en-US"/>
        </w:rPr>
        <w:t xml:space="preserve"> </w:t>
      </w:r>
      <w:r w:rsidR="0B50FDC2" w:rsidRPr="736E97E3">
        <w:rPr>
          <w:color w:val="26213F"/>
          <w:lang w:val="en-US"/>
        </w:rPr>
        <w:t xml:space="preserve">combined </w:t>
      </w:r>
      <w:r w:rsidR="637F2D66" w:rsidRPr="5DF597F5">
        <w:rPr>
          <w:color w:val="26213F"/>
          <w:lang w:val="en-US"/>
        </w:rPr>
        <w:t xml:space="preserve">it </w:t>
      </w:r>
      <w:r w:rsidR="0B50FDC2" w:rsidRPr="736E97E3">
        <w:rPr>
          <w:color w:val="26213F"/>
          <w:lang w:val="en-US"/>
        </w:rPr>
        <w:t xml:space="preserve">with our raw </w:t>
      </w:r>
      <w:proofErr w:type="spellStart"/>
      <w:r w:rsidR="14C884A6" w:rsidRPr="736E97E3">
        <w:rPr>
          <w:color w:val="26213F"/>
          <w:lang w:val="en-US"/>
        </w:rPr>
        <w:t>CallData</w:t>
      </w:r>
      <w:proofErr w:type="spellEnd"/>
      <w:r w:rsidR="14C884A6" w:rsidRPr="736E97E3">
        <w:rPr>
          <w:color w:val="26213F"/>
          <w:lang w:val="en-US"/>
        </w:rPr>
        <w:t xml:space="preserve"> table </w:t>
      </w:r>
      <w:r w:rsidR="0B50FDC2" w:rsidRPr="736E97E3">
        <w:rPr>
          <w:color w:val="26213F"/>
          <w:lang w:val="en-US"/>
        </w:rPr>
        <w:t xml:space="preserve">from the STA step. </w:t>
      </w:r>
      <w:r w:rsidR="5FFA735F" w:rsidRPr="5DF597F5">
        <w:rPr>
          <w:color w:val="26213F"/>
          <w:lang w:val="en-US"/>
        </w:rPr>
        <w:t>Nevertheless, as requested</w:t>
      </w:r>
      <w:r w:rsidR="5049AE9F" w:rsidRPr="5DF597F5">
        <w:rPr>
          <w:color w:val="26213F"/>
          <w:lang w:val="en-US"/>
        </w:rPr>
        <w:t xml:space="preserve"> we also added the field SLA Status, which specify is </w:t>
      </w:r>
      <w:r w:rsidR="3EA94FFB" w:rsidRPr="5DF597F5">
        <w:rPr>
          <w:color w:val="26213F"/>
          <w:lang w:val="en-US"/>
        </w:rPr>
        <w:t>if a call is within or outside SLA,</w:t>
      </w:r>
      <w:r w:rsidR="5049AE9F" w:rsidRPr="5DF597F5">
        <w:rPr>
          <w:color w:val="26213F"/>
          <w:lang w:val="en-US"/>
        </w:rPr>
        <w:t xml:space="preserve"> in the ODS step and finally in </w:t>
      </w:r>
      <w:r w:rsidR="575DC66E" w:rsidRPr="5DF597F5">
        <w:rPr>
          <w:color w:val="26213F"/>
          <w:lang w:val="en-US"/>
        </w:rPr>
        <w:t>DWS.</w:t>
      </w:r>
    </w:p>
    <w:p w14:paraId="7FE03E1F" w14:textId="77777777" w:rsidR="00F813AA" w:rsidRDefault="00F813AA" w:rsidP="00F813AA">
      <w:pPr>
        <w:pStyle w:val="ListNumber2"/>
        <w:numPr>
          <w:ilvl w:val="0"/>
          <w:numId w:val="0"/>
        </w:numPr>
        <w:rPr>
          <w:color w:val="26213F"/>
          <w:lang w:val="en-US"/>
        </w:rPr>
      </w:pPr>
    </w:p>
    <w:p w14:paraId="757370DA" w14:textId="0AD24569" w:rsidR="2E339373" w:rsidRDefault="0B50FDC2" w:rsidP="736E97E3">
      <w:pPr>
        <w:pStyle w:val="ListNumber2"/>
        <w:numPr>
          <w:ilvl w:val="0"/>
          <w:numId w:val="0"/>
        </w:numPr>
        <w:rPr>
          <w:color w:val="26213F"/>
          <w:lang w:val="en-US"/>
        </w:rPr>
      </w:pPr>
      <w:r w:rsidRPr="1A236504">
        <w:rPr>
          <w:color w:val="26213F"/>
          <w:lang w:val="en-US"/>
        </w:rPr>
        <w:t xml:space="preserve">Therefore, </w:t>
      </w:r>
      <w:r w:rsidR="368C5159" w:rsidRPr="47781EBD">
        <w:rPr>
          <w:color w:val="26213F"/>
          <w:lang w:val="en-US"/>
        </w:rPr>
        <w:t>t</w:t>
      </w:r>
      <w:r w:rsidR="16803C18" w:rsidRPr="47781EBD">
        <w:rPr>
          <w:color w:val="26213F"/>
          <w:lang w:val="en-US"/>
        </w:rPr>
        <w:t>his</w:t>
      </w:r>
      <w:r w:rsidR="2281AF7E" w:rsidRPr="1A236504">
        <w:rPr>
          <w:color w:val="26213F"/>
          <w:lang w:val="en-US"/>
        </w:rPr>
        <w:t xml:space="preserve"> fact</w:t>
      </w:r>
      <w:r w:rsidRPr="1A236504">
        <w:rPr>
          <w:color w:val="26213F"/>
          <w:lang w:val="en-US"/>
        </w:rPr>
        <w:t xml:space="preserve"> tale</w:t>
      </w:r>
      <w:r w:rsidR="78D5AB86" w:rsidRPr="1A236504">
        <w:rPr>
          <w:color w:val="26213F"/>
          <w:lang w:val="en-US"/>
        </w:rPr>
        <w:t xml:space="preserve"> </w:t>
      </w:r>
      <w:proofErr w:type="spellStart"/>
      <w:r w:rsidR="78D5AB86" w:rsidRPr="1A236504">
        <w:rPr>
          <w:color w:val="26213F"/>
          <w:lang w:val="en-US"/>
        </w:rPr>
        <w:t>FactCallData</w:t>
      </w:r>
      <w:proofErr w:type="spellEnd"/>
      <w:r w:rsidRPr="1A236504">
        <w:rPr>
          <w:color w:val="26213F"/>
          <w:lang w:val="en-US"/>
        </w:rPr>
        <w:t xml:space="preserve"> that has every</w:t>
      </w:r>
      <w:r w:rsidR="56FD0C3C" w:rsidRPr="1A236504">
        <w:rPr>
          <w:color w:val="26213F"/>
          <w:lang w:val="en-US"/>
        </w:rPr>
        <w:t xml:space="preserve"> </w:t>
      </w:r>
      <w:r w:rsidR="37251CE1" w:rsidRPr="1A236504">
        <w:rPr>
          <w:color w:val="26213F"/>
          <w:lang w:val="en-US"/>
        </w:rPr>
        <w:t>field</w:t>
      </w:r>
      <w:r w:rsidR="56FD0C3C" w:rsidRPr="1A236504">
        <w:rPr>
          <w:color w:val="26213F"/>
          <w:lang w:val="en-US"/>
        </w:rPr>
        <w:t xml:space="preserve"> </w:t>
      </w:r>
      <w:r w:rsidRPr="1A236504">
        <w:rPr>
          <w:color w:val="26213F"/>
          <w:lang w:val="en-US"/>
        </w:rPr>
        <w:t xml:space="preserve">concerning </w:t>
      </w:r>
      <w:r w:rsidR="648E16D6" w:rsidRPr="1A236504">
        <w:rPr>
          <w:color w:val="26213F"/>
          <w:lang w:val="en-US"/>
        </w:rPr>
        <w:t>the calling data</w:t>
      </w:r>
      <w:r w:rsidR="495B9D58" w:rsidRPr="1A236504">
        <w:rPr>
          <w:color w:val="26213F"/>
          <w:lang w:val="en-US"/>
        </w:rPr>
        <w:t xml:space="preserve"> </w:t>
      </w:r>
      <w:r w:rsidR="495B9D58" w:rsidRPr="526DEDEA">
        <w:rPr>
          <w:color w:val="26213F"/>
          <w:lang w:val="en-US"/>
        </w:rPr>
        <w:t>an</w:t>
      </w:r>
      <w:r w:rsidR="6163BD4A" w:rsidRPr="526DEDEA">
        <w:rPr>
          <w:color w:val="26213F"/>
          <w:lang w:val="en-US"/>
        </w:rPr>
        <w:t>d</w:t>
      </w:r>
      <w:r w:rsidR="495B9D58" w:rsidRPr="1A236504">
        <w:rPr>
          <w:color w:val="26213F"/>
          <w:lang w:val="en-US"/>
        </w:rPr>
        <w:t xml:space="preserve"> </w:t>
      </w:r>
      <w:r w:rsidR="208CD49E" w:rsidRPr="46B91401">
        <w:rPr>
          <w:color w:val="26213F"/>
          <w:lang w:val="en-US"/>
        </w:rPr>
        <w:t xml:space="preserve">considering its </w:t>
      </w:r>
      <w:r w:rsidR="208CD49E" w:rsidRPr="47781EBD">
        <w:rPr>
          <w:color w:val="26213F"/>
          <w:lang w:val="en-US"/>
        </w:rPr>
        <w:t xml:space="preserve">foreign keys, it </w:t>
      </w:r>
      <w:r w:rsidR="7BBEB841" w:rsidRPr="47781EBD">
        <w:rPr>
          <w:color w:val="26213F"/>
          <w:lang w:val="en-US"/>
        </w:rPr>
        <w:t xml:space="preserve">can </w:t>
      </w:r>
      <w:r w:rsidR="495B9D58" w:rsidRPr="47781EBD">
        <w:rPr>
          <w:color w:val="26213F"/>
          <w:lang w:val="en-US"/>
        </w:rPr>
        <w:t>thus</w:t>
      </w:r>
      <w:r w:rsidR="495B9D58" w:rsidRPr="1A236504">
        <w:rPr>
          <w:color w:val="26213F"/>
          <w:lang w:val="en-US"/>
        </w:rPr>
        <w:t xml:space="preserve"> support various analyses, such as performance analysis, cost analysis and trend analysis, as what we have shown in the user cases.</w:t>
      </w:r>
    </w:p>
    <w:p w14:paraId="3E120527" w14:textId="30952974" w:rsidR="46712A14" w:rsidRDefault="46712A14" w:rsidP="46712A14">
      <w:pPr>
        <w:pStyle w:val="ListNumber2"/>
        <w:numPr>
          <w:ilvl w:val="0"/>
          <w:numId w:val="0"/>
        </w:numPr>
        <w:rPr>
          <w:szCs w:val="24"/>
          <w:lang w:val="en-US"/>
        </w:rPr>
      </w:pPr>
    </w:p>
    <w:p w14:paraId="0094F43F" w14:textId="3D7E7F2F" w:rsidR="000D5531" w:rsidRDefault="24B4085A" w:rsidP="1A39C902">
      <w:pPr>
        <w:pStyle w:val="ListNumber2"/>
        <w:numPr>
          <w:ilvl w:val="0"/>
          <w:numId w:val="0"/>
        </w:numPr>
        <w:rPr>
          <w:b/>
          <w:color w:val="26213F"/>
          <w:lang w:val="en-US"/>
        </w:rPr>
      </w:pPr>
      <w:r w:rsidRPr="1A39C902">
        <w:rPr>
          <w:b/>
          <w:color w:val="26213F"/>
          <w:lang w:val="en-US"/>
        </w:rPr>
        <w:t>Employee</w:t>
      </w:r>
      <w:r w:rsidR="677EC101" w:rsidRPr="1A39C902">
        <w:rPr>
          <w:b/>
          <w:color w:val="26213F"/>
          <w:lang w:val="en-US"/>
        </w:rPr>
        <w:t>s</w:t>
      </w:r>
    </w:p>
    <w:p w14:paraId="648A24C0" w14:textId="77777777" w:rsidR="00A80648" w:rsidRDefault="4641FB32" w:rsidP="00A80648">
      <w:pPr>
        <w:rPr>
          <w:lang w:val="en-US" w:eastAsia="zh-CN"/>
        </w:rPr>
      </w:pPr>
      <w:r w:rsidRPr="0BE36FA3">
        <w:rPr>
          <w:lang w:val="en-US"/>
        </w:rPr>
        <w:t xml:space="preserve">It’s </w:t>
      </w:r>
      <w:r w:rsidR="010555BA" w:rsidRPr="45D7124A">
        <w:rPr>
          <w:lang w:val="en-US"/>
        </w:rPr>
        <w:t xml:space="preserve">a </w:t>
      </w:r>
      <w:r w:rsidRPr="0BE36FA3">
        <w:rPr>
          <w:lang w:val="en-US"/>
        </w:rPr>
        <w:t>dimensional table.</w:t>
      </w:r>
      <w:r w:rsidR="23475613" w:rsidRPr="45D7124A">
        <w:rPr>
          <w:lang w:val="en-US"/>
        </w:rPr>
        <w:t xml:space="preserve"> </w:t>
      </w:r>
      <w:r w:rsidR="6B8055DB" w:rsidRPr="0AA7D277">
        <w:rPr>
          <w:lang w:val="en-US"/>
        </w:rPr>
        <w:t xml:space="preserve">The role of dimensional table is </w:t>
      </w:r>
      <w:r w:rsidR="6B8055DB" w:rsidRPr="768CBCB4">
        <w:rPr>
          <w:lang w:val="en-US"/>
        </w:rPr>
        <w:t>mainly to provide</w:t>
      </w:r>
      <w:r w:rsidR="6B8055DB" w:rsidRPr="1E050C6D">
        <w:rPr>
          <w:lang w:val="en-US"/>
        </w:rPr>
        <w:t xml:space="preserve"> context to the quantitative data store in fact table</w:t>
      </w:r>
      <w:r w:rsidR="6AD25420" w:rsidRPr="768CBCB4">
        <w:rPr>
          <w:lang w:val="en-US"/>
        </w:rPr>
        <w:t xml:space="preserve">, and we can find </w:t>
      </w:r>
      <w:r w:rsidR="6AD25420" w:rsidRPr="259BCC01">
        <w:rPr>
          <w:lang w:val="en-US"/>
        </w:rPr>
        <w:t xml:space="preserve">that our table Employees </w:t>
      </w:r>
      <w:r w:rsidR="6AD25420" w:rsidRPr="1E3A294B">
        <w:rPr>
          <w:lang w:val="en-US"/>
        </w:rPr>
        <w:t xml:space="preserve">perfectly fits </w:t>
      </w:r>
      <w:r w:rsidR="6AD25420" w:rsidRPr="51BFB95E">
        <w:rPr>
          <w:lang w:val="en-US"/>
        </w:rPr>
        <w:t xml:space="preserve">this </w:t>
      </w:r>
      <w:r w:rsidR="55753E6B" w:rsidRPr="3840215E">
        <w:rPr>
          <w:lang w:val="en-US"/>
        </w:rPr>
        <w:t>role</w:t>
      </w:r>
      <w:r w:rsidR="6AD25420" w:rsidRPr="51BFB95E">
        <w:rPr>
          <w:lang w:val="en-US"/>
        </w:rPr>
        <w:t>.</w:t>
      </w:r>
      <w:r w:rsidR="00A80648">
        <w:rPr>
          <w:lang w:val="en-US"/>
        </w:rPr>
        <w:t xml:space="preserve"> </w:t>
      </w:r>
      <w:r w:rsidR="7FA11D52" w:rsidRPr="2C060444">
        <w:rPr>
          <w:lang w:val="en-US"/>
        </w:rPr>
        <w:t>It starts from the Employees table in STA</w:t>
      </w:r>
      <w:r w:rsidR="7FA11D52" w:rsidRPr="5DF597F5">
        <w:rPr>
          <w:lang w:val="en-US"/>
        </w:rPr>
        <w:t xml:space="preserve">, </w:t>
      </w:r>
      <w:r w:rsidR="40EA6C85" w:rsidRPr="51BFB95E">
        <w:rPr>
          <w:lang w:val="en-US"/>
        </w:rPr>
        <w:t>and</w:t>
      </w:r>
      <w:r w:rsidR="7FA11D52" w:rsidRPr="2C060444">
        <w:rPr>
          <w:lang w:val="en-US"/>
        </w:rPr>
        <w:t xml:space="preserve"> we </w:t>
      </w:r>
      <w:proofErr w:type="spellStart"/>
      <w:r w:rsidR="7FA11D52" w:rsidRPr="24A8C149">
        <w:rPr>
          <w:lang w:val="en-US"/>
        </w:rPr>
        <w:t>lookuped</w:t>
      </w:r>
      <w:proofErr w:type="spellEnd"/>
      <w:r w:rsidR="7FA11D52" w:rsidRPr="24A8C149">
        <w:rPr>
          <w:lang w:val="en-US"/>
        </w:rPr>
        <w:t xml:space="preserve"> the </w:t>
      </w:r>
      <w:r w:rsidR="7FA11D52" w:rsidRPr="2E0B76E9">
        <w:rPr>
          <w:lang w:val="en-US"/>
        </w:rPr>
        <w:t>geographical</w:t>
      </w:r>
      <w:r w:rsidR="7FA11D52" w:rsidRPr="24A8C149">
        <w:rPr>
          <w:lang w:val="en-US"/>
        </w:rPr>
        <w:t xml:space="preserve"> table,</w:t>
      </w:r>
      <w:r w:rsidR="7FA11D52" w:rsidRPr="2E0B76E9">
        <w:rPr>
          <w:lang w:val="en-US"/>
        </w:rPr>
        <w:t xml:space="preserve"> </w:t>
      </w:r>
      <w:r w:rsidR="3BA58C76" w:rsidRPr="2E0B76E9">
        <w:rPr>
          <w:lang w:val="en-US"/>
        </w:rPr>
        <w:t>US States</w:t>
      </w:r>
      <w:r w:rsidR="3BA58C76" w:rsidRPr="4F1AAB40">
        <w:rPr>
          <w:lang w:val="en-US"/>
        </w:rPr>
        <w:t xml:space="preserve">, to </w:t>
      </w:r>
      <w:r w:rsidR="3427492E" w:rsidRPr="4F1AAB40">
        <w:rPr>
          <w:lang w:val="en-US"/>
        </w:rPr>
        <w:t xml:space="preserve">reduce </w:t>
      </w:r>
      <w:r w:rsidR="3427492E" w:rsidRPr="575065C9">
        <w:rPr>
          <w:lang w:val="en-US"/>
        </w:rPr>
        <w:t>complexity.</w:t>
      </w:r>
      <w:r w:rsidR="005F7DCA">
        <w:rPr>
          <w:rFonts w:hint="eastAsia"/>
          <w:lang w:val="en-US" w:eastAsia="zh-CN"/>
        </w:rPr>
        <w:t xml:space="preserve"> </w:t>
      </w:r>
    </w:p>
    <w:p w14:paraId="46AB9054" w14:textId="77777777" w:rsidR="00A80648" w:rsidRDefault="00A80648" w:rsidP="00A80648">
      <w:pPr>
        <w:rPr>
          <w:lang w:val="en-US" w:eastAsia="zh-CN"/>
        </w:rPr>
      </w:pPr>
    </w:p>
    <w:p w14:paraId="28F46B3B" w14:textId="56250052" w:rsidR="00A80648" w:rsidRPr="00A80648" w:rsidRDefault="00A80648" w:rsidP="00A80648">
      <w:pPr>
        <w:rPr>
          <w:lang w:val="en-US"/>
        </w:rPr>
      </w:pPr>
      <w:r w:rsidRPr="00A80648">
        <w:rPr>
          <w:lang w:val="en-US"/>
        </w:rPr>
        <w:t xml:space="preserve">By embedding attributes such as </w:t>
      </w:r>
      <w:proofErr w:type="spellStart"/>
      <w:r w:rsidRPr="00A80648">
        <w:rPr>
          <w:lang w:val="en-US"/>
        </w:rPr>
        <w:t>StateName</w:t>
      </w:r>
      <w:proofErr w:type="spellEnd"/>
      <w:r w:rsidRPr="00A80648">
        <w:rPr>
          <w:lang w:val="en-US"/>
        </w:rPr>
        <w:t xml:space="preserve">, Region, and Site directly within the </w:t>
      </w:r>
      <w:proofErr w:type="spellStart"/>
      <w:r w:rsidRPr="00A80648">
        <w:rPr>
          <w:lang w:val="en-US"/>
        </w:rPr>
        <w:t>DWH_DimEmployees</w:t>
      </w:r>
      <w:proofErr w:type="spellEnd"/>
      <w:r w:rsidRPr="00A80648">
        <w:rPr>
          <w:lang w:val="en-US"/>
        </w:rPr>
        <w:t xml:space="preserve"> table, we ensure that all relevant geographic information is readily </w:t>
      </w:r>
      <w:r w:rsidRPr="00A80648">
        <w:rPr>
          <w:lang w:val="en-US"/>
        </w:rPr>
        <w:lastRenderedPageBreak/>
        <w:t>available alongside employee data. This integration facilitates quicker access to comprehensive datasets, enabling more efficient querying and analysis.</w:t>
      </w:r>
    </w:p>
    <w:p w14:paraId="43C27633" w14:textId="77777777" w:rsidR="00A80648" w:rsidRPr="00A80648" w:rsidRDefault="00A80648" w:rsidP="00A80648">
      <w:pPr>
        <w:rPr>
          <w:lang w:val="en-US"/>
        </w:rPr>
      </w:pPr>
    </w:p>
    <w:p w14:paraId="489DDCD5" w14:textId="39D7F886" w:rsidR="005F7DCA" w:rsidRDefault="00A80648" w:rsidP="001541D3">
      <w:pPr>
        <w:rPr>
          <w:lang w:val="en-US"/>
        </w:rPr>
      </w:pPr>
      <w:r w:rsidRPr="00A80648">
        <w:rPr>
          <w:lang w:val="en-US"/>
        </w:rPr>
        <w:t>This approach not only simplifies our data model but also enhances the performance of our queries, reducing the complexity and potential for errors in our analyses. Consequently, analysts can now perform site-specific performance evaluations with greater ease and accuracy, supporting more informed decision-making across various organizational levels.</w:t>
      </w:r>
    </w:p>
    <w:p w14:paraId="537E7CCF" w14:textId="77777777" w:rsidR="005F7DCA" w:rsidRDefault="005F7DCA" w:rsidP="001541D3">
      <w:pPr>
        <w:rPr>
          <w:lang w:val="en-US" w:eastAsia="zh-CN"/>
        </w:rPr>
      </w:pPr>
    </w:p>
    <w:p w14:paraId="3684B127" w14:textId="0E838A84" w:rsidR="78F70EED" w:rsidRDefault="78F70EED" w:rsidP="5C90FCFE">
      <w:pPr>
        <w:rPr>
          <w:b/>
          <w:bCs/>
          <w:lang w:val="en-US"/>
        </w:rPr>
      </w:pPr>
      <w:r w:rsidRPr="5C90FCFE">
        <w:rPr>
          <w:b/>
          <w:bCs/>
          <w:lang w:val="en-US"/>
        </w:rPr>
        <w:t>Future expansion</w:t>
      </w:r>
    </w:p>
    <w:p w14:paraId="2512865E" w14:textId="315DE3EE" w:rsidR="46712A14" w:rsidRDefault="4C11A9FD" w:rsidP="46712A14">
      <w:pPr>
        <w:rPr>
          <w:lang w:val="en-US"/>
        </w:rPr>
      </w:pPr>
      <w:r w:rsidRPr="768B9EF0">
        <w:rPr>
          <w:lang w:val="en-US"/>
        </w:rPr>
        <w:t xml:space="preserve">We believe that our project is a practical case of building an entire ETL process from scratch. </w:t>
      </w:r>
      <w:r w:rsidR="66063112" w:rsidRPr="5CA70F40">
        <w:rPr>
          <w:lang w:val="en-US"/>
        </w:rPr>
        <w:t>If we have call data for future years (year 2021, 2022 etc.), we can just easi</w:t>
      </w:r>
      <w:r w:rsidR="64A1F8AB" w:rsidRPr="5CA70F40">
        <w:rPr>
          <w:lang w:val="en-US"/>
        </w:rPr>
        <w:t xml:space="preserve">ly add them into the folder in the STA Call Data step, and the whole </w:t>
      </w:r>
      <w:r w:rsidR="7B6985DE" w:rsidRPr="42E38726">
        <w:rPr>
          <w:lang w:val="en-US"/>
        </w:rPr>
        <w:t xml:space="preserve">pipeline </w:t>
      </w:r>
      <w:r w:rsidR="64A1F8AB" w:rsidRPr="42E38726">
        <w:rPr>
          <w:lang w:val="en-US"/>
        </w:rPr>
        <w:t>will</w:t>
      </w:r>
      <w:r w:rsidR="64A1F8AB" w:rsidRPr="5CA70F40">
        <w:rPr>
          <w:lang w:val="en-US"/>
        </w:rPr>
        <w:t xml:space="preserve"> still</w:t>
      </w:r>
      <w:r w:rsidR="64A1F8AB" w:rsidRPr="779A7152">
        <w:rPr>
          <w:lang w:val="en-US"/>
        </w:rPr>
        <w:t xml:space="preserve"> be running well. </w:t>
      </w:r>
    </w:p>
    <w:p w14:paraId="26A7EADC" w14:textId="77777777" w:rsidR="00E42A66" w:rsidRPr="002C7CB6" w:rsidRDefault="00E42A66">
      <w:pPr>
        <w:spacing w:after="180" w:line="336" w:lineRule="auto"/>
        <w:contextualSpacing w:val="0"/>
        <w:rPr>
          <w:lang w:val="en-US" w:bidi="en-GB"/>
        </w:rPr>
      </w:pPr>
    </w:p>
    <w:p w14:paraId="29CD924E" w14:textId="77777777" w:rsidR="00E42A66" w:rsidRPr="002C7CB6" w:rsidRDefault="00E42A66">
      <w:pPr>
        <w:spacing w:after="180" w:line="336" w:lineRule="auto"/>
        <w:contextualSpacing w:val="0"/>
        <w:rPr>
          <w:lang w:val="en-US" w:bidi="en-GB"/>
        </w:rPr>
      </w:pPr>
    </w:p>
    <w:p w14:paraId="1B8EC0D3" w14:textId="77777777" w:rsidR="00E42A66" w:rsidRPr="002C7CB6" w:rsidRDefault="00E42A66">
      <w:pPr>
        <w:spacing w:after="180" w:line="336" w:lineRule="auto"/>
        <w:contextualSpacing w:val="0"/>
        <w:rPr>
          <w:lang w:val="en-US" w:bidi="en-GB"/>
        </w:rPr>
      </w:pPr>
    </w:p>
    <w:p w14:paraId="58C14467" w14:textId="77777777" w:rsidR="00E42A66" w:rsidRPr="002C7CB6" w:rsidRDefault="00E42A66">
      <w:pPr>
        <w:spacing w:after="180" w:line="336" w:lineRule="auto"/>
        <w:contextualSpacing w:val="0"/>
        <w:rPr>
          <w:lang w:val="en-US" w:bidi="en-GB"/>
        </w:rPr>
      </w:pPr>
    </w:p>
    <w:p w14:paraId="6175E8DE" w14:textId="2BC2C15A" w:rsidR="002063EE" w:rsidRPr="002C7CB6" w:rsidRDefault="002063EE">
      <w:pPr>
        <w:spacing w:after="180" w:line="336" w:lineRule="auto"/>
        <w:contextualSpacing w:val="0"/>
        <w:rPr>
          <w:lang w:val="en-US"/>
        </w:rPr>
      </w:pPr>
    </w:p>
    <w:p w14:paraId="0877E4F4" w14:textId="1C940A07" w:rsidR="002063EE" w:rsidRPr="002C7CB6" w:rsidRDefault="002063EE" w:rsidP="002063EE">
      <w:pPr>
        <w:rPr>
          <w:lang w:val="en-US"/>
        </w:rPr>
      </w:pPr>
    </w:p>
    <w:p w14:paraId="43743CDC" w14:textId="77777777" w:rsidR="002063EE" w:rsidRPr="002C7CB6" w:rsidRDefault="002063EE" w:rsidP="002063EE">
      <w:pPr>
        <w:rPr>
          <w:lang w:val="en-US"/>
        </w:rPr>
      </w:pPr>
    </w:p>
    <w:p w14:paraId="7D652732" w14:textId="77777777" w:rsidR="00D55CBC" w:rsidRPr="002C7CB6" w:rsidRDefault="00D55CBC" w:rsidP="002063EE">
      <w:pPr>
        <w:pStyle w:val="ListNumber"/>
        <w:numPr>
          <w:ilvl w:val="0"/>
          <w:numId w:val="0"/>
        </w:numPr>
        <w:rPr>
          <w:lang w:val="en-US"/>
        </w:rPr>
      </w:pPr>
    </w:p>
    <w:p w14:paraId="6952DED3" w14:textId="2424D4BD" w:rsidR="00E42A66" w:rsidRPr="002C7CB6" w:rsidRDefault="00E42A66" w:rsidP="0031416A">
      <w:pPr>
        <w:spacing w:after="180" w:line="336" w:lineRule="auto"/>
        <w:contextualSpacing w:val="0"/>
        <w:rPr>
          <w:lang w:val="en-US"/>
        </w:rPr>
      </w:pPr>
    </w:p>
    <w:sectPr w:rsidR="00E42A66" w:rsidRPr="002C7CB6" w:rsidSect="003522B5">
      <w:headerReference w:type="default" r:id="rId89"/>
      <w:footerReference w:type="default" r:id="rId90"/>
      <w:headerReference w:type="first" r:id="rId91"/>
      <w:footerReference w:type="first" r:id="rId92"/>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11A73E" w14:textId="77777777" w:rsidR="00C42A07" w:rsidRDefault="00C42A07" w:rsidP="00A91D75">
      <w:r>
        <w:separator/>
      </w:r>
    </w:p>
  </w:endnote>
  <w:endnote w:type="continuationSeparator" w:id="0">
    <w:p w14:paraId="3BDC6B8D" w14:textId="77777777" w:rsidR="00C42A07" w:rsidRDefault="00C42A07" w:rsidP="00A91D75">
      <w:r>
        <w:continuationSeparator/>
      </w:r>
    </w:p>
  </w:endnote>
  <w:endnote w:type="continuationNotice" w:id="1">
    <w:p w14:paraId="10487A0B" w14:textId="77777777" w:rsidR="00C42A07" w:rsidRDefault="00C42A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entury Gothic">
    <w:altName w:val="Cambria"/>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3A08414A" w14:paraId="76A1FC2F" w14:textId="77777777" w:rsidTr="3A08414A">
      <w:trPr>
        <w:trHeight w:val="300"/>
      </w:trPr>
      <w:tc>
        <w:tcPr>
          <w:tcW w:w="3200" w:type="dxa"/>
        </w:tcPr>
        <w:p w14:paraId="52DDBF9E" w14:textId="0AC4ED5E" w:rsidR="3A08414A" w:rsidRDefault="3A08414A" w:rsidP="3A08414A">
          <w:pPr>
            <w:pStyle w:val="Header"/>
            <w:ind w:left="-115"/>
          </w:pPr>
        </w:p>
      </w:tc>
      <w:tc>
        <w:tcPr>
          <w:tcW w:w="3200" w:type="dxa"/>
        </w:tcPr>
        <w:p w14:paraId="51FA1720" w14:textId="5554B99F" w:rsidR="3A08414A" w:rsidRDefault="3A08414A" w:rsidP="3A08414A">
          <w:pPr>
            <w:pStyle w:val="Header"/>
            <w:jc w:val="center"/>
          </w:pPr>
        </w:p>
      </w:tc>
      <w:tc>
        <w:tcPr>
          <w:tcW w:w="3200" w:type="dxa"/>
        </w:tcPr>
        <w:p w14:paraId="4263B0FB" w14:textId="16759D7D" w:rsidR="3A08414A" w:rsidRDefault="3A08414A" w:rsidP="3A08414A">
          <w:pPr>
            <w:pStyle w:val="Header"/>
            <w:ind w:right="-115"/>
            <w:jc w:val="right"/>
          </w:pPr>
        </w:p>
      </w:tc>
    </w:tr>
  </w:tbl>
  <w:p w14:paraId="7093C908" w14:textId="40CB27AB" w:rsidR="00A231BA" w:rsidRDefault="00A231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3A08414A" w14:paraId="33A67C95" w14:textId="77777777" w:rsidTr="3A08414A">
      <w:trPr>
        <w:trHeight w:val="300"/>
      </w:trPr>
      <w:tc>
        <w:tcPr>
          <w:tcW w:w="3200" w:type="dxa"/>
        </w:tcPr>
        <w:p w14:paraId="6ACB9CC0" w14:textId="70E23653" w:rsidR="3A08414A" w:rsidRDefault="3A08414A" w:rsidP="3A08414A">
          <w:pPr>
            <w:pStyle w:val="Header"/>
            <w:ind w:left="-115"/>
          </w:pPr>
        </w:p>
      </w:tc>
      <w:tc>
        <w:tcPr>
          <w:tcW w:w="3200" w:type="dxa"/>
        </w:tcPr>
        <w:p w14:paraId="216FF9F2" w14:textId="00932B13" w:rsidR="3A08414A" w:rsidRDefault="3A08414A" w:rsidP="3A08414A">
          <w:pPr>
            <w:pStyle w:val="Header"/>
            <w:jc w:val="center"/>
          </w:pPr>
        </w:p>
      </w:tc>
      <w:tc>
        <w:tcPr>
          <w:tcW w:w="3200" w:type="dxa"/>
        </w:tcPr>
        <w:p w14:paraId="05FD201A" w14:textId="3BCACC70" w:rsidR="3A08414A" w:rsidRDefault="3A08414A" w:rsidP="3A08414A">
          <w:pPr>
            <w:pStyle w:val="Header"/>
            <w:ind w:right="-115"/>
            <w:jc w:val="right"/>
          </w:pPr>
        </w:p>
      </w:tc>
    </w:tr>
  </w:tbl>
  <w:p w14:paraId="7A3BEB36" w14:textId="19AB3A72" w:rsidR="00A231BA" w:rsidRDefault="00A23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91072" w14:textId="77777777" w:rsidR="00C42A07" w:rsidRDefault="00C42A07" w:rsidP="00A91D75">
      <w:r>
        <w:separator/>
      </w:r>
    </w:p>
  </w:footnote>
  <w:footnote w:type="continuationSeparator" w:id="0">
    <w:p w14:paraId="05685C3C" w14:textId="77777777" w:rsidR="00C42A07" w:rsidRDefault="00C42A07" w:rsidP="00A91D75">
      <w:r>
        <w:continuationSeparator/>
      </w:r>
    </w:p>
  </w:footnote>
  <w:footnote w:type="continuationNotice" w:id="1">
    <w:p w14:paraId="16F5D0CE" w14:textId="77777777" w:rsidR="00C42A07" w:rsidRDefault="00C42A0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31FAD925" w14:textId="77777777" w:rsidTr="00A7217A">
      <w:trPr>
        <w:trHeight w:val="1060"/>
      </w:trPr>
      <w:tc>
        <w:tcPr>
          <w:tcW w:w="5861" w:type="dxa"/>
        </w:tcPr>
        <w:p w14:paraId="49334C67" w14:textId="77777777" w:rsidR="008759A8" w:rsidRDefault="008759A8" w:rsidP="00A7217A">
          <w:pPr>
            <w:pStyle w:val="Header"/>
            <w:spacing w:after="0"/>
          </w:pPr>
          <w:r w:rsidRPr="008759A8">
            <w:rPr>
              <w:noProof/>
              <w:color w:val="2B579A"/>
              <w:shd w:val="clear" w:color="auto" w:fill="E6E6E6"/>
              <w:lang w:bidi="en-GB"/>
            </w:rPr>
            <mc:AlternateContent>
              <mc:Choice Requires="wps">
                <w:drawing>
                  <wp:inline distT="0" distB="0" distL="0" distR="0" wp14:anchorId="019AB9E5" wp14:editId="27DA2B6F">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AFEF950"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5006DA8B" w14:textId="77777777" w:rsidR="008759A8" w:rsidRDefault="00D476F7" w:rsidP="00A7217A">
          <w:pPr>
            <w:pStyle w:val="Header"/>
            <w:spacing w:after="0"/>
            <w:jc w:val="right"/>
          </w:pPr>
          <w:r>
            <w:rPr>
              <w:noProof/>
              <w:color w:val="2B579A"/>
              <w:shd w:val="clear" w:color="auto" w:fill="E6E6E6"/>
              <w:lang w:bidi="en-GB"/>
            </w:rPr>
            <mc:AlternateContent>
              <mc:Choice Requires="wps">
                <w:drawing>
                  <wp:anchor distT="0" distB="0" distL="114300" distR="114300" simplePos="0" relativeHeight="251658240" behindDoc="0" locked="0" layoutInCell="1" allowOverlap="1" wp14:anchorId="77C0FF5D" wp14:editId="42118769">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DA453" w14:textId="77777777" w:rsidR="00D476F7" w:rsidRPr="00D476F7" w:rsidRDefault="00D476F7" w:rsidP="00D476F7">
                                <w:pPr>
                                  <w:pStyle w:val="Subtitle"/>
                                  <w:jc w:val="center"/>
                                  <w:rPr>
                                    <w:color w:val="FFFFFF" w:themeColor="background1"/>
                                  </w:rPr>
                                </w:pPr>
                                <w:r>
                                  <w:rPr>
                                    <w:color w:val="FFFFFF" w:themeColor="background1"/>
                                    <w:shd w:val="clear" w:color="auto" w:fill="E6E6E6"/>
                                    <w:lang w:bidi="en-GB"/>
                                  </w:rPr>
                                  <w:fldChar w:fldCharType="begin"/>
                                </w:r>
                                <w:r>
                                  <w:rPr>
                                    <w:color w:val="FFFFFF" w:themeColor="background1"/>
                                    <w:lang w:bidi="en-GB"/>
                                  </w:rPr>
                                  <w:instrText xml:space="preserve"> PAGE  \* Arabic  \* MERGEFORMAT </w:instrText>
                                </w:r>
                                <w:r>
                                  <w:rPr>
                                    <w:color w:val="FFFFFF" w:themeColor="background1"/>
                                    <w:shd w:val="clear" w:color="auto" w:fill="E6E6E6"/>
                                    <w:lang w:bidi="en-GB"/>
                                  </w:rPr>
                                  <w:fldChar w:fldCharType="separate"/>
                                </w:r>
                                <w:r w:rsidR="00C87193">
                                  <w:rPr>
                                    <w:noProof/>
                                    <w:color w:val="FFFFFF" w:themeColor="background1"/>
                                    <w:lang w:bidi="en-GB"/>
                                  </w:rPr>
                                  <w:t>7</w:t>
                                </w:r>
                                <w:r>
                                  <w:rPr>
                                    <w:color w:val="FFFFFF" w:themeColor="background1"/>
                                    <w:shd w:val="clear" w:color="auto" w:fill="E6E6E6"/>
                                    <w:lang w:bidi="en-GB"/>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0FF5D"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416DA453" w14:textId="77777777" w:rsidR="00D476F7" w:rsidRPr="00D476F7" w:rsidRDefault="00D476F7" w:rsidP="00D476F7">
                          <w:pPr>
                            <w:pStyle w:val="Subtitle"/>
                            <w:jc w:val="center"/>
                            <w:rPr>
                              <w:color w:val="FFFFFF" w:themeColor="background1"/>
                            </w:rPr>
                          </w:pPr>
                          <w:r>
                            <w:rPr>
                              <w:color w:val="FFFFFF" w:themeColor="background1"/>
                              <w:shd w:val="clear" w:color="auto" w:fill="E6E6E6"/>
                              <w:lang w:bidi="en-GB"/>
                            </w:rPr>
                            <w:fldChar w:fldCharType="begin"/>
                          </w:r>
                          <w:r>
                            <w:rPr>
                              <w:color w:val="FFFFFF" w:themeColor="background1"/>
                              <w:lang w:bidi="en-GB"/>
                            </w:rPr>
                            <w:instrText xml:space="preserve"> PAGE  \* Arabic  \* MERGEFORMAT </w:instrText>
                          </w:r>
                          <w:r>
                            <w:rPr>
                              <w:color w:val="FFFFFF" w:themeColor="background1"/>
                              <w:shd w:val="clear" w:color="auto" w:fill="E6E6E6"/>
                              <w:lang w:bidi="en-GB"/>
                            </w:rPr>
                            <w:fldChar w:fldCharType="separate"/>
                          </w:r>
                          <w:r w:rsidR="00C87193">
                            <w:rPr>
                              <w:noProof/>
                              <w:color w:val="FFFFFF" w:themeColor="background1"/>
                              <w:lang w:bidi="en-GB"/>
                            </w:rPr>
                            <w:t>7</w:t>
                          </w:r>
                          <w:r>
                            <w:rPr>
                              <w:color w:val="FFFFFF" w:themeColor="background1"/>
                              <w:shd w:val="clear" w:color="auto" w:fill="E6E6E6"/>
                              <w:lang w:bidi="en-GB"/>
                            </w:rPr>
                            <w:fldChar w:fldCharType="end"/>
                          </w:r>
                        </w:p>
                      </w:txbxContent>
                    </v:textbox>
                  </v:shape>
                </w:pict>
              </mc:Fallback>
            </mc:AlternateContent>
          </w:r>
          <w:r w:rsidR="00C6323A" w:rsidRPr="00C6323A">
            <w:rPr>
              <w:noProof/>
              <w:color w:val="2B579A"/>
              <w:shd w:val="clear" w:color="auto" w:fill="E6E6E6"/>
              <w:lang w:bidi="en-GB"/>
            </w:rPr>
            <mc:AlternateContent>
              <mc:Choice Requires="wps">
                <w:drawing>
                  <wp:inline distT="0" distB="0" distL="0" distR="0" wp14:anchorId="3584A9AD" wp14:editId="3D6E2638">
                    <wp:extent cx="1191260" cy="398780"/>
                    <wp:effectExtent l="0" t="0" r="8890" b="1270"/>
                    <wp:docPr id="15" name="Rectangle: Single Corner Snipped 15" descr="colou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F120596"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84A9AD" id="Rectangle: Single Corner Snipped 15" o:spid="_x0000_s1030" alt="colou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F120596"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3A08414A" w14:paraId="047B1B61" w14:textId="77777777" w:rsidTr="3A08414A">
      <w:trPr>
        <w:trHeight w:val="300"/>
      </w:trPr>
      <w:tc>
        <w:tcPr>
          <w:tcW w:w="3200" w:type="dxa"/>
        </w:tcPr>
        <w:p w14:paraId="27CB22AF" w14:textId="5A546CF4" w:rsidR="3A08414A" w:rsidRDefault="3A08414A" w:rsidP="3A08414A">
          <w:pPr>
            <w:pStyle w:val="Header"/>
            <w:ind w:left="-115"/>
          </w:pPr>
        </w:p>
      </w:tc>
      <w:tc>
        <w:tcPr>
          <w:tcW w:w="3200" w:type="dxa"/>
        </w:tcPr>
        <w:p w14:paraId="52AFC706" w14:textId="53E29615" w:rsidR="3A08414A" w:rsidRDefault="3A08414A" w:rsidP="3A08414A">
          <w:pPr>
            <w:pStyle w:val="Header"/>
            <w:jc w:val="center"/>
          </w:pPr>
        </w:p>
      </w:tc>
      <w:tc>
        <w:tcPr>
          <w:tcW w:w="3200" w:type="dxa"/>
        </w:tcPr>
        <w:p w14:paraId="7AEE1AF1" w14:textId="1E519A6B" w:rsidR="3A08414A" w:rsidRDefault="3A08414A" w:rsidP="3A08414A">
          <w:pPr>
            <w:pStyle w:val="Header"/>
            <w:ind w:right="-115"/>
            <w:jc w:val="right"/>
          </w:pPr>
        </w:p>
      </w:tc>
    </w:tr>
  </w:tbl>
  <w:p w14:paraId="56EFC2EF" w14:textId="405B3253" w:rsidR="00A231BA" w:rsidRDefault="00A231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59C8"/>
    <w:multiLevelType w:val="hybridMultilevel"/>
    <w:tmpl w:val="1C80C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44E82"/>
    <w:multiLevelType w:val="hybridMultilevel"/>
    <w:tmpl w:val="3A7AB400"/>
    <w:lvl w:ilvl="0" w:tplc="E6EA26A6">
      <w:start w:val="1"/>
      <w:numFmt w:val="upperRoman"/>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DD7462A"/>
    <w:multiLevelType w:val="hybridMultilevel"/>
    <w:tmpl w:val="21983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E80492"/>
    <w:multiLevelType w:val="hybridMultilevel"/>
    <w:tmpl w:val="30940C2E"/>
    <w:lvl w:ilvl="0" w:tplc="259891F0">
      <w:start w:val="3"/>
      <w:numFmt w:val="bullet"/>
      <w:lvlText w:val="-"/>
      <w:lvlJc w:val="left"/>
      <w:pPr>
        <w:ind w:left="720" w:hanging="360"/>
      </w:pPr>
      <w:rPr>
        <w:rFonts w:ascii="Microsoft Sans Serif" w:eastAsia="SimSun"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0F1DE3"/>
    <w:multiLevelType w:val="hybridMultilevel"/>
    <w:tmpl w:val="AACE2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8950341"/>
    <w:multiLevelType w:val="hybridMultilevel"/>
    <w:tmpl w:val="CB04E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573BA6"/>
    <w:multiLevelType w:val="hybridMultilevel"/>
    <w:tmpl w:val="23A4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9" w15:restartNumberingAfterBreak="0">
    <w:nsid w:val="667A2C46"/>
    <w:multiLevelType w:val="hybridMultilevel"/>
    <w:tmpl w:val="6CC64E14"/>
    <w:lvl w:ilvl="0" w:tplc="08090001">
      <w:start w:val="1"/>
      <w:numFmt w:val="bullet"/>
      <w:lvlText w:val=""/>
      <w:lvlJc w:val="left"/>
      <w:pPr>
        <w:ind w:left="720" w:hanging="360"/>
      </w:pPr>
      <w:rPr>
        <w:rFonts w:ascii="Symbol" w:hAnsi="Symbol"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CE09984"/>
    <w:multiLevelType w:val="hybridMultilevel"/>
    <w:tmpl w:val="FFFFFFFF"/>
    <w:lvl w:ilvl="0" w:tplc="109A5620">
      <w:start w:val="1"/>
      <w:numFmt w:val="bullet"/>
      <w:lvlText w:val="-"/>
      <w:lvlJc w:val="left"/>
      <w:pPr>
        <w:ind w:left="720" w:hanging="360"/>
      </w:pPr>
      <w:rPr>
        <w:rFonts w:ascii="Aptos" w:hAnsi="Aptos" w:hint="default"/>
      </w:rPr>
    </w:lvl>
    <w:lvl w:ilvl="1" w:tplc="66761672">
      <w:start w:val="1"/>
      <w:numFmt w:val="bullet"/>
      <w:lvlText w:val="o"/>
      <w:lvlJc w:val="left"/>
      <w:pPr>
        <w:ind w:left="1440" w:hanging="360"/>
      </w:pPr>
      <w:rPr>
        <w:rFonts w:ascii="Courier New" w:hAnsi="Courier New" w:hint="default"/>
      </w:rPr>
    </w:lvl>
    <w:lvl w:ilvl="2" w:tplc="9C5C155A">
      <w:start w:val="1"/>
      <w:numFmt w:val="bullet"/>
      <w:lvlText w:val=""/>
      <w:lvlJc w:val="left"/>
      <w:pPr>
        <w:ind w:left="2160" w:hanging="360"/>
      </w:pPr>
      <w:rPr>
        <w:rFonts w:ascii="Wingdings" w:hAnsi="Wingdings" w:hint="default"/>
      </w:rPr>
    </w:lvl>
    <w:lvl w:ilvl="3" w:tplc="691CD44A">
      <w:start w:val="1"/>
      <w:numFmt w:val="bullet"/>
      <w:lvlText w:val=""/>
      <w:lvlJc w:val="left"/>
      <w:pPr>
        <w:ind w:left="2880" w:hanging="360"/>
      </w:pPr>
      <w:rPr>
        <w:rFonts w:ascii="Symbol" w:hAnsi="Symbol" w:hint="default"/>
      </w:rPr>
    </w:lvl>
    <w:lvl w:ilvl="4" w:tplc="D73CA8AE">
      <w:start w:val="1"/>
      <w:numFmt w:val="bullet"/>
      <w:lvlText w:val="o"/>
      <w:lvlJc w:val="left"/>
      <w:pPr>
        <w:ind w:left="3600" w:hanging="360"/>
      </w:pPr>
      <w:rPr>
        <w:rFonts w:ascii="Courier New" w:hAnsi="Courier New" w:hint="default"/>
      </w:rPr>
    </w:lvl>
    <w:lvl w:ilvl="5" w:tplc="A4E69F3C">
      <w:start w:val="1"/>
      <w:numFmt w:val="bullet"/>
      <w:lvlText w:val=""/>
      <w:lvlJc w:val="left"/>
      <w:pPr>
        <w:ind w:left="4320" w:hanging="360"/>
      </w:pPr>
      <w:rPr>
        <w:rFonts w:ascii="Wingdings" w:hAnsi="Wingdings" w:hint="default"/>
      </w:rPr>
    </w:lvl>
    <w:lvl w:ilvl="6" w:tplc="70667E60">
      <w:start w:val="1"/>
      <w:numFmt w:val="bullet"/>
      <w:lvlText w:val=""/>
      <w:lvlJc w:val="left"/>
      <w:pPr>
        <w:ind w:left="5040" w:hanging="360"/>
      </w:pPr>
      <w:rPr>
        <w:rFonts w:ascii="Symbol" w:hAnsi="Symbol" w:hint="default"/>
      </w:rPr>
    </w:lvl>
    <w:lvl w:ilvl="7" w:tplc="CA7EEB26">
      <w:start w:val="1"/>
      <w:numFmt w:val="bullet"/>
      <w:lvlText w:val="o"/>
      <w:lvlJc w:val="left"/>
      <w:pPr>
        <w:ind w:left="5760" w:hanging="360"/>
      </w:pPr>
      <w:rPr>
        <w:rFonts w:ascii="Courier New" w:hAnsi="Courier New" w:hint="default"/>
      </w:rPr>
    </w:lvl>
    <w:lvl w:ilvl="8" w:tplc="D9F8B968">
      <w:start w:val="1"/>
      <w:numFmt w:val="bullet"/>
      <w:lvlText w:val=""/>
      <w:lvlJc w:val="left"/>
      <w:pPr>
        <w:ind w:left="6480" w:hanging="360"/>
      </w:pPr>
      <w:rPr>
        <w:rFonts w:ascii="Wingdings" w:hAnsi="Wingdings" w:hint="default"/>
      </w:rPr>
    </w:lvl>
  </w:abstractNum>
  <w:num w:numId="1" w16cid:durableId="767582909">
    <w:abstractNumId w:val="8"/>
  </w:num>
  <w:num w:numId="2" w16cid:durableId="2130125317">
    <w:abstractNumId w:val="2"/>
  </w:num>
  <w:num w:numId="3" w16cid:durableId="246961710">
    <w:abstractNumId w:val="1"/>
  </w:num>
  <w:num w:numId="4" w16cid:durableId="1368527319">
    <w:abstractNumId w:val="9"/>
  </w:num>
  <w:num w:numId="5" w16cid:durableId="413549070">
    <w:abstractNumId w:val="7"/>
  </w:num>
  <w:num w:numId="6" w16cid:durableId="1364600884">
    <w:abstractNumId w:val="3"/>
  </w:num>
  <w:num w:numId="7" w16cid:durableId="1987931892">
    <w:abstractNumId w:val="6"/>
  </w:num>
  <w:num w:numId="8" w16cid:durableId="1063479918">
    <w:abstractNumId w:val="5"/>
  </w:num>
  <w:num w:numId="9" w16cid:durableId="1726299760">
    <w:abstractNumId w:val="4"/>
  </w:num>
  <w:num w:numId="10" w16cid:durableId="1795977193">
    <w:abstractNumId w:val="0"/>
  </w:num>
  <w:num w:numId="11" w16cid:durableId="173561607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A66"/>
    <w:rsid w:val="00000233"/>
    <w:rsid w:val="00000432"/>
    <w:rsid w:val="00001A59"/>
    <w:rsid w:val="00002118"/>
    <w:rsid w:val="00002918"/>
    <w:rsid w:val="00005536"/>
    <w:rsid w:val="00005921"/>
    <w:rsid w:val="00006DDE"/>
    <w:rsid w:val="000076A2"/>
    <w:rsid w:val="00007805"/>
    <w:rsid w:val="00007D34"/>
    <w:rsid w:val="000104AB"/>
    <w:rsid w:val="00010E6C"/>
    <w:rsid w:val="0001115B"/>
    <w:rsid w:val="000114CE"/>
    <w:rsid w:val="00011543"/>
    <w:rsid w:val="00011604"/>
    <w:rsid w:val="00011B5C"/>
    <w:rsid w:val="00011F77"/>
    <w:rsid w:val="0001252A"/>
    <w:rsid w:val="00012962"/>
    <w:rsid w:val="0001312C"/>
    <w:rsid w:val="0001325F"/>
    <w:rsid w:val="00013904"/>
    <w:rsid w:val="00014448"/>
    <w:rsid w:val="000151F4"/>
    <w:rsid w:val="000158E4"/>
    <w:rsid w:val="00015D6D"/>
    <w:rsid w:val="00016E7A"/>
    <w:rsid w:val="00017950"/>
    <w:rsid w:val="000208F6"/>
    <w:rsid w:val="0002111D"/>
    <w:rsid w:val="00021EA2"/>
    <w:rsid w:val="00021EE9"/>
    <w:rsid w:val="0002202C"/>
    <w:rsid w:val="00022343"/>
    <w:rsid w:val="00022828"/>
    <w:rsid w:val="00023399"/>
    <w:rsid w:val="00023EE2"/>
    <w:rsid w:val="00024115"/>
    <w:rsid w:val="0002445D"/>
    <w:rsid w:val="000245E8"/>
    <w:rsid w:val="00025205"/>
    <w:rsid w:val="000259ED"/>
    <w:rsid w:val="00025D64"/>
    <w:rsid w:val="000264F1"/>
    <w:rsid w:val="00026A0A"/>
    <w:rsid w:val="00026D4A"/>
    <w:rsid w:val="00026DD9"/>
    <w:rsid w:val="000270F9"/>
    <w:rsid w:val="00027517"/>
    <w:rsid w:val="00027CA2"/>
    <w:rsid w:val="00030C8D"/>
    <w:rsid w:val="000310FA"/>
    <w:rsid w:val="00031872"/>
    <w:rsid w:val="00032803"/>
    <w:rsid w:val="00032E5C"/>
    <w:rsid w:val="0003443C"/>
    <w:rsid w:val="000344F6"/>
    <w:rsid w:val="000355FB"/>
    <w:rsid w:val="00035931"/>
    <w:rsid w:val="00037A67"/>
    <w:rsid w:val="00037B27"/>
    <w:rsid w:val="0004168D"/>
    <w:rsid w:val="00043814"/>
    <w:rsid w:val="00043FAB"/>
    <w:rsid w:val="00045A28"/>
    <w:rsid w:val="00045B8E"/>
    <w:rsid w:val="00045D67"/>
    <w:rsid w:val="00046485"/>
    <w:rsid w:val="000464C4"/>
    <w:rsid w:val="00046578"/>
    <w:rsid w:val="0004759D"/>
    <w:rsid w:val="0005052E"/>
    <w:rsid w:val="0005084C"/>
    <w:rsid w:val="00050AB8"/>
    <w:rsid w:val="000520C5"/>
    <w:rsid w:val="000525B7"/>
    <w:rsid w:val="00053A21"/>
    <w:rsid w:val="00053EAD"/>
    <w:rsid w:val="00054078"/>
    <w:rsid w:val="0005460D"/>
    <w:rsid w:val="00054857"/>
    <w:rsid w:val="00054866"/>
    <w:rsid w:val="0005523E"/>
    <w:rsid w:val="0005546A"/>
    <w:rsid w:val="00055A36"/>
    <w:rsid w:val="00055B4B"/>
    <w:rsid w:val="0005760A"/>
    <w:rsid w:val="00057C9C"/>
    <w:rsid w:val="00057F7A"/>
    <w:rsid w:val="0006003A"/>
    <w:rsid w:val="00060A88"/>
    <w:rsid w:val="00061B7A"/>
    <w:rsid w:val="00061C74"/>
    <w:rsid w:val="000620B4"/>
    <w:rsid w:val="00062603"/>
    <w:rsid w:val="00062787"/>
    <w:rsid w:val="000628AC"/>
    <w:rsid w:val="00062FA4"/>
    <w:rsid w:val="00063995"/>
    <w:rsid w:val="000640A0"/>
    <w:rsid w:val="0006560F"/>
    <w:rsid w:val="00065D39"/>
    <w:rsid w:val="0007086C"/>
    <w:rsid w:val="00070F45"/>
    <w:rsid w:val="000710C1"/>
    <w:rsid w:val="0007148E"/>
    <w:rsid w:val="0007188D"/>
    <w:rsid w:val="000719AD"/>
    <w:rsid w:val="00073DD4"/>
    <w:rsid w:val="00075F41"/>
    <w:rsid w:val="000763D3"/>
    <w:rsid w:val="000766E8"/>
    <w:rsid w:val="00080D6D"/>
    <w:rsid w:val="0008115F"/>
    <w:rsid w:val="00081675"/>
    <w:rsid w:val="0008235C"/>
    <w:rsid w:val="00082643"/>
    <w:rsid w:val="00082AF2"/>
    <w:rsid w:val="0008389A"/>
    <w:rsid w:val="00083F70"/>
    <w:rsid w:val="00084AB5"/>
    <w:rsid w:val="0008588F"/>
    <w:rsid w:val="00085D46"/>
    <w:rsid w:val="00085EAB"/>
    <w:rsid w:val="000867EA"/>
    <w:rsid w:val="00086A71"/>
    <w:rsid w:val="00086E80"/>
    <w:rsid w:val="00090C91"/>
    <w:rsid w:val="0009163E"/>
    <w:rsid w:val="000931B3"/>
    <w:rsid w:val="0009380F"/>
    <w:rsid w:val="000948E9"/>
    <w:rsid w:val="00094981"/>
    <w:rsid w:val="000956C5"/>
    <w:rsid w:val="00096732"/>
    <w:rsid w:val="00096CE3"/>
    <w:rsid w:val="00096EDA"/>
    <w:rsid w:val="00097E20"/>
    <w:rsid w:val="000A00CA"/>
    <w:rsid w:val="000A04D5"/>
    <w:rsid w:val="000A0D79"/>
    <w:rsid w:val="000A1858"/>
    <w:rsid w:val="000A19C8"/>
    <w:rsid w:val="000A2142"/>
    <w:rsid w:val="000A229A"/>
    <w:rsid w:val="000A2CEB"/>
    <w:rsid w:val="000A2E43"/>
    <w:rsid w:val="000A3191"/>
    <w:rsid w:val="000A35D8"/>
    <w:rsid w:val="000A3899"/>
    <w:rsid w:val="000A5776"/>
    <w:rsid w:val="000A6137"/>
    <w:rsid w:val="000A6532"/>
    <w:rsid w:val="000A70C0"/>
    <w:rsid w:val="000A7576"/>
    <w:rsid w:val="000A75F3"/>
    <w:rsid w:val="000A77BD"/>
    <w:rsid w:val="000B02C8"/>
    <w:rsid w:val="000B10BC"/>
    <w:rsid w:val="000B163D"/>
    <w:rsid w:val="000B1D41"/>
    <w:rsid w:val="000B2CA0"/>
    <w:rsid w:val="000B2D95"/>
    <w:rsid w:val="000B487F"/>
    <w:rsid w:val="000B5271"/>
    <w:rsid w:val="000B59EE"/>
    <w:rsid w:val="000B5B4E"/>
    <w:rsid w:val="000B6E2A"/>
    <w:rsid w:val="000B750D"/>
    <w:rsid w:val="000B7707"/>
    <w:rsid w:val="000B7DDB"/>
    <w:rsid w:val="000C03BA"/>
    <w:rsid w:val="000C0747"/>
    <w:rsid w:val="000C082D"/>
    <w:rsid w:val="000C083E"/>
    <w:rsid w:val="000C0FD8"/>
    <w:rsid w:val="000C10F7"/>
    <w:rsid w:val="000C1123"/>
    <w:rsid w:val="000C1B11"/>
    <w:rsid w:val="000C1C89"/>
    <w:rsid w:val="000C28F5"/>
    <w:rsid w:val="000C5C37"/>
    <w:rsid w:val="000C6798"/>
    <w:rsid w:val="000C7574"/>
    <w:rsid w:val="000D02C9"/>
    <w:rsid w:val="000D08F9"/>
    <w:rsid w:val="000D158C"/>
    <w:rsid w:val="000D299F"/>
    <w:rsid w:val="000D36AC"/>
    <w:rsid w:val="000D3721"/>
    <w:rsid w:val="000D5288"/>
    <w:rsid w:val="000D5404"/>
    <w:rsid w:val="000D5531"/>
    <w:rsid w:val="000D5604"/>
    <w:rsid w:val="000D563A"/>
    <w:rsid w:val="000D6495"/>
    <w:rsid w:val="000D676F"/>
    <w:rsid w:val="000D6DC4"/>
    <w:rsid w:val="000D7884"/>
    <w:rsid w:val="000E0E88"/>
    <w:rsid w:val="000E2A75"/>
    <w:rsid w:val="000E2B94"/>
    <w:rsid w:val="000E2C6D"/>
    <w:rsid w:val="000E35ED"/>
    <w:rsid w:val="000E40F4"/>
    <w:rsid w:val="000E48DD"/>
    <w:rsid w:val="000E4DE3"/>
    <w:rsid w:val="000E5960"/>
    <w:rsid w:val="000E65A6"/>
    <w:rsid w:val="000E6882"/>
    <w:rsid w:val="000E7DA2"/>
    <w:rsid w:val="000F0BC2"/>
    <w:rsid w:val="000F10B7"/>
    <w:rsid w:val="000F1B3E"/>
    <w:rsid w:val="000F1BED"/>
    <w:rsid w:val="000F1D33"/>
    <w:rsid w:val="000F2230"/>
    <w:rsid w:val="000F236D"/>
    <w:rsid w:val="000F277C"/>
    <w:rsid w:val="000F298D"/>
    <w:rsid w:val="000F3476"/>
    <w:rsid w:val="000F466C"/>
    <w:rsid w:val="000F48CF"/>
    <w:rsid w:val="000F4F01"/>
    <w:rsid w:val="000F7017"/>
    <w:rsid w:val="000F732E"/>
    <w:rsid w:val="00100052"/>
    <w:rsid w:val="0010074A"/>
    <w:rsid w:val="001019F3"/>
    <w:rsid w:val="00101A61"/>
    <w:rsid w:val="00102989"/>
    <w:rsid w:val="00102C73"/>
    <w:rsid w:val="00103412"/>
    <w:rsid w:val="0010377E"/>
    <w:rsid w:val="001038D9"/>
    <w:rsid w:val="0010440E"/>
    <w:rsid w:val="001071C4"/>
    <w:rsid w:val="001071DB"/>
    <w:rsid w:val="00107A55"/>
    <w:rsid w:val="00107B17"/>
    <w:rsid w:val="00107D9D"/>
    <w:rsid w:val="00107F50"/>
    <w:rsid w:val="001102AD"/>
    <w:rsid w:val="0011043A"/>
    <w:rsid w:val="0011083D"/>
    <w:rsid w:val="001111E9"/>
    <w:rsid w:val="00111EE7"/>
    <w:rsid w:val="00111F27"/>
    <w:rsid w:val="001122B9"/>
    <w:rsid w:val="001124F8"/>
    <w:rsid w:val="001128BB"/>
    <w:rsid w:val="00112D5B"/>
    <w:rsid w:val="00112FB6"/>
    <w:rsid w:val="0011343F"/>
    <w:rsid w:val="00116316"/>
    <w:rsid w:val="00117C90"/>
    <w:rsid w:val="001200D9"/>
    <w:rsid w:val="00121BC7"/>
    <w:rsid w:val="00121CCB"/>
    <w:rsid w:val="00122CC4"/>
    <w:rsid w:val="0012326B"/>
    <w:rsid w:val="00124C12"/>
    <w:rsid w:val="0012514C"/>
    <w:rsid w:val="001251F4"/>
    <w:rsid w:val="00125822"/>
    <w:rsid w:val="0012645A"/>
    <w:rsid w:val="00127AF8"/>
    <w:rsid w:val="00127FD5"/>
    <w:rsid w:val="001300B8"/>
    <w:rsid w:val="0013140D"/>
    <w:rsid w:val="0013267D"/>
    <w:rsid w:val="001327C2"/>
    <w:rsid w:val="00132C10"/>
    <w:rsid w:val="001330F2"/>
    <w:rsid w:val="00133B3B"/>
    <w:rsid w:val="001346E7"/>
    <w:rsid w:val="00134AD4"/>
    <w:rsid w:val="00135092"/>
    <w:rsid w:val="001356B0"/>
    <w:rsid w:val="00135A26"/>
    <w:rsid w:val="00136C17"/>
    <w:rsid w:val="00137919"/>
    <w:rsid w:val="0014023B"/>
    <w:rsid w:val="00140EA6"/>
    <w:rsid w:val="001414E2"/>
    <w:rsid w:val="00141589"/>
    <w:rsid w:val="001416C9"/>
    <w:rsid w:val="00141F7A"/>
    <w:rsid w:val="00141FED"/>
    <w:rsid w:val="0014206D"/>
    <w:rsid w:val="001427B0"/>
    <w:rsid w:val="00142CFA"/>
    <w:rsid w:val="00142D03"/>
    <w:rsid w:val="00142FF8"/>
    <w:rsid w:val="0014424F"/>
    <w:rsid w:val="001455B4"/>
    <w:rsid w:val="00147248"/>
    <w:rsid w:val="00147305"/>
    <w:rsid w:val="00151CAD"/>
    <w:rsid w:val="0015239F"/>
    <w:rsid w:val="001536F6"/>
    <w:rsid w:val="001541D3"/>
    <w:rsid w:val="001543F7"/>
    <w:rsid w:val="00154703"/>
    <w:rsid w:val="00154F11"/>
    <w:rsid w:val="00155281"/>
    <w:rsid w:val="001552A0"/>
    <w:rsid w:val="001567E8"/>
    <w:rsid w:val="00156896"/>
    <w:rsid w:val="001576E6"/>
    <w:rsid w:val="001578A6"/>
    <w:rsid w:val="00157CAB"/>
    <w:rsid w:val="00157D06"/>
    <w:rsid w:val="00160715"/>
    <w:rsid w:val="0016083C"/>
    <w:rsid w:val="00160C79"/>
    <w:rsid w:val="001612D3"/>
    <w:rsid w:val="001614B9"/>
    <w:rsid w:val="001616A0"/>
    <w:rsid w:val="001618C1"/>
    <w:rsid w:val="001621CC"/>
    <w:rsid w:val="001635BC"/>
    <w:rsid w:val="00164870"/>
    <w:rsid w:val="00164C9F"/>
    <w:rsid w:val="0016532F"/>
    <w:rsid w:val="001669B1"/>
    <w:rsid w:val="0017015C"/>
    <w:rsid w:val="00170D80"/>
    <w:rsid w:val="00171548"/>
    <w:rsid w:val="00171843"/>
    <w:rsid w:val="00171BC1"/>
    <w:rsid w:val="001736FF"/>
    <w:rsid w:val="001737C2"/>
    <w:rsid w:val="00173819"/>
    <w:rsid w:val="0017399F"/>
    <w:rsid w:val="00173A3C"/>
    <w:rsid w:val="00173AE1"/>
    <w:rsid w:val="001761DE"/>
    <w:rsid w:val="001763EB"/>
    <w:rsid w:val="001766CA"/>
    <w:rsid w:val="00176A9C"/>
    <w:rsid w:val="00176DE4"/>
    <w:rsid w:val="00180ACE"/>
    <w:rsid w:val="00181390"/>
    <w:rsid w:val="001829BC"/>
    <w:rsid w:val="0018408A"/>
    <w:rsid w:val="001840E0"/>
    <w:rsid w:val="0018427A"/>
    <w:rsid w:val="00184B35"/>
    <w:rsid w:val="00184ED4"/>
    <w:rsid w:val="0018589F"/>
    <w:rsid w:val="00185F5E"/>
    <w:rsid w:val="00186159"/>
    <w:rsid w:val="00186291"/>
    <w:rsid w:val="001865F2"/>
    <w:rsid w:val="00186842"/>
    <w:rsid w:val="00187415"/>
    <w:rsid w:val="00187E6A"/>
    <w:rsid w:val="00191269"/>
    <w:rsid w:val="00191AB9"/>
    <w:rsid w:val="00192582"/>
    <w:rsid w:val="0019294B"/>
    <w:rsid w:val="0019317B"/>
    <w:rsid w:val="00193187"/>
    <w:rsid w:val="00194116"/>
    <w:rsid w:val="001945BE"/>
    <w:rsid w:val="00194AAE"/>
    <w:rsid w:val="00194B59"/>
    <w:rsid w:val="00195AD6"/>
    <w:rsid w:val="00195BAF"/>
    <w:rsid w:val="00197BFF"/>
    <w:rsid w:val="001A1172"/>
    <w:rsid w:val="001A121C"/>
    <w:rsid w:val="001A2A3C"/>
    <w:rsid w:val="001A2ED1"/>
    <w:rsid w:val="001A38CF"/>
    <w:rsid w:val="001A3CEB"/>
    <w:rsid w:val="001A4DA8"/>
    <w:rsid w:val="001A5BA6"/>
    <w:rsid w:val="001A78F7"/>
    <w:rsid w:val="001A7A65"/>
    <w:rsid w:val="001A7E7C"/>
    <w:rsid w:val="001B0168"/>
    <w:rsid w:val="001B062F"/>
    <w:rsid w:val="001B12C3"/>
    <w:rsid w:val="001B1B35"/>
    <w:rsid w:val="001B1C8A"/>
    <w:rsid w:val="001B2F38"/>
    <w:rsid w:val="001B3322"/>
    <w:rsid w:val="001B367A"/>
    <w:rsid w:val="001B3F10"/>
    <w:rsid w:val="001B4513"/>
    <w:rsid w:val="001B4784"/>
    <w:rsid w:val="001B4A64"/>
    <w:rsid w:val="001B4EAF"/>
    <w:rsid w:val="001B5C66"/>
    <w:rsid w:val="001B6714"/>
    <w:rsid w:val="001B6754"/>
    <w:rsid w:val="001B70ED"/>
    <w:rsid w:val="001B776D"/>
    <w:rsid w:val="001B77B2"/>
    <w:rsid w:val="001B7A2A"/>
    <w:rsid w:val="001B7D4F"/>
    <w:rsid w:val="001C0065"/>
    <w:rsid w:val="001C0F97"/>
    <w:rsid w:val="001C217A"/>
    <w:rsid w:val="001C3884"/>
    <w:rsid w:val="001C44A1"/>
    <w:rsid w:val="001C51F1"/>
    <w:rsid w:val="001C5632"/>
    <w:rsid w:val="001C5722"/>
    <w:rsid w:val="001C59E7"/>
    <w:rsid w:val="001C5B66"/>
    <w:rsid w:val="001C60D2"/>
    <w:rsid w:val="001C7C35"/>
    <w:rsid w:val="001C7ECD"/>
    <w:rsid w:val="001D06CB"/>
    <w:rsid w:val="001D06F9"/>
    <w:rsid w:val="001D1433"/>
    <w:rsid w:val="001D25B2"/>
    <w:rsid w:val="001D343D"/>
    <w:rsid w:val="001D39D3"/>
    <w:rsid w:val="001D3E7D"/>
    <w:rsid w:val="001D4838"/>
    <w:rsid w:val="001D488D"/>
    <w:rsid w:val="001D51E7"/>
    <w:rsid w:val="001D5564"/>
    <w:rsid w:val="001D5B84"/>
    <w:rsid w:val="001D5EA6"/>
    <w:rsid w:val="001D6023"/>
    <w:rsid w:val="001D6DF1"/>
    <w:rsid w:val="001D6F73"/>
    <w:rsid w:val="001D7147"/>
    <w:rsid w:val="001D71AB"/>
    <w:rsid w:val="001E0A61"/>
    <w:rsid w:val="001E1202"/>
    <w:rsid w:val="001E4B12"/>
    <w:rsid w:val="001E59F3"/>
    <w:rsid w:val="001E620A"/>
    <w:rsid w:val="001E6409"/>
    <w:rsid w:val="001E6D96"/>
    <w:rsid w:val="001E7F48"/>
    <w:rsid w:val="001F0457"/>
    <w:rsid w:val="001F13BC"/>
    <w:rsid w:val="001F16C6"/>
    <w:rsid w:val="001F35DF"/>
    <w:rsid w:val="001F4525"/>
    <w:rsid w:val="001F6829"/>
    <w:rsid w:val="001F77FC"/>
    <w:rsid w:val="001F78A6"/>
    <w:rsid w:val="0020110F"/>
    <w:rsid w:val="00202763"/>
    <w:rsid w:val="002028C7"/>
    <w:rsid w:val="00202BEA"/>
    <w:rsid w:val="00203122"/>
    <w:rsid w:val="0020414C"/>
    <w:rsid w:val="002047F0"/>
    <w:rsid w:val="002057AD"/>
    <w:rsid w:val="00205973"/>
    <w:rsid w:val="002063EE"/>
    <w:rsid w:val="00206B90"/>
    <w:rsid w:val="00207590"/>
    <w:rsid w:val="00207823"/>
    <w:rsid w:val="00207DB4"/>
    <w:rsid w:val="00207EDE"/>
    <w:rsid w:val="00210694"/>
    <w:rsid w:val="00210DEB"/>
    <w:rsid w:val="00211848"/>
    <w:rsid w:val="00211A7F"/>
    <w:rsid w:val="00211ACE"/>
    <w:rsid w:val="00212636"/>
    <w:rsid w:val="0021282D"/>
    <w:rsid w:val="00212D6C"/>
    <w:rsid w:val="00214023"/>
    <w:rsid w:val="002145ED"/>
    <w:rsid w:val="00214973"/>
    <w:rsid w:val="00214B91"/>
    <w:rsid w:val="0021514A"/>
    <w:rsid w:val="0021516E"/>
    <w:rsid w:val="00215497"/>
    <w:rsid w:val="00215A7A"/>
    <w:rsid w:val="002161BD"/>
    <w:rsid w:val="00217C95"/>
    <w:rsid w:val="00220CFE"/>
    <w:rsid w:val="00220D59"/>
    <w:rsid w:val="00220E9E"/>
    <w:rsid w:val="00221E24"/>
    <w:rsid w:val="0022247B"/>
    <w:rsid w:val="00222B34"/>
    <w:rsid w:val="002235C0"/>
    <w:rsid w:val="0022497B"/>
    <w:rsid w:val="002261E2"/>
    <w:rsid w:val="00226C5F"/>
    <w:rsid w:val="00226CB8"/>
    <w:rsid w:val="00226FF2"/>
    <w:rsid w:val="00227464"/>
    <w:rsid w:val="00230CBA"/>
    <w:rsid w:val="00230F0E"/>
    <w:rsid w:val="002315FA"/>
    <w:rsid w:val="00231DD0"/>
    <w:rsid w:val="00232751"/>
    <w:rsid w:val="00232801"/>
    <w:rsid w:val="00233D67"/>
    <w:rsid w:val="00234759"/>
    <w:rsid w:val="002348FA"/>
    <w:rsid w:val="002353AB"/>
    <w:rsid w:val="00235466"/>
    <w:rsid w:val="002357D3"/>
    <w:rsid w:val="00235C17"/>
    <w:rsid w:val="00235E75"/>
    <w:rsid w:val="002377D9"/>
    <w:rsid w:val="0024000F"/>
    <w:rsid w:val="00240A3E"/>
    <w:rsid w:val="002410A6"/>
    <w:rsid w:val="00245F25"/>
    <w:rsid w:val="00246142"/>
    <w:rsid w:val="0024621A"/>
    <w:rsid w:val="00246975"/>
    <w:rsid w:val="00247DE6"/>
    <w:rsid w:val="0025023F"/>
    <w:rsid w:val="002513AF"/>
    <w:rsid w:val="002517AF"/>
    <w:rsid w:val="00251E64"/>
    <w:rsid w:val="002526AE"/>
    <w:rsid w:val="002529F0"/>
    <w:rsid w:val="002536B2"/>
    <w:rsid w:val="00253A54"/>
    <w:rsid w:val="00254503"/>
    <w:rsid w:val="00254B1B"/>
    <w:rsid w:val="0025572A"/>
    <w:rsid w:val="002557A5"/>
    <w:rsid w:val="00255EE5"/>
    <w:rsid w:val="00256296"/>
    <w:rsid w:val="00257EAF"/>
    <w:rsid w:val="00257F70"/>
    <w:rsid w:val="002612C5"/>
    <w:rsid w:val="00261F98"/>
    <w:rsid w:val="002629D9"/>
    <w:rsid w:val="00262FEC"/>
    <w:rsid w:val="00263205"/>
    <w:rsid w:val="002634F8"/>
    <w:rsid w:val="00265149"/>
    <w:rsid w:val="002657FB"/>
    <w:rsid w:val="00265EAA"/>
    <w:rsid w:val="00266567"/>
    <w:rsid w:val="002678A7"/>
    <w:rsid w:val="00267B79"/>
    <w:rsid w:val="00267CE6"/>
    <w:rsid w:val="00270643"/>
    <w:rsid w:val="00272967"/>
    <w:rsid w:val="002729E3"/>
    <w:rsid w:val="0027335E"/>
    <w:rsid w:val="00274C6A"/>
    <w:rsid w:val="00275E62"/>
    <w:rsid w:val="00275E7F"/>
    <w:rsid w:val="00276D27"/>
    <w:rsid w:val="00276FF5"/>
    <w:rsid w:val="00277142"/>
    <w:rsid w:val="00277F6B"/>
    <w:rsid w:val="00280A86"/>
    <w:rsid w:val="0028101A"/>
    <w:rsid w:val="002813CB"/>
    <w:rsid w:val="00281E2D"/>
    <w:rsid w:val="00283302"/>
    <w:rsid w:val="0028336C"/>
    <w:rsid w:val="00283535"/>
    <w:rsid w:val="0028416E"/>
    <w:rsid w:val="002853DC"/>
    <w:rsid w:val="00285632"/>
    <w:rsid w:val="00285669"/>
    <w:rsid w:val="00285BF0"/>
    <w:rsid w:val="00286120"/>
    <w:rsid w:val="002862B4"/>
    <w:rsid w:val="002867B4"/>
    <w:rsid w:val="00286840"/>
    <w:rsid w:val="00291904"/>
    <w:rsid w:val="00291C30"/>
    <w:rsid w:val="002922CF"/>
    <w:rsid w:val="00292346"/>
    <w:rsid w:val="002925B4"/>
    <w:rsid w:val="00293173"/>
    <w:rsid w:val="0029319E"/>
    <w:rsid w:val="002935A4"/>
    <w:rsid w:val="002946C4"/>
    <w:rsid w:val="00295B20"/>
    <w:rsid w:val="00296353"/>
    <w:rsid w:val="00296970"/>
    <w:rsid w:val="00296986"/>
    <w:rsid w:val="00296B2D"/>
    <w:rsid w:val="00297361"/>
    <w:rsid w:val="002A1178"/>
    <w:rsid w:val="002A13BE"/>
    <w:rsid w:val="002A1D11"/>
    <w:rsid w:val="002A2503"/>
    <w:rsid w:val="002A28C4"/>
    <w:rsid w:val="002A491E"/>
    <w:rsid w:val="002A509F"/>
    <w:rsid w:val="002A5E2E"/>
    <w:rsid w:val="002A5F2F"/>
    <w:rsid w:val="002A60F9"/>
    <w:rsid w:val="002A764A"/>
    <w:rsid w:val="002B0074"/>
    <w:rsid w:val="002B0298"/>
    <w:rsid w:val="002B04CF"/>
    <w:rsid w:val="002B067B"/>
    <w:rsid w:val="002B1030"/>
    <w:rsid w:val="002B12C3"/>
    <w:rsid w:val="002B1948"/>
    <w:rsid w:val="002B19F9"/>
    <w:rsid w:val="002B20DE"/>
    <w:rsid w:val="002B3007"/>
    <w:rsid w:val="002B3871"/>
    <w:rsid w:val="002B39C2"/>
    <w:rsid w:val="002B3F1A"/>
    <w:rsid w:val="002B46DF"/>
    <w:rsid w:val="002B55AD"/>
    <w:rsid w:val="002B567F"/>
    <w:rsid w:val="002B57E9"/>
    <w:rsid w:val="002B68AD"/>
    <w:rsid w:val="002B735B"/>
    <w:rsid w:val="002B7683"/>
    <w:rsid w:val="002C0867"/>
    <w:rsid w:val="002C09D9"/>
    <w:rsid w:val="002C0D17"/>
    <w:rsid w:val="002C1BA6"/>
    <w:rsid w:val="002C1E70"/>
    <w:rsid w:val="002C2437"/>
    <w:rsid w:val="002C2DA2"/>
    <w:rsid w:val="002C2DA3"/>
    <w:rsid w:val="002C3983"/>
    <w:rsid w:val="002C42CD"/>
    <w:rsid w:val="002C438D"/>
    <w:rsid w:val="002C471C"/>
    <w:rsid w:val="002C4DF0"/>
    <w:rsid w:val="002C4F45"/>
    <w:rsid w:val="002C518B"/>
    <w:rsid w:val="002C56F7"/>
    <w:rsid w:val="002C7CB6"/>
    <w:rsid w:val="002C7CC6"/>
    <w:rsid w:val="002C7D4D"/>
    <w:rsid w:val="002D048E"/>
    <w:rsid w:val="002D27A3"/>
    <w:rsid w:val="002D27E0"/>
    <w:rsid w:val="002D2A06"/>
    <w:rsid w:val="002D2A5B"/>
    <w:rsid w:val="002D2EDB"/>
    <w:rsid w:val="002D34D6"/>
    <w:rsid w:val="002D3E92"/>
    <w:rsid w:val="002D4005"/>
    <w:rsid w:val="002D403D"/>
    <w:rsid w:val="002D5187"/>
    <w:rsid w:val="002D53D2"/>
    <w:rsid w:val="002D5CCA"/>
    <w:rsid w:val="002D644E"/>
    <w:rsid w:val="002D6625"/>
    <w:rsid w:val="002D669D"/>
    <w:rsid w:val="002D7018"/>
    <w:rsid w:val="002D7112"/>
    <w:rsid w:val="002E05BC"/>
    <w:rsid w:val="002E09E5"/>
    <w:rsid w:val="002E1C94"/>
    <w:rsid w:val="002E1ED7"/>
    <w:rsid w:val="002E290C"/>
    <w:rsid w:val="002E2D3E"/>
    <w:rsid w:val="002E2D64"/>
    <w:rsid w:val="002E3514"/>
    <w:rsid w:val="002E36FB"/>
    <w:rsid w:val="002E4AB6"/>
    <w:rsid w:val="002E4D12"/>
    <w:rsid w:val="002E51F7"/>
    <w:rsid w:val="002E5E1C"/>
    <w:rsid w:val="002E5E75"/>
    <w:rsid w:val="002E62A7"/>
    <w:rsid w:val="002E652A"/>
    <w:rsid w:val="002E6780"/>
    <w:rsid w:val="002E6A29"/>
    <w:rsid w:val="002E6AE2"/>
    <w:rsid w:val="002E754C"/>
    <w:rsid w:val="002E77C7"/>
    <w:rsid w:val="002F0C8A"/>
    <w:rsid w:val="002F1E1C"/>
    <w:rsid w:val="002F26B1"/>
    <w:rsid w:val="002F2A7A"/>
    <w:rsid w:val="002F3C38"/>
    <w:rsid w:val="002F3FA7"/>
    <w:rsid w:val="002F4C75"/>
    <w:rsid w:val="002F58B5"/>
    <w:rsid w:val="002F596F"/>
    <w:rsid w:val="002F5A52"/>
    <w:rsid w:val="002F65AD"/>
    <w:rsid w:val="002F7400"/>
    <w:rsid w:val="002F753D"/>
    <w:rsid w:val="002F76D9"/>
    <w:rsid w:val="002F7A6C"/>
    <w:rsid w:val="00300A5C"/>
    <w:rsid w:val="00300D9B"/>
    <w:rsid w:val="00301276"/>
    <w:rsid w:val="0030154E"/>
    <w:rsid w:val="00301798"/>
    <w:rsid w:val="0030251F"/>
    <w:rsid w:val="00302F4E"/>
    <w:rsid w:val="00303082"/>
    <w:rsid w:val="00303D30"/>
    <w:rsid w:val="003044D0"/>
    <w:rsid w:val="00304EC0"/>
    <w:rsid w:val="00305779"/>
    <w:rsid w:val="00305907"/>
    <w:rsid w:val="0030614F"/>
    <w:rsid w:val="00306907"/>
    <w:rsid w:val="0030736D"/>
    <w:rsid w:val="00307B0D"/>
    <w:rsid w:val="003100F9"/>
    <w:rsid w:val="003106B0"/>
    <w:rsid w:val="00310906"/>
    <w:rsid w:val="003110EA"/>
    <w:rsid w:val="003114B3"/>
    <w:rsid w:val="00311F35"/>
    <w:rsid w:val="0031228C"/>
    <w:rsid w:val="00312CF8"/>
    <w:rsid w:val="00312E2C"/>
    <w:rsid w:val="00313552"/>
    <w:rsid w:val="0031416A"/>
    <w:rsid w:val="0031464C"/>
    <w:rsid w:val="00315A10"/>
    <w:rsid w:val="0031661D"/>
    <w:rsid w:val="00316CDD"/>
    <w:rsid w:val="00317578"/>
    <w:rsid w:val="0031778B"/>
    <w:rsid w:val="0032164A"/>
    <w:rsid w:val="00322727"/>
    <w:rsid w:val="0032276C"/>
    <w:rsid w:val="003231E9"/>
    <w:rsid w:val="00323A6C"/>
    <w:rsid w:val="00323D09"/>
    <w:rsid w:val="00325731"/>
    <w:rsid w:val="00325E50"/>
    <w:rsid w:val="00325FD5"/>
    <w:rsid w:val="0032621D"/>
    <w:rsid w:val="0032699B"/>
    <w:rsid w:val="00326A43"/>
    <w:rsid w:val="00330425"/>
    <w:rsid w:val="00330BE2"/>
    <w:rsid w:val="00330E64"/>
    <w:rsid w:val="00331816"/>
    <w:rsid w:val="00331E51"/>
    <w:rsid w:val="00332356"/>
    <w:rsid w:val="0033328B"/>
    <w:rsid w:val="003332A4"/>
    <w:rsid w:val="003336D4"/>
    <w:rsid w:val="00334BF2"/>
    <w:rsid w:val="00334C32"/>
    <w:rsid w:val="003351A4"/>
    <w:rsid w:val="003354B2"/>
    <w:rsid w:val="003368D8"/>
    <w:rsid w:val="003374B9"/>
    <w:rsid w:val="00337678"/>
    <w:rsid w:val="00340171"/>
    <w:rsid w:val="00340ACB"/>
    <w:rsid w:val="003416F9"/>
    <w:rsid w:val="00342438"/>
    <w:rsid w:val="00342DD7"/>
    <w:rsid w:val="003435CA"/>
    <w:rsid w:val="00343BEE"/>
    <w:rsid w:val="00343F85"/>
    <w:rsid w:val="003441CE"/>
    <w:rsid w:val="00344627"/>
    <w:rsid w:val="003469C5"/>
    <w:rsid w:val="00346B46"/>
    <w:rsid w:val="00346C80"/>
    <w:rsid w:val="00346C89"/>
    <w:rsid w:val="00346CD0"/>
    <w:rsid w:val="003471A1"/>
    <w:rsid w:val="00350183"/>
    <w:rsid w:val="00350441"/>
    <w:rsid w:val="00350A68"/>
    <w:rsid w:val="00351CEE"/>
    <w:rsid w:val="00352081"/>
    <w:rsid w:val="003522B5"/>
    <w:rsid w:val="003529FF"/>
    <w:rsid w:val="00353F04"/>
    <w:rsid w:val="00353F15"/>
    <w:rsid w:val="0035404C"/>
    <w:rsid w:val="0035412B"/>
    <w:rsid w:val="00354792"/>
    <w:rsid w:val="00354853"/>
    <w:rsid w:val="0035504D"/>
    <w:rsid w:val="00355B41"/>
    <w:rsid w:val="0035635F"/>
    <w:rsid w:val="003563AB"/>
    <w:rsid w:val="00356870"/>
    <w:rsid w:val="0035702B"/>
    <w:rsid w:val="00357303"/>
    <w:rsid w:val="00357588"/>
    <w:rsid w:val="00357CD3"/>
    <w:rsid w:val="0036057F"/>
    <w:rsid w:val="00360678"/>
    <w:rsid w:val="003611E0"/>
    <w:rsid w:val="003617A4"/>
    <w:rsid w:val="00361DE2"/>
    <w:rsid w:val="00361EC2"/>
    <w:rsid w:val="00362AE4"/>
    <w:rsid w:val="00362D4F"/>
    <w:rsid w:val="00363B17"/>
    <w:rsid w:val="003647C2"/>
    <w:rsid w:val="00364B79"/>
    <w:rsid w:val="00365890"/>
    <w:rsid w:val="00365938"/>
    <w:rsid w:val="00365A04"/>
    <w:rsid w:val="00365A89"/>
    <w:rsid w:val="00366B3A"/>
    <w:rsid w:val="00366DF0"/>
    <w:rsid w:val="00367329"/>
    <w:rsid w:val="00370154"/>
    <w:rsid w:val="00370BBB"/>
    <w:rsid w:val="003716D9"/>
    <w:rsid w:val="00371995"/>
    <w:rsid w:val="0037215F"/>
    <w:rsid w:val="003721D0"/>
    <w:rsid w:val="00372C3F"/>
    <w:rsid w:val="003731BF"/>
    <w:rsid w:val="00373B59"/>
    <w:rsid w:val="00373C2D"/>
    <w:rsid w:val="00373C8B"/>
    <w:rsid w:val="0037432D"/>
    <w:rsid w:val="00374335"/>
    <w:rsid w:val="00375E20"/>
    <w:rsid w:val="003767E3"/>
    <w:rsid w:val="0038039D"/>
    <w:rsid w:val="00380ED0"/>
    <w:rsid w:val="00382446"/>
    <w:rsid w:val="003828F0"/>
    <w:rsid w:val="003831F1"/>
    <w:rsid w:val="00383B0C"/>
    <w:rsid w:val="003841A7"/>
    <w:rsid w:val="00384312"/>
    <w:rsid w:val="003847A6"/>
    <w:rsid w:val="00384B39"/>
    <w:rsid w:val="003852C6"/>
    <w:rsid w:val="00385841"/>
    <w:rsid w:val="003872F9"/>
    <w:rsid w:val="00390730"/>
    <w:rsid w:val="0039097B"/>
    <w:rsid w:val="00390D62"/>
    <w:rsid w:val="00391ABE"/>
    <w:rsid w:val="003923B1"/>
    <w:rsid w:val="003930C0"/>
    <w:rsid w:val="003940F8"/>
    <w:rsid w:val="00395F4A"/>
    <w:rsid w:val="00396154"/>
    <w:rsid w:val="00396498"/>
    <w:rsid w:val="00396C2C"/>
    <w:rsid w:val="00396EC0"/>
    <w:rsid w:val="00397CC0"/>
    <w:rsid w:val="003A00C3"/>
    <w:rsid w:val="003A02F3"/>
    <w:rsid w:val="003A0445"/>
    <w:rsid w:val="003A1A67"/>
    <w:rsid w:val="003A1B59"/>
    <w:rsid w:val="003A2BF5"/>
    <w:rsid w:val="003A30BF"/>
    <w:rsid w:val="003A35AF"/>
    <w:rsid w:val="003A3698"/>
    <w:rsid w:val="003A4523"/>
    <w:rsid w:val="003A4B46"/>
    <w:rsid w:val="003A4CA2"/>
    <w:rsid w:val="003A5641"/>
    <w:rsid w:val="003A5DC3"/>
    <w:rsid w:val="003A706F"/>
    <w:rsid w:val="003A70AC"/>
    <w:rsid w:val="003A71ED"/>
    <w:rsid w:val="003A7EEC"/>
    <w:rsid w:val="003B0021"/>
    <w:rsid w:val="003B05AF"/>
    <w:rsid w:val="003B0BF4"/>
    <w:rsid w:val="003B3398"/>
    <w:rsid w:val="003B3E5C"/>
    <w:rsid w:val="003B4EFD"/>
    <w:rsid w:val="003B4F8B"/>
    <w:rsid w:val="003B5230"/>
    <w:rsid w:val="003B6A5F"/>
    <w:rsid w:val="003B7A3A"/>
    <w:rsid w:val="003B7C9A"/>
    <w:rsid w:val="003B7F09"/>
    <w:rsid w:val="003C0447"/>
    <w:rsid w:val="003C04FB"/>
    <w:rsid w:val="003C1451"/>
    <w:rsid w:val="003C2CA6"/>
    <w:rsid w:val="003C321C"/>
    <w:rsid w:val="003C3A6A"/>
    <w:rsid w:val="003C3AC2"/>
    <w:rsid w:val="003C459F"/>
    <w:rsid w:val="003C50C0"/>
    <w:rsid w:val="003C7255"/>
    <w:rsid w:val="003C741C"/>
    <w:rsid w:val="003C7834"/>
    <w:rsid w:val="003D158F"/>
    <w:rsid w:val="003D2BC7"/>
    <w:rsid w:val="003D44C6"/>
    <w:rsid w:val="003D46D5"/>
    <w:rsid w:val="003D4F97"/>
    <w:rsid w:val="003D53BB"/>
    <w:rsid w:val="003D58C4"/>
    <w:rsid w:val="003D792E"/>
    <w:rsid w:val="003E029E"/>
    <w:rsid w:val="003E1293"/>
    <w:rsid w:val="003E13EC"/>
    <w:rsid w:val="003E254F"/>
    <w:rsid w:val="003E258F"/>
    <w:rsid w:val="003E3064"/>
    <w:rsid w:val="003E3BA0"/>
    <w:rsid w:val="003E440E"/>
    <w:rsid w:val="003E4BA6"/>
    <w:rsid w:val="003E4BB2"/>
    <w:rsid w:val="003E5075"/>
    <w:rsid w:val="003E63DB"/>
    <w:rsid w:val="003E7554"/>
    <w:rsid w:val="003E7813"/>
    <w:rsid w:val="003E7B8C"/>
    <w:rsid w:val="003E7FD0"/>
    <w:rsid w:val="003F0575"/>
    <w:rsid w:val="003F0AE7"/>
    <w:rsid w:val="003F198B"/>
    <w:rsid w:val="003F2FFA"/>
    <w:rsid w:val="003F429C"/>
    <w:rsid w:val="003F47FB"/>
    <w:rsid w:val="003F527D"/>
    <w:rsid w:val="003F613C"/>
    <w:rsid w:val="003F7C1A"/>
    <w:rsid w:val="00400131"/>
    <w:rsid w:val="004008A4"/>
    <w:rsid w:val="00400AC9"/>
    <w:rsid w:val="00400ADD"/>
    <w:rsid w:val="00400B6A"/>
    <w:rsid w:val="0040186E"/>
    <w:rsid w:val="0040272D"/>
    <w:rsid w:val="00403162"/>
    <w:rsid w:val="0040340F"/>
    <w:rsid w:val="00403B5F"/>
    <w:rsid w:val="004042AF"/>
    <w:rsid w:val="00404E07"/>
    <w:rsid w:val="00406A1B"/>
    <w:rsid w:val="00411261"/>
    <w:rsid w:val="004118C6"/>
    <w:rsid w:val="00412532"/>
    <w:rsid w:val="00412570"/>
    <w:rsid w:val="00412E08"/>
    <w:rsid w:val="004130C9"/>
    <w:rsid w:val="00413577"/>
    <w:rsid w:val="00413E72"/>
    <w:rsid w:val="00414402"/>
    <w:rsid w:val="00414821"/>
    <w:rsid w:val="00414B83"/>
    <w:rsid w:val="00414E87"/>
    <w:rsid w:val="00416824"/>
    <w:rsid w:val="0041690D"/>
    <w:rsid w:val="00416DCE"/>
    <w:rsid w:val="004175FF"/>
    <w:rsid w:val="004177EC"/>
    <w:rsid w:val="00417B87"/>
    <w:rsid w:val="0042158A"/>
    <w:rsid w:val="00421D5A"/>
    <w:rsid w:val="0042342F"/>
    <w:rsid w:val="0042353B"/>
    <w:rsid w:val="00423EF7"/>
    <w:rsid w:val="00423F91"/>
    <w:rsid w:val="004244C4"/>
    <w:rsid w:val="00425553"/>
    <w:rsid w:val="0042555B"/>
    <w:rsid w:val="0042694A"/>
    <w:rsid w:val="00426E3B"/>
    <w:rsid w:val="004277BE"/>
    <w:rsid w:val="004279AC"/>
    <w:rsid w:val="00427B25"/>
    <w:rsid w:val="0043173A"/>
    <w:rsid w:val="004321FB"/>
    <w:rsid w:val="0043263D"/>
    <w:rsid w:val="004328CA"/>
    <w:rsid w:val="00433F6F"/>
    <w:rsid w:val="0043491A"/>
    <w:rsid w:val="00434ABC"/>
    <w:rsid w:val="00434B41"/>
    <w:rsid w:val="00434C29"/>
    <w:rsid w:val="00434E57"/>
    <w:rsid w:val="0043596B"/>
    <w:rsid w:val="004366C8"/>
    <w:rsid w:val="004375E5"/>
    <w:rsid w:val="004404B9"/>
    <w:rsid w:val="00440A19"/>
    <w:rsid w:val="004421E4"/>
    <w:rsid w:val="004421FB"/>
    <w:rsid w:val="004434B7"/>
    <w:rsid w:val="00443A1B"/>
    <w:rsid w:val="0044447C"/>
    <w:rsid w:val="00445C97"/>
    <w:rsid w:val="00446393"/>
    <w:rsid w:val="004479E5"/>
    <w:rsid w:val="004505DD"/>
    <w:rsid w:val="00450C9C"/>
    <w:rsid w:val="00451C7A"/>
    <w:rsid w:val="0045243E"/>
    <w:rsid w:val="0045279C"/>
    <w:rsid w:val="00452C4C"/>
    <w:rsid w:val="00452D4A"/>
    <w:rsid w:val="00455BBA"/>
    <w:rsid w:val="004562C1"/>
    <w:rsid w:val="00456B1F"/>
    <w:rsid w:val="00456E50"/>
    <w:rsid w:val="00456FBB"/>
    <w:rsid w:val="004574B2"/>
    <w:rsid w:val="00460452"/>
    <w:rsid w:val="00460B85"/>
    <w:rsid w:val="00461751"/>
    <w:rsid w:val="00461DD3"/>
    <w:rsid w:val="0046371A"/>
    <w:rsid w:val="004642BE"/>
    <w:rsid w:val="00464453"/>
    <w:rsid w:val="00464E02"/>
    <w:rsid w:val="00465626"/>
    <w:rsid w:val="00466372"/>
    <w:rsid w:val="00466915"/>
    <w:rsid w:val="00467734"/>
    <w:rsid w:val="00470C84"/>
    <w:rsid w:val="00470CD7"/>
    <w:rsid w:val="00470DBC"/>
    <w:rsid w:val="0047398A"/>
    <w:rsid w:val="004747F9"/>
    <w:rsid w:val="00475676"/>
    <w:rsid w:val="0047589E"/>
    <w:rsid w:val="00476C54"/>
    <w:rsid w:val="00476F87"/>
    <w:rsid w:val="0047715A"/>
    <w:rsid w:val="004771B3"/>
    <w:rsid w:val="00481CBB"/>
    <w:rsid w:val="00482508"/>
    <w:rsid w:val="00482756"/>
    <w:rsid w:val="00482911"/>
    <w:rsid w:val="00482AB6"/>
    <w:rsid w:val="004837F6"/>
    <w:rsid w:val="004844DA"/>
    <w:rsid w:val="004858BC"/>
    <w:rsid w:val="004858D7"/>
    <w:rsid w:val="00485AF3"/>
    <w:rsid w:val="00486452"/>
    <w:rsid w:val="00486544"/>
    <w:rsid w:val="004868E5"/>
    <w:rsid w:val="0048714E"/>
    <w:rsid w:val="004878A6"/>
    <w:rsid w:val="00487941"/>
    <w:rsid w:val="00490D44"/>
    <w:rsid w:val="00490EBD"/>
    <w:rsid w:val="004916DC"/>
    <w:rsid w:val="00491C87"/>
    <w:rsid w:val="00492373"/>
    <w:rsid w:val="00492421"/>
    <w:rsid w:val="004925FA"/>
    <w:rsid w:val="00492BBB"/>
    <w:rsid w:val="00492F13"/>
    <w:rsid w:val="00493423"/>
    <w:rsid w:val="00493A63"/>
    <w:rsid w:val="0049435C"/>
    <w:rsid w:val="00494FB8"/>
    <w:rsid w:val="00495F1B"/>
    <w:rsid w:val="0049649E"/>
    <w:rsid w:val="00496B2F"/>
    <w:rsid w:val="004973B6"/>
    <w:rsid w:val="004A0156"/>
    <w:rsid w:val="004A01D5"/>
    <w:rsid w:val="004A14CC"/>
    <w:rsid w:val="004A23D2"/>
    <w:rsid w:val="004A2ACD"/>
    <w:rsid w:val="004A2F8E"/>
    <w:rsid w:val="004A4974"/>
    <w:rsid w:val="004A6710"/>
    <w:rsid w:val="004A6DD5"/>
    <w:rsid w:val="004A721A"/>
    <w:rsid w:val="004A7A30"/>
    <w:rsid w:val="004A7B50"/>
    <w:rsid w:val="004A7F6A"/>
    <w:rsid w:val="004B0A1C"/>
    <w:rsid w:val="004B0B69"/>
    <w:rsid w:val="004B2785"/>
    <w:rsid w:val="004B4970"/>
    <w:rsid w:val="004C01DB"/>
    <w:rsid w:val="004C130E"/>
    <w:rsid w:val="004C1468"/>
    <w:rsid w:val="004C1F33"/>
    <w:rsid w:val="004C211F"/>
    <w:rsid w:val="004C2993"/>
    <w:rsid w:val="004C5239"/>
    <w:rsid w:val="004C5AF2"/>
    <w:rsid w:val="004C5E37"/>
    <w:rsid w:val="004C63CB"/>
    <w:rsid w:val="004C729A"/>
    <w:rsid w:val="004D015F"/>
    <w:rsid w:val="004D1711"/>
    <w:rsid w:val="004D209D"/>
    <w:rsid w:val="004D2A4E"/>
    <w:rsid w:val="004D431D"/>
    <w:rsid w:val="004D4453"/>
    <w:rsid w:val="004D565E"/>
    <w:rsid w:val="004D58C8"/>
    <w:rsid w:val="004D5AC7"/>
    <w:rsid w:val="004D5FCE"/>
    <w:rsid w:val="004D6D6C"/>
    <w:rsid w:val="004D715B"/>
    <w:rsid w:val="004D73F5"/>
    <w:rsid w:val="004E158D"/>
    <w:rsid w:val="004E1DF3"/>
    <w:rsid w:val="004E1F98"/>
    <w:rsid w:val="004E2D8A"/>
    <w:rsid w:val="004E31CA"/>
    <w:rsid w:val="004E3B76"/>
    <w:rsid w:val="004E4C61"/>
    <w:rsid w:val="004E4DA1"/>
    <w:rsid w:val="004E555A"/>
    <w:rsid w:val="004E5EDD"/>
    <w:rsid w:val="004E6593"/>
    <w:rsid w:val="004E6A92"/>
    <w:rsid w:val="004E6D36"/>
    <w:rsid w:val="004F06B7"/>
    <w:rsid w:val="004F1DD9"/>
    <w:rsid w:val="004F1EDE"/>
    <w:rsid w:val="004F300D"/>
    <w:rsid w:val="004F309E"/>
    <w:rsid w:val="004F38DB"/>
    <w:rsid w:val="004F45BA"/>
    <w:rsid w:val="004F6315"/>
    <w:rsid w:val="004F6FB9"/>
    <w:rsid w:val="00500865"/>
    <w:rsid w:val="00500AEF"/>
    <w:rsid w:val="00501313"/>
    <w:rsid w:val="00502318"/>
    <w:rsid w:val="00502964"/>
    <w:rsid w:val="00502EE0"/>
    <w:rsid w:val="00503555"/>
    <w:rsid w:val="005038C9"/>
    <w:rsid w:val="00503EDB"/>
    <w:rsid w:val="005043B1"/>
    <w:rsid w:val="00504B37"/>
    <w:rsid w:val="00504D8C"/>
    <w:rsid w:val="00504D8E"/>
    <w:rsid w:val="00506257"/>
    <w:rsid w:val="00506785"/>
    <w:rsid w:val="00506B7F"/>
    <w:rsid w:val="00507477"/>
    <w:rsid w:val="005074EA"/>
    <w:rsid w:val="0050752F"/>
    <w:rsid w:val="0050768F"/>
    <w:rsid w:val="00507DD2"/>
    <w:rsid w:val="00510A7A"/>
    <w:rsid w:val="005110BF"/>
    <w:rsid w:val="00511F10"/>
    <w:rsid w:val="005144B6"/>
    <w:rsid w:val="00514614"/>
    <w:rsid w:val="0051488E"/>
    <w:rsid w:val="00514FF8"/>
    <w:rsid w:val="0051519F"/>
    <w:rsid w:val="00515665"/>
    <w:rsid w:val="005157B7"/>
    <w:rsid w:val="00516342"/>
    <w:rsid w:val="00516EF8"/>
    <w:rsid w:val="00517BA7"/>
    <w:rsid w:val="00517F9B"/>
    <w:rsid w:val="00520959"/>
    <w:rsid w:val="00521575"/>
    <w:rsid w:val="00521DC4"/>
    <w:rsid w:val="00521EFC"/>
    <w:rsid w:val="00522C9C"/>
    <w:rsid w:val="005235C0"/>
    <w:rsid w:val="00523740"/>
    <w:rsid w:val="00523B9F"/>
    <w:rsid w:val="00524D9A"/>
    <w:rsid w:val="00525E60"/>
    <w:rsid w:val="00525EA6"/>
    <w:rsid w:val="005273D1"/>
    <w:rsid w:val="00530465"/>
    <w:rsid w:val="005304E9"/>
    <w:rsid w:val="0053142F"/>
    <w:rsid w:val="005318AC"/>
    <w:rsid w:val="00531C58"/>
    <w:rsid w:val="00532079"/>
    <w:rsid w:val="005320F6"/>
    <w:rsid w:val="00532893"/>
    <w:rsid w:val="00533F0A"/>
    <w:rsid w:val="005342E3"/>
    <w:rsid w:val="00534742"/>
    <w:rsid w:val="00534EC8"/>
    <w:rsid w:val="0053585A"/>
    <w:rsid w:val="00535B8D"/>
    <w:rsid w:val="00535E91"/>
    <w:rsid w:val="00536063"/>
    <w:rsid w:val="005369E8"/>
    <w:rsid w:val="00540380"/>
    <w:rsid w:val="0054043A"/>
    <w:rsid w:val="00540C1C"/>
    <w:rsid w:val="00542263"/>
    <w:rsid w:val="0054372A"/>
    <w:rsid w:val="00544215"/>
    <w:rsid w:val="005443EE"/>
    <w:rsid w:val="00544A99"/>
    <w:rsid w:val="00544BEB"/>
    <w:rsid w:val="005456D5"/>
    <w:rsid w:val="00546070"/>
    <w:rsid w:val="005467DC"/>
    <w:rsid w:val="00546D5C"/>
    <w:rsid w:val="00547700"/>
    <w:rsid w:val="005479A0"/>
    <w:rsid w:val="00547B96"/>
    <w:rsid w:val="00551365"/>
    <w:rsid w:val="00552440"/>
    <w:rsid w:val="00552EE9"/>
    <w:rsid w:val="00553CB7"/>
    <w:rsid w:val="00553DAC"/>
    <w:rsid w:val="00553FB3"/>
    <w:rsid w:val="005543B9"/>
    <w:rsid w:val="00554C13"/>
    <w:rsid w:val="0055520B"/>
    <w:rsid w:val="00555CE1"/>
    <w:rsid w:val="00555FB0"/>
    <w:rsid w:val="00557AAE"/>
    <w:rsid w:val="005608CD"/>
    <w:rsid w:val="005608EC"/>
    <w:rsid w:val="005609E9"/>
    <w:rsid w:val="00560EE5"/>
    <w:rsid w:val="00560FA5"/>
    <w:rsid w:val="00561E64"/>
    <w:rsid w:val="005624D7"/>
    <w:rsid w:val="0056268F"/>
    <w:rsid w:val="00562F79"/>
    <w:rsid w:val="0056455B"/>
    <w:rsid w:val="00564F25"/>
    <w:rsid w:val="00565744"/>
    <w:rsid w:val="00565D27"/>
    <w:rsid w:val="005672CD"/>
    <w:rsid w:val="00567C42"/>
    <w:rsid w:val="005703CE"/>
    <w:rsid w:val="00570F8A"/>
    <w:rsid w:val="005713EC"/>
    <w:rsid w:val="00571C00"/>
    <w:rsid w:val="0057233F"/>
    <w:rsid w:val="00572C5D"/>
    <w:rsid w:val="00573E38"/>
    <w:rsid w:val="005744A0"/>
    <w:rsid w:val="00575B9D"/>
    <w:rsid w:val="005769FB"/>
    <w:rsid w:val="00576F91"/>
    <w:rsid w:val="00577305"/>
    <w:rsid w:val="00577976"/>
    <w:rsid w:val="00577A06"/>
    <w:rsid w:val="005816A5"/>
    <w:rsid w:val="00582189"/>
    <w:rsid w:val="00582A75"/>
    <w:rsid w:val="0058407B"/>
    <w:rsid w:val="005847B0"/>
    <w:rsid w:val="00584CB2"/>
    <w:rsid w:val="005851F8"/>
    <w:rsid w:val="0058588D"/>
    <w:rsid w:val="005864A4"/>
    <w:rsid w:val="005864C5"/>
    <w:rsid w:val="0058650F"/>
    <w:rsid w:val="00586C77"/>
    <w:rsid w:val="00590286"/>
    <w:rsid w:val="0059035C"/>
    <w:rsid w:val="00590B34"/>
    <w:rsid w:val="00591383"/>
    <w:rsid w:val="00591B4E"/>
    <w:rsid w:val="00591F7A"/>
    <w:rsid w:val="00592C8D"/>
    <w:rsid w:val="00593536"/>
    <w:rsid w:val="00593C4F"/>
    <w:rsid w:val="005952D5"/>
    <w:rsid w:val="00595739"/>
    <w:rsid w:val="0059788D"/>
    <w:rsid w:val="005A0276"/>
    <w:rsid w:val="005A0CE3"/>
    <w:rsid w:val="005A1B35"/>
    <w:rsid w:val="005A1E3B"/>
    <w:rsid w:val="005A226B"/>
    <w:rsid w:val="005A2D20"/>
    <w:rsid w:val="005A3426"/>
    <w:rsid w:val="005A4519"/>
    <w:rsid w:val="005A4763"/>
    <w:rsid w:val="005A4FBE"/>
    <w:rsid w:val="005A588F"/>
    <w:rsid w:val="005A68C2"/>
    <w:rsid w:val="005A7796"/>
    <w:rsid w:val="005A7973"/>
    <w:rsid w:val="005B3421"/>
    <w:rsid w:val="005B3B2C"/>
    <w:rsid w:val="005B425A"/>
    <w:rsid w:val="005B43F4"/>
    <w:rsid w:val="005B5BFA"/>
    <w:rsid w:val="005B7A7B"/>
    <w:rsid w:val="005B7FC1"/>
    <w:rsid w:val="005C0533"/>
    <w:rsid w:val="005C0F9B"/>
    <w:rsid w:val="005C1304"/>
    <w:rsid w:val="005C2365"/>
    <w:rsid w:val="005C278C"/>
    <w:rsid w:val="005C27E1"/>
    <w:rsid w:val="005C2D6D"/>
    <w:rsid w:val="005C2E0B"/>
    <w:rsid w:val="005C33ED"/>
    <w:rsid w:val="005C36EA"/>
    <w:rsid w:val="005C392C"/>
    <w:rsid w:val="005C5EB7"/>
    <w:rsid w:val="005C63F9"/>
    <w:rsid w:val="005C6E63"/>
    <w:rsid w:val="005C6FDA"/>
    <w:rsid w:val="005C713D"/>
    <w:rsid w:val="005C7D75"/>
    <w:rsid w:val="005D022D"/>
    <w:rsid w:val="005D023E"/>
    <w:rsid w:val="005D104D"/>
    <w:rsid w:val="005D1603"/>
    <w:rsid w:val="005D2C5E"/>
    <w:rsid w:val="005D2CE9"/>
    <w:rsid w:val="005D31A2"/>
    <w:rsid w:val="005D3801"/>
    <w:rsid w:val="005D3D20"/>
    <w:rsid w:val="005D3DC2"/>
    <w:rsid w:val="005D4927"/>
    <w:rsid w:val="005D504B"/>
    <w:rsid w:val="005D51D1"/>
    <w:rsid w:val="005D5247"/>
    <w:rsid w:val="005D566B"/>
    <w:rsid w:val="005D57B1"/>
    <w:rsid w:val="005D5B1A"/>
    <w:rsid w:val="005D6205"/>
    <w:rsid w:val="005D773E"/>
    <w:rsid w:val="005D7B82"/>
    <w:rsid w:val="005E004E"/>
    <w:rsid w:val="005E0CEE"/>
    <w:rsid w:val="005E2B8B"/>
    <w:rsid w:val="005E2F98"/>
    <w:rsid w:val="005E57EB"/>
    <w:rsid w:val="005E590A"/>
    <w:rsid w:val="005E6FDD"/>
    <w:rsid w:val="005E75B8"/>
    <w:rsid w:val="005E7858"/>
    <w:rsid w:val="005E7889"/>
    <w:rsid w:val="005F0069"/>
    <w:rsid w:val="005F00A9"/>
    <w:rsid w:val="005F03AF"/>
    <w:rsid w:val="005F1349"/>
    <w:rsid w:val="005F30DB"/>
    <w:rsid w:val="005F3C0C"/>
    <w:rsid w:val="005F4B06"/>
    <w:rsid w:val="005F4CD9"/>
    <w:rsid w:val="005F57D0"/>
    <w:rsid w:val="005F76BA"/>
    <w:rsid w:val="005F7991"/>
    <w:rsid w:val="005F7DCA"/>
    <w:rsid w:val="00600F1E"/>
    <w:rsid w:val="00601175"/>
    <w:rsid w:val="006012EB"/>
    <w:rsid w:val="00601FF6"/>
    <w:rsid w:val="00602251"/>
    <w:rsid w:val="00605B41"/>
    <w:rsid w:val="00605EB0"/>
    <w:rsid w:val="00605F20"/>
    <w:rsid w:val="00606492"/>
    <w:rsid w:val="006074A6"/>
    <w:rsid w:val="006108E9"/>
    <w:rsid w:val="00612073"/>
    <w:rsid w:val="0061347B"/>
    <w:rsid w:val="00613C9D"/>
    <w:rsid w:val="00614510"/>
    <w:rsid w:val="0061654B"/>
    <w:rsid w:val="00617866"/>
    <w:rsid w:val="00617B04"/>
    <w:rsid w:val="00617C0A"/>
    <w:rsid w:val="00617E5E"/>
    <w:rsid w:val="0062163D"/>
    <w:rsid w:val="006227DA"/>
    <w:rsid w:val="00622B94"/>
    <w:rsid w:val="00622C28"/>
    <w:rsid w:val="0062326B"/>
    <w:rsid w:val="00623DC7"/>
    <w:rsid w:val="00623EAE"/>
    <w:rsid w:val="006242D7"/>
    <w:rsid w:val="006243E0"/>
    <w:rsid w:val="0062440C"/>
    <w:rsid w:val="00624F96"/>
    <w:rsid w:val="006251C7"/>
    <w:rsid w:val="00625802"/>
    <w:rsid w:val="00625E68"/>
    <w:rsid w:val="00625FFA"/>
    <w:rsid w:val="0062717E"/>
    <w:rsid w:val="006271D2"/>
    <w:rsid w:val="00627CFB"/>
    <w:rsid w:val="006302DF"/>
    <w:rsid w:val="006305C4"/>
    <w:rsid w:val="00631229"/>
    <w:rsid w:val="00631AE9"/>
    <w:rsid w:val="00632449"/>
    <w:rsid w:val="00634FCB"/>
    <w:rsid w:val="00635A69"/>
    <w:rsid w:val="00635BF7"/>
    <w:rsid w:val="00635EBF"/>
    <w:rsid w:val="006361FA"/>
    <w:rsid w:val="0063675D"/>
    <w:rsid w:val="00636A1B"/>
    <w:rsid w:val="00636D2F"/>
    <w:rsid w:val="006419C6"/>
    <w:rsid w:val="00641F30"/>
    <w:rsid w:val="006423BA"/>
    <w:rsid w:val="006434FC"/>
    <w:rsid w:val="00643641"/>
    <w:rsid w:val="00643929"/>
    <w:rsid w:val="00643F8D"/>
    <w:rsid w:val="00644CEC"/>
    <w:rsid w:val="00645916"/>
    <w:rsid w:val="00647199"/>
    <w:rsid w:val="0064753B"/>
    <w:rsid w:val="00647CB7"/>
    <w:rsid w:val="0065021B"/>
    <w:rsid w:val="006513C6"/>
    <w:rsid w:val="006514DD"/>
    <w:rsid w:val="00651AA8"/>
    <w:rsid w:val="00653B4F"/>
    <w:rsid w:val="00655103"/>
    <w:rsid w:val="00655B09"/>
    <w:rsid w:val="00655E0D"/>
    <w:rsid w:val="00656C85"/>
    <w:rsid w:val="00660912"/>
    <w:rsid w:val="00661FEB"/>
    <w:rsid w:val="00662888"/>
    <w:rsid w:val="00663A48"/>
    <w:rsid w:val="00663D0D"/>
    <w:rsid w:val="00664595"/>
    <w:rsid w:val="00664F09"/>
    <w:rsid w:val="00665192"/>
    <w:rsid w:val="0066582E"/>
    <w:rsid w:val="006665CA"/>
    <w:rsid w:val="00666814"/>
    <w:rsid w:val="00666EAE"/>
    <w:rsid w:val="006672B0"/>
    <w:rsid w:val="00667625"/>
    <w:rsid w:val="006676FB"/>
    <w:rsid w:val="006678AB"/>
    <w:rsid w:val="00671241"/>
    <w:rsid w:val="00671BD5"/>
    <w:rsid w:val="00672E39"/>
    <w:rsid w:val="006735AD"/>
    <w:rsid w:val="00673A9A"/>
    <w:rsid w:val="00673BD0"/>
    <w:rsid w:val="00673C9E"/>
    <w:rsid w:val="00675D8F"/>
    <w:rsid w:val="006773BD"/>
    <w:rsid w:val="00680067"/>
    <w:rsid w:val="00680B6D"/>
    <w:rsid w:val="00680C78"/>
    <w:rsid w:val="00681848"/>
    <w:rsid w:val="00682293"/>
    <w:rsid w:val="00683F9B"/>
    <w:rsid w:val="00684A27"/>
    <w:rsid w:val="006860CE"/>
    <w:rsid w:val="00686D04"/>
    <w:rsid w:val="006876ED"/>
    <w:rsid w:val="00690702"/>
    <w:rsid w:val="0069070A"/>
    <w:rsid w:val="0069097F"/>
    <w:rsid w:val="00690D1A"/>
    <w:rsid w:val="0069191F"/>
    <w:rsid w:val="00693233"/>
    <w:rsid w:val="00694646"/>
    <w:rsid w:val="00694862"/>
    <w:rsid w:val="0069591F"/>
    <w:rsid w:val="00695E63"/>
    <w:rsid w:val="00696201"/>
    <w:rsid w:val="00696485"/>
    <w:rsid w:val="00696D5C"/>
    <w:rsid w:val="00696D9C"/>
    <w:rsid w:val="00697927"/>
    <w:rsid w:val="006A076F"/>
    <w:rsid w:val="006A0B0F"/>
    <w:rsid w:val="006A1111"/>
    <w:rsid w:val="006A1CD2"/>
    <w:rsid w:val="006A222B"/>
    <w:rsid w:val="006A33F1"/>
    <w:rsid w:val="006A37BF"/>
    <w:rsid w:val="006A39F7"/>
    <w:rsid w:val="006A3CF8"/>
    <w:rsid w:val="006A3DFF"/>
    <w:rsid w:val="006A4604"/>
    <w:rsid w:val="006A4D78"/>
    <w:rsid w:val="006A5057"/>
    <w:rsid w:val="006A5208"/>
    <w:rsid w:val="006A586A"/>
    <w:rsid w:val="006A61D4"/>
    <w:rsid w:val="006A67BD"/>
    <w:rsid w:val="006A6E10"/>
    <w:rsid w:val="006A6F37"/>
    <w:rsid w:val="006A75F7"/>
    <w:rsid w:val="006B0204"/>
    <w:rsid w:val="006B0B25"/>
    <w:rsid w:val="006B0B30"/>
    <w:rsid w:val="006B1074"/>
    <w:rsid w:val="006B1939"/>
    <w:rsid w:val="006B2328"/>
    <w:rsid w:val="006B2714"/>
    <w:rsid w:val="006B2C8B"/>
    <w:rsid w:val="006B312A"/>
    <w:rsid w:val="006B5C48"/>
    <w:rsid w:val="006B65E1"/>
    <w:rsid w:val="006B68A8"/>
    <w:rsid w:val="006B6B1F"/>
    <w:rsid w:val="006B72B4"/>
    <w:rsid w:val="006B7698"/>
    <w:rsid w:val="006B78B6"/>
    <w:rsid w:val="006C0904"/>
    <w:rsid w:val="006C117A"/>
    <w:rsid w:val="006C152D"/>
    <w:rsid w:val="006C1643"/>
    <w:rsid w:val="006C1CBC"/>
    <w:rsid w:val="006C216F"/>
    <w:rsid w:val="006C2A3B"/>
    <w:rsid w:val="006C31C6"/>
    <w:rsid w:val="006C3A09"/>
    <w:rsid w:val="006C5A13"/>
    <w:rsid w:val="006C65A3"/>
    <w:rsid w:val="006C7722"/>
    <w:rsid w:val="006C7B12"/>
    <w:rsid w:val="006D0DD8"/>
    <w:rsid w:val="006D1137"/>
    <w:rsid w:val="006D18A6"/>
    <w:rsid w:val="006D1D92"/>
    <w:rsid w:val="006D254D"/>
    <w:rsid w:val="006D279E"/>
    <w:rsid w:val="006D2C37"/>
    <w:rsid w:val="006D3BCA"/>
    <w:rsid w:val="006D40C6"/>
    <w:rsid w:val="006D5466"/>
    <w:rsid w:val="006D5C8F"/>
    <w:rsid w:val="006D6228"/>
    <w:rsid w:val="006D6DFD"/>
    <w:rsid w:val="006D7B16"/>
    <w:rsid w:val="006E0A17"/>
    <w:rsid w:val="006E1484"/>
    <w:rsid w:val="006E1E5D"/>
    <w:rsid w:val="006E1E97"/>
    <w:rsid w:val="006E2650"/>
    <w:rsid w:val="006E2701"/>
    <w:rsid w:val="006E440E"/>
    <w:rsid w:val="006E4577"/>
    <w:rsid w:val="006E4EB4"/>
    <w:rsid w:val="006E6B43"/>
    <w:rsid w:val="006E72D9"/>
    <w:rsid w:val="006E7720"/>
    <w:rsid w:val="006E78F1"/>
    <w:rsid w:val="006F0646"/>
    <w:rsid w:val="006F1C21"/>
    <w:rsid w:val="006F2CC3"/>
    <w:rsid w:val="006F4034"/>
    <w:rsid w:val="006F4B44"/>
    <w:rsid w:val="006F4C0C"/>
    <w:rsid w:val="006F5F76"/>
    <w:rsid w:val="006F63E7"/>
    <w:rsid w:val="006F73CD"/>
    <w:rsid w:val="006F7431"/>
    <w:rsid w:val="006F788E"/>
    <w:rsid w:val="006F7C10"/>
    <w:rsid w:val="007018E5"/>
    <w:rsid w:val="0070292C"/>
    <w:rsid w:val="00702A6E"/>
    <w:rsid w:val="007032F2"/>
    <w:rsid w:val="00703B7A"/>
    <w:rsid w:val="00703F7F"/>
    <w:rsid w:val="00704426"/>
    <w:rsid w:val="0070497E"/>
    <w:rsid w:val="007050AC"/>
    <w:rsid w:val="007050AF"/>
    <w:rsid w:val="00705608"/>
    <w:rsid w:val="0070651E"/>
    <w:rsid w:val="00706EE7"/>
    <w:rsid w:val="0070726C"/>
    <w:rsid w:val="007074E6"/>
    <w:rsid w:val="00707A7C"/>
    <w:rsid w:val="00710042"/>
    <w:rsid w:val="00710410"/>
    <w:rsid w:val="00711A90"/>
    <w:rsid w:val="00712C96"/>
    <w:rsid w:val="00713000"/>
    <w:rsid w:val="007135EA"/>
    <w:rsid w:val="00713C33"/>
    <w:rsid w:val="0071418F"/>
    <w:rsid w:val="00714480"/>
    <w:rsid w:val="00714496"/>
    <w:rsid w:val="00716D26"/>
    <w:rsid w:val="00717175"/>
    <w:rsid w:val="00717EA9"/>
    <w:rsid w:val="007206D8"/>
    <w:rsid w:val="00720C4B"/>
    <w:rsid w:val="00720DB5"/>
    <w:rsid w:val="00721520"/>
    <w:rsid w:val="00721FAC"/>
    <w:rsid w:val="007229A3"/>
    <w:rsid w:val="00723183"/>
    <w:rsid w:val="00723B04"/>
    <w:rsid w:val="00723E9F"/>
    <w:rsid w:val="00725594"/>
    <w:rsid w:val="00726BCC"/>
    <w:rsid w:val="00726E7B"/>
    <w:rsid w:val="00727500"/>
    <w:rsid w:val="0072772D"/>
    <w:rsid w:val="00727B47"/>
    <w:rsid w:val="00727B77"/>
    <w:rsid w:val="007301C2"/>
    <w:rsid w:val="0073050E"/>
    <w:rsid w:val="00731A55"/>
    <w:rsid w:val="00732B44"/>
    <w:rsid w:val="00733146"/>
    <w:rsid w:val="007331A9"/>
    <w:rsid w:val="007331C7"/>
    <w:rsid w:val="00733721"/>
    <w:rsid w:val="00733ABC"/>
    <w:rsid w:val="00733CDD"/>
    <w:rsid w:val="00734368"/>
    <w:rsid w:val="007352A5"/>
    <w:rsid w:val="00735503"/>
    <w:rsid w:val="00735872"/>
    <w:rsid w:val="00735D3C"/>
    <w:rsid w:val="00735F7B"/>
    <w:rsid w:val="00736504"/>
    <w:rsid w:val="0073674E"/>
    <w:rsid w:val="00737691"/>
    <w:rsid w:val="00737953"/>
    <w:rsid w:val="00737D34"/>
    <w:rsid w:val="00740033"/>
    <w:rsid w:val="00741F56"/>
    <w:rsid w:val="00742165"/>
    <w:rsid w:val="007425E0"/>
    <w:rsid w:val="007438BF"/>
    <w:rsid w:val="00743C44"/>
    <w:rsid w:val="00743CDF"/>
    <w:rsid w:val="00743D57"/>
    <w:rsid w:val="00744849"/>
    <w:rsid w:val="00745A86"/>
    <w:rsid w:val="007462EE"/>
    <w:rsid w:val="00747071"/>
    <w:rsid w:val="007470E4"/>
    <w:rsid w:val="007476EA"/>
    <w:rsid w:val="0074787B"/>
    <w:rsid w:val="00747C67"/>
    <w:rsid w:val="00750B42"/>
    <w:rsid w:val="00750F23"/>
    <w:rsid w:val="00751317"/>
    <w:rsid w:val="00751F29"/>
    <w:rsid w:val="00751F44"/>
    <w:rsid w:val="00751F51"/>
    <w:rsid w:val="00751F68"/>
    <w:rsid w:val="00752A82"/>
    <w:rsid w:val="00752E45"/>
    <w:rsid w:val="007542BE"/>
    <w:rsid w:val="00755657"/>
    <w:rsid w:val="00755900"/>
    <w:rsid w:val="00755B9A"/>
    <w:rsid w:val="007564DB"/>
    <w:rsid w:val="00756595"/>
    <w:rsid w:val="007567CA"/>
    <w:rsid w:val="00756E32"/>
    <w:rsid w:val="00757638"/>
    <w:rsid w:val="00757A23"/>
    <w:rsid w:val="00760843"/>
    <w:rsid w:val="00761F92"/>
    <w:rsid w:val="00761FD1"/>
    <w:rsid w:val="00763644"/>
    <w:rsid w:val="00763DBB"/>
    <w:rsid w:val="00764212"/>
    <w:rsid w:val="00764691"/>
    <w:rsid w:val="00764D2A"/>
    <w:rsid w:val="00765B82"/>
    <w:rsid w:val="007664DA"/>
    <w:rsid w:val="007671D5"/>
    <w:rsid w:val="00767C3A"/>
    <w:rsid w:val="00770022"/>
    <w:rsid w:val="007705E4"/>
    <w:rsid w:val="007711C7"/>
    <w:rsid w:val="00771A93"/>
    <w:rsid w:val="00772695"/>
    <w:rsid w:val="00772C66"/>
    <w:rsid w:val="00772E2C"/>
    <w:rsid w:val="00773A43"/>
    <w:rsid w:val="00773B72"/>
    <w:rsid w:val="0077439A"/>
    <w:rsid w:val="007749E2"/>
    <w:rsid w:val="00774E13"/>
    <w:rsid w:val="00775B30"/>
    <w:rsid w:val="00776025"/>
    <w:rsid w:val="007763B2"/>
    <w:rsid w:val="00776E45"/>
    <w:rsid w:val="00780A0A"/>
    <w:rsid w:val="00781686"/>
    <w:rsid w:val="00781DF4"/>
    <w:rsid w:val="00782CB2"/>
    <w:rsid w:val="00783B38"/>
    <w:rsid w:val="00785581"/>
    <w:rsid w:val="00785648"/>
    <w:rsid w:val="007868D3"/>
    <w:rsid w:val="00787D2D"/>
    <w:rsid w:val="00790090"/>
    <w:rsid w:val="00790CE7"/>
    <w:rsid w:val="00790F65"/>
    <w:rsid w:val="00791DDB"/>
    <w:rsid w:val="00792346"/>
    <w:rsid w:val="00792AF9"/>
    <w:rsid w:val="00792C75"/>
    <w:rsid w:val="00792D4E"/>
    <w:rsid w:val="00793780"/>
    <w:rsid w:val="00793B43"/>
    <w:rsid w:val="00794727"/>
    <w:rsid w:val="00795133"/>
    <w:rsid w:val="0079552D"/>
    <w:rsid w:val="0079630C"/>
    <w:rsid w:val="00796970"/>
    <w:rsid w:val="007979C6"/>
    <w:rsid w:val="00797EC3"/>
    <w:rsid w:val="007A0260"/>
    <w:rsid w:val="007A04E7"/>
    <w:rsid w:val="007A0DE7"/>
    <w:rsid w:val="007A1512"/>
    <w:rsid w:val="007A1708"/>
    <w:rsid w:val="007A18D8"/>
    <w:rsid w:val="007A1A90"/>
    <w:rsid w:val="007A414A"/>
    <w:rsid w:val="007A465B"/>
    <w:rsid w:val="007A479D"/>
    <w:rsid w:val="007A642F"/>
    <w:rsid w:val="007A6A43"/>
    <w:rsid w:val="007A7186"/>
    <w:rsid w:val="007B03A3"/>
    <w:rsid w:val="007B09F1"/>
    <w:rsid w:val="007B0DFA"/>
    <w:rsid w:val="007B1C30"/>
    <w:rsid w:val="007B2825"/>
    <w:rsid w:val="007B3E98"/>
    <w:rsid w:val="007B4EE6"/>
    <w:rsid w:val="007B776C"/>
    <w:rsid w:val="007C0BD8"/>
    <w:rsid w:val="007C1DD1"/>
    <w:rsid w:val="007C25A3"/>
    <w:rsid w:val="007C2709"/>
    <w:rsid w:val="007C36A7"/>
    <w:rsid w:val="007C3710"/>
    <w:rsid w:val="007C398C"/>
    <w:rsid w:val="007C4152"/>
    <w:rsid w:val="007C46F3"/>
    <w:rsid w:val="007C47DD"/>
    <w:rsid w:val="007C54BE"/>
    <w:rsid w:val="007C56E4"/>
    <w:rsid w:val="007C5B96"/>
    <w:rsid w:val="007C6820"/>
    <w:rsid w:val="007C6F6D"/>
    <w:rsid w:val="007C79C5"/>
    <w:rsid w:val="007D0809"/>
    <w:rsid w:val="007D0942"/>
    <w:rsid w:val="007D3433"/>
    <w:rsid w:val="007D3EAD"/>
    <w:rsid w:val="007D59CE"/>
    <w:rsid w:val="007D5E63"/>
    <w:rsid w:val="007D639C"/>
    <w:rsid w:val="007D6F56"/>
    <w:rsid w:val="007D703A"/>
    <w:rsid w:val="007D7262"/>
    <w:rsid w:val="007D74E3"/>
    <w:rsid w:val="007E0088"/>
    <w:rsid w:val="007E0234"/>
    <w:rsid w:val="007E069B"/>
    <w:rsid w:val="007E09E5"/>
    <w:rsid w:val="007E1634"/>
    <w:rsid w:val="007E1C66"/>
    <w:rsid w:val="007E2110"/>
    <w:rsid w:val="007E2165"/>
    <w:rsid w:val="007E244D"/>
    <w:rsid w:val="007E36E5"/>
    <w:rsid w:val="007E51C2"/>
    <w:rsid w:val="007E5E59"/>
    <w:rsid w:val="007E6304"/>
    <w:rsid w:val="007E6482"/>
    <w:rsid w:val="007E68A3"/>
    <w:rsid w:val="007E695A"/>
    <w:rsid w:val="007E702B"/>
    <w:rsid w:val="007E732F"/>
    <w:rsid w:val="007F07ED"/>
    <w:rsid w:val="007F23F9"/>
    <w:rsid w:val="007F3682"/>
    <w:rsid w:val="007F4540"/>
    <w:rsid w:val="007F4590"/>
    <w:rsid w:val="007F5119"/>
    <w:rsid w:val="007F5776"/>
    <w:rsid w:val="007F5D3F"/>
    <w:rsid w:val="007F60A8"/>
    <w:rsid w:val="007F67C3"/>
    <w:rsid w:val="007F6ECF"/>
    <w:rsid w:val="007F71CE"/>
    <w:rsid w:val="007F7B4D"/>
    <w:rsid w:val="007F7BB7"/>
    <w:rsid w:val="00800B04"/>
    <w:rsid w:val="00802B0D"/>
    <w:rsid w:val="00805CC6"/>
    <w:rsid w:val="00807025"/>
    <w:rsid w:val="00807CD5"/>
    <w:rsid w:val="0081006F"/>
    <w:rsid w:val="008117C5"/>
    <w:rsid w:val="00811E74"/>
    <w:rsid w:val="00812675"/>
    <w:rsid w:val="00812889"/>
    <w:rsid w:val="00812B20"/>
    <w:rsid w:val="00812DCF"/>
    <w:rsid w:val="00812F89"/>
    <w:rsid w:val="008137E5"/>
    <w:rsid w:val="0081479F"/>
    <w:rsid w:val="008149A2"/>
    <w:rsid w:val="00815B9B"/>
    <w:rsid w:val="00815CF8"/>
    <w:rsid w:val="00816B0E"/>
    <w:rsid w:val="00817885"/>
    <w:rsid w:val="008178EA"/>
    <w:rsid w:val="00817F34"/>
    <w:rsid w:val="0082067E"/>
    <w:rsid w:val="008208D9"/>
    <w:rsid w:val="00820EAF"/>
    <w:rsid w:val="00821E3E"/>
    <w:rsid w:val="008220CD"/>
    <w:rsid w:val="0082259E"/>
    <w:rsid w:val="00822C00"/>
    <w:rsid w:val="00822E13"/>
    <w:rsid w:val="00823165"/>
    <w:rsid w:val="00823D33"/>
    <w:rsid w:val="00824B54"/>
    <w:rsid w:val="0082580D"/>
    <w:rsid w:val="00825D11"/>
    <w:rsid w:val="00825D56"/>
    <w:rsid w:val="00825EE1"/>
    <w:rsid w:val="0082602A"/>
    <w:rsid w:val="008260C6"/>
    <w:rsid w:val="00826506"/>
    <w:rsid w:val="00826950"/>
    <w:rsid w:val="008302CE"/>
    <w:rsid w:val="00830994"/>
    <w:rsid w:val="00831220"/>
    <w:rsid w:val="0083167D"/>
    <w:rsid w:val="00831B93"/>
    <w:rsid w:val="00831BD0"/>
    <w:rsid w:val="00832047"/>
    <w:rsid w:val="00832C38"/>
    <w:rsid w:val="0083321E"/>
    <w:rsid w:val="00835354"/>
    <w:rsid w:val="008354BD"/>
    <w:rsid w:val="0083580F"/>
    <w:rsid w:val="00835A31"/>
    <w:rsid w:val="00836330"/>
    <w:rsid w:val="008377AE"/>
    <w:rsid w:val="008408C4"/>
    <w:rsid w:val="00840BC5"/>
    <w:rsid w:val="00840C4E"/>
    <w:rsid w:val="00840F4B"/>
    <w:rsid w:val="00841263"/>
    <w:rsid w:val="0084237B"/>
    <w:rsid w:val="00842BC6"/>
    <w:rsid w:val="00842CEA"/>
    <w:rsid w:val="008435F9"/>
    <w:rsid w:val="00844F48"/>
    <w:rsid w:val="00845EC0"/>
    <w:rsid w:val="00845F38"/>
    <w:rsid w:val="00846C10"/>
    <w:rsid w:val="00850324"/>
    <w:rsid w:val="008506E1"/>
    <w:rsid w:val="0085246A"/>
    <w:rsid w:val="008538AA"/>
    <w:rsid w:val="00854465"/>
    <w:rsid w:val="00854C13"/>
    <w:rsid w:val="00854E72"/>
    <w:rsid w:val="00855FFC"/>
    <w:rsid w:val="008562D3"/>
    <w:rsid w:val="008573BF"/>
    <w:rsid w:val="00857966"/>
    <w:rsid w:val="008600D7"/>
    <w:rsid w:val="0086084C"/>
    <w:rsid w:val="00860B67"/>
    <w:rsid w:val="00862510"/>
    <w:rsid w:val="00862659"/>
    <w:rsid w:val="00862B60"/>
    <w:rsid w:val="008636E8"/>
    <w:rsid w:val="00863D75"/>
    <w:rsid w:val="00864265"/>
    <w:rsid w:val="00864599"/>
    <w:rsid w:val="0086551A"/>
    <w:rsid w:val="0086553C"/>
    <w:rsid w:val="00866A3D"/>
    <w:rsid w:val="00866EA5"/>
    <w:rsid w:val="00870510"/>
    <w:rsid w:val="00870597"/>
    <w:rsid w:val="008715E6"/>
    <w:rsid w:val="00871DFC"/>
    <w:rsid w:val="00872CB7"/>
    <w:rsid w:val="00873C07"/>
    <w:rsid w:val="00873F86"/>
    <w:rsid w:val="008750B8"/>
    <w:rsid w:val="00875734"/>
    <w:rsid w:val="00875787"/>
    <w:rsid w:val="008759A8"/>
    <w:rsid w:val="00876122"/>
    <w:rsid w:val="00877569"/>
    <w:rsid w:val="00877EA6"/>
    <w:rsid w:val="0088062F"/>
    <w:rsid w:val="00880E9F"/>
    <w:rsid w:val="00881580"/>
    <w:rsid w:val="00881EF4"/>
    <w:rsid w:val="008822C0"/>
    <w:rsid w:val="0088264F"/>
    <w:rsid w:val="008831B8"/>
    <w:rsid w:val="00883591"/>
    <w:rsid w:val="00884206"/>
    <w:rsid w:val="0089009F"/>
    <w:rsid w:val="00890CC0"/>
    <w:rsid w:val="00890F18"/>
    <w:rsid w:val="00893252"/>
    <w:rsid w:val="008933DD"/>
    <w:rsid w:val="00893F44"/>
    <w:rsid w:val="00894650"/>
    <w:rsid w:val="00894774"/>
    <w:rsid w:val="00894C19"/>
    <w:rsid w:val="00895C12"/>
    <w:rsid w:val="00896D7C"/>
    <w:rsid w:val="00896DD1"/>
    <w:rsid w:val="0089786D"/>
    <w:rsid w:val="00897910"/>
    <w:rsid w:val="00897FC3"/>
    <w:rsid w:val="008A0104"/>
    <w:rsid w:val="008A0126"/>
    <w:rsid w:val="008A0C0F"/>
    <w:rsid w:val="008A133E"/>
    <w:rsid w:val="008A135E"/>
    <w:rsid w:val="008A20C8"/>
    <w:rsid w:val="008A280F"/>
    <w:rsid w:val="008A34E4"/>
    <w:rsid w:val="008A623B"/>
    <w:rsid w:val="008A6917"/>
    <w:rsid w:val="008A714A"/>
    <w:rsid w:val="008A740C"/>
    <w:rsid w:val="008A7412"/>
    <w:rsid w:val="008A7461"/>
    <w:rsid w:val="008B058D"/>
    <w:rsid w:val="008B109F"/>
    <w:rsid w:val="008B136A"/>
    <w:rsid w:val="008B1670"/>
    <w:rsid w:val="008B18EE"/>
    <w:rsid w:val="008B1CE0"/>
    <w:rsid w:val="008B2392"/>
    <w:rsid w:val="008B43E1"/>
    <w:rsid w:val="008B46AB"/>
    <w:rsid w:val="008B5120"/>
    <w:rsid w:val="008B54A4"/>
    <w:rsid w:val="008B5619"/>
    <w:rsid w:val="008B633D"/>
    <w:rsid w:val="008B67EB"/>
    <w:rsid w:val="008B6DBB"/>
    <w:rsid w:val="008B72A5"/>
    <w:rsid w:val="008B769F"/>
    <w:rsid w:val="008B7C90"/>
    <w:rsid w:val="008C07B1"/>
    <w:rsid w:val="008C11DB"/>
    <w:rsid w:val="008C1A8C"/>
    <w:rsid w:val="008C24F8"/>
    <w:rsid w:val="008C4494"/>
    <w:rsid w:val="008C44C3"/>
    <w:rsid w:val="008C4B54"/>
    <w:rsid w:val="008C51AE"/>
    <w:rsid w:val="008C59FA"/>
    <w:rsid w:val="008C5F09"/>
    <w:rsid w:val="008C6A96"/>
    <w:rsid w:val="008D0CCA"/>
    <w:rsid w:val="008D186C"/>
    <w:rsid w:val="008D2178"/>
    <w:rsid w:val="008D258D"/>
    <w:rsid w:val="008D2738"/>
    <w:rsid w:val="008D34D4"/>
    <w:rsid w:val="008D35A5"/>
    <w:rsid w:val="008D3627"/>
    <w:rsid w:val="008D3C5E"/>
    <w:rsid w:val="008D403A"/>
    <w:rsid w:val="008D5425"/>
    <w:rsid w:val="008D5849"/>
    <w:rsid w:val="008D5D74"/>
    <w:rsid w:val="008D5F7E"/>
    <w:rsid w:val="008D622B"/>
    <w:rsid w:val="008D66AD"/>
    <w:rsid w:val="008D6DA9"/>
    <w:rsid w:val="008D6DAC"/>
    <w:rsid w:val="008E2305"/>
    <w:rsid w:val="008E37CD"/>
    <w:rsid w:val="008E3B5E"/>
    <w:rsid w:val="008E3DAF"/>
    <w:rsid w:val="008E3F4A"/>
    <w:rsid w:val="008E3F56"/>
    <w:rsid w:val="008E4049"/>
    <w:rsid w:val="008E416C"/>
    <w:rsid w:val="008E48FE"/>
    <w:rsid w:val="008E4B94"/>
    <w:rsid w:val="008E4C99"/>
    <w:rsid w:val="008E4CBA"/>
    <w:rsid w:val="008E5038"/>
    <w:rsid w:val="008E5808"/>
    <w:rsid w:val="008E5B38"/>
    <w:rsid w:val="008E6D44"/>
    <w:rsid w:val="008E707B"/>
    <w:rsid w:val="008E7BB0"/>
    <w:rsid w:val="008F03E4"/>
    <w:rsid w:val="008F0F4B"/>
    <w:rsid w:val="008F194A"/>
    <w:rsid w:val="008F3011"/>
    <w:rsid w:val="008F43F4"/>
    <w:rsid w:val="008F4645"/>
    <w:rsid w:val="008F55F3"/>
    <w:rsid w:val="008F6828"/>
    <w:rsid w:val="008F694E"/>
    <w:rsid w:val="008F7C62"/>
    <w:rsid w:val="009000BF"/>
    <w:rsid w:val="00901611"/>
    <w:rsid w:val="009019BC"/>
    <w:rsid w:val="00901BD1"/>
    <w:rsid w:val="00901CE0"/>
    <w:rsid w:val="00901E62"/>
    <w:rsid w:val="00902D5F"/>
    <w:rsid w:val="009036C6"/>
    <w:rsid w:val="00903D24"/>
    <w:rsid w:val="00903FE0"/>
    <w:rsid w:val="009045B4"/>
    <w:rsid w:val="009049A9"/>
    <w:rsid w:val="0090593B"/>
    <w:rsid w:val="0090629F"/>
    <w:rsid w:val="00907693"/>
    <w:rsid w:val="0090786C"/>
    <w:rsid w:val="00910B6B"/>
    <w:rsid w:val="00910F9C"/>
    <w:rsid w:val="009113E8"/>
    <w:rsid w:val="00911CD5"/>
    <w:rsid w:val="0091286C"/>
    <w:rsid w:val="00912F59"/>
    <w:rsid w:val="00914217"/>
    <w:rsid w:val="00914C4C"/>
    <w:rsid w:val="00915155"/>
    <w:rsid w:val="00915556"/>
    <w:rsid w:val="00916DA0"/>
    <w:rsid w:val="009177BA"/>
    <w:rsid w:val="00917977"/>
    <w:rsid w:val="00920BAF"/>
    <w:rsid w:val="009210A6"/>
    <w:rsid w:val="009215C7"/>
    <w:rsid w:val="00921B94"/>
    <w:rsid w:val="00921C57"/>
    <w:rsid w:val="00921DC4"/>
    <w:rsid w:val="009224CF"/>
    <w:rsid w:val="00922AE0"/>
    <w:rsid w:val="00923128"/>
    <w:rsid w:val="0092338D"/>
    <w:rsid w:val="00923F50"/>
    <w:rsid w:val="00924156"/>
    <w:rsid w:val="00924378"/>
    <w:rsid w:val="00924701"/>
    <w:rsid w:val="00924D6D"/>
    <w:rsid w:val="009253EF"/>
    <w:rsid w:val="009268EB"/>
    <w:rsid w:val="00927CF6"/>
    <w:rsid w:val="00930150"/>
    <w:rsid w:val="00931490"/>
    <w:rsid w:val="00931B5E"/>
    <w:rsid w:val="0093264D"/>
    <w:rsid w:val="00932F2C"/>
    <w:rsid w:val="00933D60"/>
    <w:rsid w:val="00933DC4"/>
    <w:rsid w:val="00934703"/>
    <w:rsid w:val="0093497D"/>
    <w:rsid w:val="00934E5C"/>
    <w:rsid w:val="00935427"/>
    <w:rsid w:val="009355B9"/>
    <w:rsid w:val="00936228"/>
    <w:rsid w:val="009376FA"/>
    <w:rsid w:val="0093792E"/>
    <w:rsid w:val="00941425"/>
    <w:rsid w:val="00941DA5"/>
    <w:rsid w:val="0094292F"/>
    <w:rsid w:val="00942C31"/>
    <w:rsid w:val="0094321E"/>
    <w:rsid w:val="00943320"/>
    <w:rsid w:val="00943BCB"/>
    <w:rsid w:val="00944363"/>
    <w:rsid w:val="00944940"/>
    <w:rsid w:val="00944D7A"/>
    <w:rsid w:val="00945B9B"/>
    <w:rsid w:val="00946160"/>
    <w:rsid w:val="009465AC"/>
    <w:rsid w:val="009470C3"/>
    <w:rsid w:val="009476E7"/>
    <w:rsid w:val="00947C78"/>
    <w:rsid w:val="0095120B"/>
    <w:rsid w:val="009516B2"/>
    <w:rsid w:val="00951AA8"/>
    <w:rsid w:val="00951B0D"/>
    <w:rsid w:val="009528C6"/>
    <w:rsid w:val="0095404F"/>
    <w:rsid w:val="0095407B"/>
    <w:rsid w:val="0095438C"/>
    <w:rsid w:val="00955103"/>
    <w:rsid w:val="00955ACB"/>
    <w:rsid w:val="00956015"/>
    <w:rsid w:val="0095655E"/>
    <w:rsid w:val="00956DB2"/>
    <w:rsid w:val="00957463"/>
    <w:rsid w:val="0095776D"/>
    <w:rsid w:val="00957B44"/>
    <w:rsid w:val="00960374"/>
    <w:rsid w:val="00960837"/>
    <w:rsid w:val="00960A41"/>
    <w:rsid w:val="009619D6"/>
    <w:rsid w:val="00962CDA"/>
    <w:rsid w:val="009635A4"/>
    <w:rsid w:val="009648FB"/>
    <w:rsid w:val="00964C3F"/>
    <w:rsid w:val="00966073"/>
    <w:rsid w:val="0096619F"/>
    <w:rsid w:val="00967ABE"/>
    <w:rsid w:val="00970E8D"/>
    <w:rsid w:val="0097104B"/>
    <w:rsid w:val="00972B1C"/>
    <w:rsid w:val="00973378"/>
    <w:rsid w:val="00973C76"/>
    <w:rsid w:val="0097401D"/>
    <w:rsid w:val="00974EA7"/>
    <w:rsid w:val="00975080"/>
    <w:rsid w:val="00975101"/>
    <w:rsid w:val="00975817"/>
    <w:rsid w:val="00975F4E"/>
    <w:rsid w:val="00976118"/>
    <w:rsid w:val="00976917"/>
    <w:rsid w:val="00977811"/>
    <w:rsid w:val="0098058B"/>
    <w:rsid w:val="00980D77"/>
    <w:rsid w:val="00980E5D"/>
    <w:rsid w:val="00981818"/>
    <w:rsid w:val="009818BE"/>
    <w:rsid w:val="00982138"/>
    <w:rsid w:val="00982205"/>
    <w:rsid w:val="00983114"/>
    <w:rsid w:val="00983D92"/>
    <w:rsid w:val="00983E69"/>
    <w:rsid w:val="00984BA9"/>
    <w:rsid w:val="00985953"/>
    <w:rsid w:val="00985D2C"/>
    <w:rsid w:val="009860F8"/>
    <w:rsid w:val="00986FA6"/>
    <w:rsid w:val="00987EB4"/>
    <w:rsid w:val="009926E4"/>
    <w:rsid w:val="00992F78"/>
    <w:rsid w:val="00993C00"/>
    <w:rsid w:val="00993D8F"/>
    <w:rsid w:val="0099402D"/>
    <w:rsid w:val="00994037"/>
    <w:rsid w:val="0099436B"/>
    <w:rsid w:val="00994C43"/>
    <w:rsid w:val="00995427"/>
    <w:rsid w:val="00995ED4"/>
    <w:rsid w:val="00995F30"/>
    <w:rsid w:val="00996B86"/>
    <w:rsid w:val="009971EE"/>
    <w:rsid w:val="009973A0"/>
    <w:rsid w:val="00997B87"/>
    <w:rsid w:val="00997BBC"/>
    <w:rsid w:val="009A02AA"/>
    <w:rsid w:val="009A0F76"/>
    <w:rsid w:val="009A17C9"/>
    <w:rsid w:val="009A1B60"/>
    <w:rsid w:val="009A2D97"/>
    <w:rsid w:val="009A5222"/>
    <w:rsid w:val="009A584F"/>
    <w:rsid w:val="009A7E41"/>
    <w:rsid w:val="009B0468"/>
    <w:rsid w:val="009B048B"/>
    <w:rsid w:val="009B0668"/>
    <w:rsid w:val="009B06CB"/>
    <w:rsid w:val="009B0918"/>
    <w:rsid w:val="009B1257"/>
    <w:rsid w:val="009B1848"/>
    <w:rsid w:val="009B349D"/>
    <w:rsid w:val="009B4E66"/>
    <w:rsid w:val="009B56F1"/>
    <w:rsid w:val="009B5D14"/>
    <w:rsid w:val="009B5D6F"/>
    <w:rsid w:val="009B6D73"/>
    <w:rsid w:val="009B7650"/>
    <w:rsid w:val="009B7A75"/>
    <w:rsid w:val="009C0DEC"/>
    <w:rsid w:val="009C13A8"/>
    <w:rsid w:val="009C2265"/>
    <w:rsid w:val="009C2A2D"/>
    <w:rsid w:val="009C4B30"/>
    <w:rsid w:val="009C5D28"/>
    <w:rsid w:val="009C5DAA"/>
    <w:rsid w:val="009C5DCA"/>
    <w:rsid w:val="009C620B"/>
    <w:rsid w:val="009C675A"/>
    <w:rsid w:val="009C6E7A"/>
    <w:rsid w:val="009C7520"/>
    <w:rsid w:val="009C7579"/>
    <w:rsid w:val="009D0821"/>
    <w:rsid w:val="009D1129"/>
    <w:rsid w:val="009D1372"/>
    <w:rsid w:val="009D1661"/>
    <w:rsid w:val="009D1698"/>
    <w:rsid w:val="009D1828"/>
    <w:rsid w:val="009D29C3"/>
    <w:rsid w:val="009D450F"/>
    <w:rsid w:val="009D4BCA"/>
    <w:rsid w:val="009D4F7B"/>
    <w:rsid w:val="009D5A86"/>
    <w:rsid w:val="009D617B"/>
    <w:rsid w:val="009D77DB"/>
    <w:rsid w:val="009D7A3E"/>
    <w:rsid w:val="009E0B74"/>
    <w:rsid w:val="009E0FE9"/>
    <w:rsid w:val="009E0FED"/>
    <w:rsid w:val="009E1B74"/>
    <w:rsid w:val="009E26FD"/>
    <w:rsid w:val="009E3C5E"/>
    <w:rsid w:val="009E4079"/>
    <w:rsid w:val="009E43F5"/>
    <w:rsid w:val="009E4B41"/>
    <w:rsid w:val="009E4FDD"/>
    <w:rsid w:val="009E57D5"/>
    <w:rsid w:val="009E6212"/>
    <w:rsid w:val="009E692E"/>
    <w:rsid w:val="009E6B72"/>
    <w:rsid w:val="009F0294"/>
    <w:rsid w:val="009F08DE"/>
    <w:rsid w:val="009F154C"/>
    <w:rsid w:val="009F1DBD"/>
    <w:rsid w:val="009F3005"/>
    <w:rsid w:val="009F3D69"/>
    <w:rsid w:val="009F405A"/>
    <w:rsid w:val="009F4247"/>
    <w:rsid w:val="009F47CE"/>
    <w:rsid w:val="009F494F"/>
    <w:rsid w:val="009F731D"/>
    <w:rsid w:val="009F7B60"/>
    <w:rsid w:val="00A011E9"/>
    <w:rsid w:val="00A01457"/>
    <w:rsid w:val="00A0215E"/>
    <w:rsid w:val="00A02F77"/>
    <w:rsid w:val="00A03483"/>
    <w:rsid w:val="00A035F0"/>
    <w:rsid w:val="00A03BCD"/>
    <w:rsid w:val="00A03F07"/>
    <w:rsid w:val="00A03FD2"/>
    <w:rsid w:val="00A04198"/>
    <w:rsid w:val="00A051D6"/>
    <w:rsid w:val="00A05590"/>
    <w:rsid w:val="00A0588D"/>
    <w:rsid w:val="00A05BC9"/>
    <w:rsid w:val="00A07FE4"/>
    <w:rsid w:val="00A1064D"/>
    <w:rsid w:val="00A13425"/>
    <w:rsid w:val="00A1348B"/>
    <w:rsid w:val="00A135E8"/>
    <w:rsid w:val="00A135F4"/>
    <w:rsid w:val="00A13D58"/>
    <w:rsid w:val="00A13FE2"/>
    <w:rsid w:val="00A14799"/>
    <w:rsid w:val="00A156DB"/>
    <w:rsid w:val="00A15CFD"/>
    <w:rsid w:val="00A16289"/>
    <w:rsid w:val="00A16418"/>
    <w:rsid w:val="00A17119"/>
    <w:rsid w:val="00A175B8"/>
    <w:rsid w:val="00A176E2"/>
    <w:rsid w:val="00A20111"/>
    <w:rsid w:val="00A2013A"/>
    <w:rsid w:val="00A20851"/>
    <w:rsid w:val="00A2183C"/>
    <w:rsid w:val="00A227C0"/>
    <w:rsid w:val="00A22BF3"/>
    <w:rsid w:val="00A231BA"/>
    <w:rsid w:val="00A247A3"/>
    <w:rsid w:val="00A2652D"/>
    <w:rsid w:val="00A2716F"/>
    <w:rsid w:val="00A2732D"/>
    <w:rsid w:val="00A3094D"/>
    <w:rsid w:val="00A30A49"/>
    <w:rsid w:val="00A31553"/>
    <w:rsid w:val="00A32E7F"/>
    <w:rsid w:val="00A332E9"/>
    <w:rsid w:val="00A3355F"/>
    <w:rsid w:val="00A347F1"/>
    <w:rsid w:val="00A34EB3"/>
    <w:rsid w:val="00A34F5D"/>
    <w:rsid w:val="00A3509E"/>
    <w:rsid w:val="00A3523A"/>
    <w:rsid w:val="00A35F7A"/>
    <w:rsid w:val="00A368B6"/>
    <w:rsid w:val="00A3777B"/>
    <w:rsid w:val="00A37BEC"/>
    <w:rsid w:val="00A40569"/>
    <w:rsid w:val="00A40B69"/>
    <w:rsid w:val="00A41D50"/>
    <w:rsid w:val="00A42B53"/>
    <w:rsid w:val="00A42B70"/>
    <w:rsid w:val="00A43C73"/>
    <w:rsid w:val="00A43F3E"/>
    <w:rsid w:val="00A459D2"/>
    <w:rsid w:val="00A46018"/>
    <w:rsid w:val="00A4651F"/>
    <w:rsid w:val="00A46B92"/>
    <w:rsid w:val="00A503BD"/>
    <w:rsid w:val="00A5268A"/>
    <w:rsid w:val="00A53786"/>
    <w:rsid w:val="00A53E23"/>
    <w:rsid w:val="00A54CB3"/>
    <w:rsid w:val="00A55F72"/>
    <w:rsid w:val="00A56B7B"/>
    <w:rsid w:val="00A576DC"/>
    <w:rsid w:val="00A57792"/>
    <w:rsid w:val="00A578EA"/>
    <w:rsid w:val="00A579CD"/>
    <w:rsid w:val="00A57FA4"/>
    <w:rsid w:val="00A60198"/>
    <w:rsid w:val="00A605C3"/>
    <w:rsid w:val="00A60DD6"/>
    <w:rsid w:val="00A616AB"/>
    <w:rsid w:val="00A61A61"/>
    <w:rsid w:val="00A62E8C"/>
    <w:rsid w:val="00A63CC0"/>
    <w:rsid w:val="00A649EC"/>
    <w:rsid w:val="00A65279"/>
    <w:rsid w:val="00A6536C"/>
    <w:rsid w:val="00A65F25"/>
    <w:rsid w:val="00A66AC4"/>
    <w:rsid w:val="00A66C3A"/>
    <w:rsid w:val="00A66EA3"/>
    <w:rsid w:val="00A70E01"/>
    <w:rsid w:val="00A71BC9"/>
    <w:rsid w:val="00A7217A"/>
    <w:rsid w:val="00A72221"/>
    <w:rsid w:val="00A72B50"/>
    <w:rsid w:val="00A73B10"/>
    <w:rsid w:val="00A751C4"/>
    <w:rsid w:val="00A7611A"/>
    <w:rsid w:val="00A76B1A"/>
    <w:rsid w:val="00A7737E"/>
    <w:rsid w:val="00A77A3E"/>
    <w:rsid w:val="00A77E54"/>
    <w:rsid w:val="00A80648"/>
    <w:rsid w:val="00A80732"/>
    <w:rsid w:val="00A81334"/>
    <w:rsid w:val="00A81686"/>
    <w:rsid w:val="00A82026"/>
    <w:rsid w:val="00A82157"/>
    <w:rsid w:val="00A84264"/>
    <w:rsid w:val="00A84499"/>
    <w:rsid w:val="00A84C28"/>
    <w:rsid w:val="00A85275"/>
    <w:rsid w:val="00A85C27"/>
    <w:rsid w:val="00A86068"/>
    <w:rsid w:val="00A86A32"/>
    <w:rsid w:val="00A86B5E"/>
    <w:rsid w:val="00A86D0F"/>
    <w:rsid w:val="00A86DFA"/>
    <w:rsid w:val="00A87AA7"/>
    <w:rsid w:val="00A901DB"/>
    <w:rsid w:val="00A90AFC"/>
    <w:rsid w:val="00A91319"/>
    <w:rsid w:val="00A917B0"/>
    <w:rsid w:val="00A91D75"/>
    <w:rsid w:val="00A92488"/>
    <w:rsid w:val="00A92A14"/>
    <w:rsid w:val="00A93832"/>
    <w:rsid w:val="00A940F6"/>
    <w:rsid w:val="00A956AE"/>
    <w:rsid w:val="00A96B2D"/>
    <w:rsid w:val="00A96C83"/>
    <w:rsid w:val="00AA09FD"/>
    <w:rsid w:val="00AA1A65"/>
    <w:rsid w:val="00AA1BFE"/>
    <w:rsid w:val="00AA1D0B"/>
    <w:rsid w:val="00AA21DA"/>
    <w:rsid w:val="00AA4B91"/>
    <w:rsid w:val="00AA5030"/>
    <w:rsid w:val="00AA5C68"/>
    <w:rsid w:val="00AA627F"/>
    <w:rsid w:val="00AA66E5"/>
    <w:rsid w:val="00AA7523"/>
    <w:rsid w:val="00AA75D6"/>
    <w:rsid w:val="00AA7E88"/>
    <w:rsid w:val="00AB0BB9"/>
    <w:rsid w:val="00AB1382"/>
    <w:rsid w:val="00AB13DA"/>
    <w:rsid w:val="00AB1E15"/>
    <w:rsid w:val="00AB2057"/>
    <w:rsid w:val="00AB2466"/>
    <w:rsid w:val="00AB354B"/>
    <w:rsid w:val="00AB3640"/>
    <w:rsid w:val="00AB54B3"/>
    <w:rsid w:val="00AB59D6"/>
    <w:rsid w:val="00AB5A57"/>
    <w:rsid w:val="00AB7296"/>
    <w:rsid w:val="00AB75B6"/>
    <w:rsid w:val="00AB75EC"/>
    <w:rsid w:val="00AC0B8C"/>
    <w:rsid w:val="00AC0BF3"/>
    <w:rsid w:val="00AC12FD"/>
    <w:rsid w:val="00AC14D9"/>
    <w:rsid w:val="00AC3303"/>
    <w:rsid w:val="00AC343A"/>
    <w:rsid w:val="00AC36A9"/>
    <w:rsid w:val="00AC3D31"/>
    <w:rsid w:val="00AC52F0"/>
    <w:rsid w:val="00AC5B7D"/>
    <w:rsid w:val="00AC5B9A"/>
    <w:rsid w:val="00AC63E4"/>
    <w:rsid w:val="00AC64D0"/>
    <w:rsid w:val="00AC7973"/>
    <w:rsid w:val="00AC7B20"/>
    <w:rsid w:val="00AD0AB4"/>
    <w:rsid w:val="00AD30C6"/>
    <w:rsid w:val="00AD439D"/>
    <w:rsid w:val="00AD6A0E"/>
    <w:rsid w:val="00AD6CEB"/>
    <w:rsid w:val="00AD6FD5"/>
    <w:rsid w:val="00AD7B76"/>
    <w:rsid w:val="00AD7B8F"/>
    <w:rsid w:val="00AE00E8"/>
    <w:rsid w:val="00AE1255"/>
    <w:rsid w:val="00AE2389"/>
    <w:rsid w:val="00AE24EE"/>
    <w:rsid w:val="00AE2D08"/>
    <w:rsid w:val="00AE2DBB"/>
    <w:rsid w:val="00AE343A"/>
    <w:rsid w:val="00AE56A9"/>
    <w:rsid w:val="00AE6C6C"/>
    <w:rsid w:val="00AF049A"/>
    <w:rsid w:val="00AF0779"/>
    <w:rsid w:val="00AF0BF2"/>
    <w:rsid w:val="00AF101B"/>
    <w:rsid w:val="00AF25ED"/>
    <w:rsid w:val="00AF2FE4"/>
    <w:rsid w:val="00AF3491"/>
    <w:rsid w:val="00AF4560"/>
    <w:rsid w:val="00AF5488"/>
    <w:rsid w:val="00AF54BA"/>
    <w:rsid w:val="00AF5792"/>
    <w:rsid w:val="00AF6184"/>
    <w:rsid w:val="00AF6264"/>
    <w:rsid w:val="00AF6726"/>
    <w:rsid w:val="00AF7739"/>
    <w:rsid w:val="00B0011E"/>
    <w:rsid w:val="00B003FD"/>
    <w:rsid w:val="00B0101D"/>
    <w:rsid w:val="00B041F2"/>
    <w:rsid w:val="00B0461E"/>
    <w:rsid w:val="00B04BA4"/>
    <w:rsid w:val="00B04D7F"/>
    <w:rsid w:val="00B05AFB"/>
    <w:rsid w:val="00B05B86"/>
    <w:rsid w:val="00B064DD"/>
    <w:rsid w:val="00B0697C"/>
    <w:rsid w:val="00B07087"/>
    <w:rsid w:val="00B124E1"/>
    <w:rsid w:val="00B12543"/>
    <w:rsid w:val="00B12BCD"/>
    <w:rsid w:val="00B130A8"/>
    <w:rsid w:val="00B143B4"/>
    <w:rsid w:val="00B15480"/>
    <w:rsid w:val="00B15603"/>
    <w:rsid w:val="00B1566C"/>
    <w:rsid w:val="00B15A69"/>
    <w:rsid w:val="00B15DB6"/>
    <w:rsid w:val="00B169C8"/>
    <w:rsid w:val="00B17F0B"/>
    <w:rsid w:val="00B201B7"/>
    <w:rsid w:val="00B20641"/>
    <w:rsid w:val="00B21411"/>
    <w:rsid w:val="00B21D47"/>
    <w:rsid w:val="00B21E1B"/>
    <w:rsid w:val="00B21FF6"/>
    <w:rsid w:val="00B2296A"/>
    <w:rsid w:val="00B2389A"/>
    <w:rsid w:val="00B23CE5"/>
    <w:rsid w:val="00B254F6"/>
    <w:rsid w:val="00B25A83"/>
    <w:rsid w:val="00B269FC"/>
    <w:rsid w:val="00B270B1"/>
    <w:rsid w:val="00B270D1"/>
    <w:rsid w:val="00B27C68"/>
    <w:rsid w:val="00B300E9"/>
    <w:rsid w:val="00B315CB"/>
    <w:rsid w:val="00B31AAC"/>
    <w:rsid w:val="00B3269D"/>
    <w:rsid w:val="00B34FD6"/>
    <w:rsid w:val="00B35FDA"/>
    <w:rsid w:val="00B373D8"/>
    <w:rsid w:val="00B37439"/>
    <w:rsid w:val="00B418B7"/>
    <w:rsid w:val="00B430B4"/>
    <w:rsid w:val="00B4346B"/>
    <w:rsid w:val="00B43839"/>
    <w:rsid w:val="00B44BCB"/>
    <w:rsid w:val="00B45643"/>
    <w:rsid w:val="00B45DDC"/>
    <w:rsid w:val="00B51728"/>
    <w:rsid w:val="00B51B0A"/>
    <w:rsid w:val="00B5232B"/>
    <w:rsid w:val="00B524A1"/>
    <w:rsid w:val="00B52CE6"/>
    <w:rsid w:val="00B52E16"/>
    <w:rsid w:val="00B53239"/>
    <w:rsid w:val="00B53257"/>
    <w:rsid w:val="00B5523B"/>
    <w:rsid w:val="00B552FE"/>
    <w:rsid w:val="00B5581F"/>
    <w:rsid w:val="00B564C1"/>
    <w:rsid w:val="00B56A43"/>
    <w:rsid w:val="00B602BA"/>
    <w:rsid w:val="00B614F3"/>
    <w:rsid w:val="00B619BA"/>
    <w:rsid w:val="00B61B91"/>
    <w:rsid w:val="00B63FBF"/>
    <w:rsid w:val="00B6406E"/>
    <w:rsid w:val="00B648F1"/>
    <w:rsid w:val="00B64F5C"/>
    <w:rsid w:val="00B65D33"/>
    <w:rsid w:val="00B67421"/>
    <w:rsid w:val="00B67B61"/>
    <w:rsid w:val="00B70EDE"/>
    <w:rsid w:val="00B70F83"/>
    <w:rsid w:val="00B715CD"/>
    <w:rsid w:val="00B71D4A"/>
    <w:rsid w:val="00B7305C"/>
    <w:rsid w:val="00B7357D"/>
    <w:rsid w:val="00B73737"/>
    <w:rsid w:val="00B74574"/>
    <w:rsid w:val="00B7473C"/>
    <w:rsid w:val="00B75DEA"/>
    <w:rsid w:val="00B80162"/>
    <w:rsid w:val="00B80B00"/>
    <w:rsid w:val="00B8154C"/>
    <w:rsid w:val="00B81A36"/>
    <w:rsid w:val="00B81C35"/>
    <w:rsid w:val="00B84553"/>
    <w:rsid w:val="00B8471A"/>
    <w:rsid w:val="00B84754"/>
    <w:rsid w:val="00B847DD"/>
    <w:rsid w:val="00B85430"/>
    <w:rsid w:val="00B859CB"/>
    <w:rsid w:val="00B86AC2"/>
    <w:rsid w:val="00B87B8C"/>
    <w:rsid w:val="00B87D21"/>
    <w:rsid w:val="00B90627"/>
    <w:rsid w:val="00B91A41"/>
    <w:rsid w:val="00B91B53"/>
    <w:rsid w:val="00B92A83"/>
    <w:rsid w:val="00B92FF6"/>
    <w:rsid w:val="00B93CF9"/>
    <w:rsid w:val="00B941E4"/>
    <w:rsid w:val="00B94667"/>
    <w:rsid w:val="00B9489F"/>
    <w:rsid w:val="00B953A4"/>
    <w:rsid w:val="00B95B4B"/>
    <w:rsid w:val="00B96513"/>
    <w:rsid w:val="00B96853"/>
    <w:rsid w:val="00B969C7"/>
    <w:rsid w:val="00BA11FA"/>
    <w:rsid w:val="00BA1636"/>
    <w:rsid w:val="00BA1B2E"/>
    <w:rsid w:val="00BA1DA6"/>
    <w:rsid w:val="00BA20D3"/>
    <w:rsid w:val="00BA31D6"/>
    <w:rsid w:val="00BA3A41"/>
    <w:rsid w:val="00BA3F62"/>
    <w:rsid w:val="00BA7159"/>
    <w:rsid w:val="00BA7500"/>
    <w:rsid w:val="00BB0D34"/>
    <w:rsid w:val="00BB1B74"/>
    <w:rsid w:val="00BB1D1D"/>
    <w:rsid w:val="00BB29B0"/>
    <w:rsid w:val="00BB33C0"/>
    <w:rsid w:val="00BB4BDC"/>
    <w:rsid w:val="00BB5044"/>
    <w:rsid w:val="00BB7051"/>
    <w:rsid w:val="00BC15ED"/>
    <w:rsid w:val="00BC1A44"/>
    <w:rsid w:val="00BC225A"/>
    <w:rsid w:val="00BC2623"/>
    <w:rsid w:val="00BC37A9"/>
    <w:rsid w:val="00BC386C"/>
    <w:rsid w:val="00BC3BE7"/>
    <w:rsid w:val="00BC4420"/>
    <w:rsid w:val="00BC46E8"/>
    <w:rsid w:val="00BC479B"/>
    <w:rsid w:val="00BC58A0"/>
    <w:rsid w:val="00BC599F"/>
    <w:rsid w:val="00BC6671"/>
    <w:rsid w:val="00BC66AF"/>
    <w:rsid w:val="00BC6BA4"/>
    <w:rsid w:val="00BC720D"/>
    <w:rsid w:val="00BD0301"/>
    <w:rsid w:val="00BD0391"/>
    <w:rsid w:val="00BD0488"/>
    <w:rsid w:val="00BD0E8D"/>
    <w:rsid w:val="00BD1D7C"/>
    <w:rsid w:val="00BD23F7"/>
    <w:rsid w:val="00BD24F1"/>
    <w:rsid w:val="00BD2975"/>
    <w:rsid w:val="00BD2C0D"/>
    <w:rsid w:val="00BD2D3D"/>
    <w:rsid w:val="00BD4074"/>
    <w:rsid w:val="00BD4589"/>
    <w:rsid w:val="00BD4E43"/>
    <w:rsid w:val="00BD56A9"/>
    <w:rsid w:val="00BD691C"/>
    <w:rsid w:val="00BD6B8C"/>
    <w:rsid w:val="00BD75AB"/>
    <w:rsid w:val="00BD7FEC"/>
    <w:rsid w:val="00BE129B"/>
    <w:rsid w:val="00BE1FDA"/>
    <w:rsid w:val="00BE2C58"/>
    <w:rsid w:val="00BE3407"/>
    <w:rsid w:val="00BE35A3"/>
    <w:rsid w:val="00BE3E39"/>
    <w:rsid w:val="00BE4212"/>
    <w:rsid w:val="00BE4A17"/>
    <w:rsid w:val="00BE4DE5"/>
    <w:rsid w:val="00BE59E7"/>
    <w:rsid w:val="00BE6719"/>
    <w:rsid w:val="00BE758F"/>
    <w:rsid w:val="00BF0015"/>
    <w:rsid w:val="00BF023A"/>
    <w:rsid w:val="00BF2C76"/>
    <w:rsid w:val="00BF2DA0"/>
    <w:rsid w:val="00BF345A"/>
    <w:rsid w:val="00BF3E89"/>
    <w:rsid w:val="00BF4ABB"/>
    <w:rsid w:val="00BF4D34"/>
    <w:rsid w:val="00BF511B"/>
    <w:rsid w:val="00BF6397"/>
    <w:rsid w:val="00BF63AB"/>
    <w:rsid w:val="00BF7EBD"/>
    <w:rsid w:val="00BF7EDC"/>
    <w:rsid w:val="00C009E6"/>
    <w:rsid w:val="00C01AB3"/>
    <w:rsid w:val="00C0215E"/>
    <w:rsid w:val="00C0232F"/>
    <w:rsid w:val="00C0338D"/>
    <w:rsid w:val="00C03A63"/>
    <w:rsid w:val="00C03D31"/>
    <w:rsid w:val="00C03D3E"/>
    <w:rsid w:val="00C03F38"/>
    <w:rsid w:val="00C04113"/>
    <w:rsid w:val="00C0469A"/>
    <w:rsid w:val="00C06A23"/>
    <w:rsid w:val="00C10F5D"/>
    <w:rsid w:val="00C11E00"/>
    <w:rsid w:val="00C125FE"/>
    <w:rsid w:val="00C12713"/>
    <w:rsid w:val="00C145C2"/>
    <w:rsid w:val="00C15B0A"/>
    <w:rsid w:val="00C164B5"/>
    <w:rsid w:val="00C1655A"/>
    <w:rsid w:val="00C16F3C"/>
    <w:rsid w:val="00C17542"/>
    <w:rsid w:val="00C17AD9"/>
    <w:rsid w:val="00C2070E"/>
    <w:rsid w:val="00C20F26"/>
    <w:rsid w:val="00C21B91"/>
    <w:rsid w:val="00C23409"/>
    <w:rsid w:val="00C236ED"/>
    <w:rsid w:val="00C248AF"/>
    <w:rsid w:val="00C24B3A"/>
    <w:rsid w:val="00C24C50"/>
    <w:rsid w:val="00C24ECA"/>
    <w:rsid w:val="00C25E52"/>
    <w:rsid w:val="00C26293"/>
    <w:rsid w:val="00C27322"/>
    <w:rsid w:val="00C304CD"/>
    <w:rsid w:val="00C30543"/>
    <w:rsid w:val="00C30A5D"/>
    <w:rsid w:val="00C30E68"/>
    <w:rsid w:val="00C31D29"/>
    <w:rsid w:val="00C31D6B"/>
    <w:rsid w:val="00C31F9A"/>
    <w:rsid w:val="00C32606"/>
    <w:rsid w:val="00C32AB9"/>
    <w:rsid w:val="00C32E82"/>
    <w:rsid w:val="00C33F9A"/>
    <w:rsid w:val="00C34B79"/>
    <w:rsid w:val="00C35AAA"/>
    <w:rsid w:val="00C362B0"/>
    <w:rsid w:val="00C36740"/>
    <w:rsid w:val="00C36E9A"/>
    <w:rsid w:val="00C36FCB"/>
    <w:rsid w:val="00C40694"/>
    <w:rsid w:val="00C41749"/>
    <w:rsid w:val="00C41C9A"/>
    <w:rsid w:val="00C427AE"/>
    <w:rsid w:val="00C42936"/>
    <w:rsid w:val="00C42A07"/>
    <w:rsid w:val="00C42B9C"/>
    <w:rsid w:val="00C43300"/>
    <w:rsid w:val="00C44197"/>
    <w:rsid w:val="00C44A25"/>
    <w:rsid w:val="00C45508"/>
    <w:rsid w:val="00C464B7"/>
    <w:rsid w:val="00C465BD"/>
    <w:rsid w:val="00C46C9F"/>
    <w:rsid w:val="00C47F2C"/>
    <w:rsid w:val="00C501F1"/>
    <w:rsid w:val="00C50852"/>
    <w:rsid w:val="00C50CC9"/>
    <w:rsid w:val="00C50FEA"/>
    <w:rsid w:val="00C5162A"/>
    <w:rsid w:val="00C52699"/>
    <w:rsid w:val="00C52F83"/>
    <w:rsid w:val="00C53EC3"/>
    <w:rsid w:val="00C5427F"/>
    <w:rsid w:val="00C562A7"/>
    <w:rsid w:val="00C5691C"/>
    <w:rsid w:val="00C56928"/>
    <w:rsid w:val="00C569BF"/>
    <w:rsid w:val="00C56CAD"/>
    <w:rsid w:val="00C5703A"/>
    <w:rsid w:val="00C57A22"/>
    <w:rsid w:val="00C60B7A"/>
    <w:rsid w:val="00C61843"/>
    <w:rsid w:val="00C62FD5"/>
    <w:rsid w:val="00C6323A"/>
    <w:rsid w:val="00C637A0"/>
    <w:rsid w:val="00C63A7A"/>
    <w:rsid w:val="00C64D64"/>
    <w:rsid w:val="00C652BB"/>
    <w:rsid w:val="00C66776"/>
    <w:rsid w:val="00C672FF"/>
    <w:rsid w:val="00C6748C"/>
    <w:rsid w:val="00C6762B"/>
    <w:rsid w:val="00C70EFA"/>
    <w:rsid w:val="00C71E32"/>
    <w:rsid w:val="00C73361"/>
    <w:rsid w:val="00C73562"/>
    <w:rsid w:val="00C73654"/>
    <w:rsid w:val="00C73E9E"/>
    <w:rsid w:val="00C74763"/>
    <w:rsid w:val="00C74FE7"/>
    <w:rsid w:val="00C7593A"/>
    <w:rsid w:val="00C762F5"/>
    <w:rsid w:val="00C7641E"/>
    <w:rsid w:val="00C7774D"/>
    <w:rsid w:val="00C779F1"/>
    <w:rsid w:val="00C77B27"/>
    <w:rsid w:val="00C80BDB"/>
    <w:rsid w:val="00C80CA3"/>
    <w:rsid w:val="00C8212A"/>
    <w:rsid w:val="00C828BC"/>
    <w:rsid w:val="00C82D3D"/>
    <w:rsid w:val="00C82DA1"/>
    <w:rsid w:val="00C84538"/>
    <w:rsid w:val="00C85B78"/>
    <w:rsid w:val="00C869C0"/>
    <w:rsid w:val="00C87193"/>
    <w:rsid w:val="00C87664"/>
    <w:rsid w:val="00C87A4A"/>
    <w:rsid w:val="00C910AF"/>
    <w:rsid w:val="00C9137A"/>
    <w:rsid w:val="00C91701"/>
    <w:rsid w:val="00C91F19"/>
    <w:rsid w:val="00C922C3"/>
    <w:rsid w:val="00C937F9"/>
    <w:rsid w:val="00C93B13"/>
    <w:rsid w:val="00C93CBA"/>
    <w:rsid w:val="00C94F01"/>
    <w:rsid w:val="00C95E74"/>
    <w:rsid w:val="00C9612C"/>
    <w:rsid w:val="00C96BE7"/>
    <w:rsid w:val="00C97513"/>
    <w:rsid w:val="00CA0F49"/>
    <w:rsid w:val="00CA2740"/>
    <w:rsid w:val="00CA33EB"/>
    <w:rsid w:val="00CA3422"/>
    <w:rsid w:val="00CA42AB"/>
    <w:rsid w:val="00CA4553"/>
    <w:rsid w:val="00CA4936"/>
    <w:rsid w:val="00CA4ACB"/>
    <w:rsid w:val="00CA5DAC"/>
    <w:rsid w:val="00CA7BB3"/>
    <w:rsid w:val="00CA7EF3"/>
    <w:rsid w:val="00CB1A95"/>
    <w:rsid w:val="00CB27A1"/>
    <w:rsid w:val="00CB48A0"/>
    <w:rsid w:val="00CB5414"/>
    <w:rsid w:val="00CB616B"/>
    <w:rsid w:val="00CB6AF0"/>
    <w:rsid w:val="00CB6F85"/>
    <w:rsid w:val="00CB710A"/>
    <w:rsid w:val="00CC02A6"/>
    <w:rsid w:val="00CC11AE"/>
    <w:rsid w:val="00CC18E2"/>
    <w:rsid w:val="00CC241D"/>
    <w:rsid w:val="00CC2506"/>
    <w:rsid w:val="00CC2C4E"/>
    <w:rsid w:val="00CC2D34"/>
    <w:rsid w:val="00CC4BB1"/>
    <w:rsid w:val="00CC534C"/>
    <w:rsid w:val="00CC536C"/>
    <w:rsid w:val="00CC5927"/>
    <w:rsid w:val="00CC6293"/>
    <w:rsid w:val="00CC65EF"/>
    <w:rsid w:val="00CC6EBB"/>
    <w:rsid w:val="00CC7FC6"/>
    <w:rsid w:val="00CD07B1"/>
    <w:rsid w:val="00CD1A03"/>
    <w:rsid w:val="00CD1D69"/>
    <w:rsid w:val="00CD24F5"/>
    <w:rsid w:val="00CD2504"/>
    <w:rsid w:val="00CD2548"/>
    <w:rsid w:val="00CD3568"/>
    <w:rsid w:val="00CD3EC9"/>
    <w:rsid w:val="00CD43EC"/>
    <w:rsid w:val="00CD5149"/>
    <w:rsid w:val="00CD59FB"/>
    <w:rsid w:val="00CD6B46"/>
    <w:rsid w:val="00CD752D"/>
    <w:rsid w:val="00CE0FBB"/>
    <w:rsid w:val="00CE11AB"/>
    <w:rsid w:val="00CE152F"/>
    <w:rsid w:val="00CE1938"/>
    <w:rsid w:val="00CE3807"/>
    <w:rsid w:val="00CE42AC"/>
    <w:rsid w:val="00CE5022"/>
    <w:rsid w:val="00CE591C"/>
    <w:rsid w:val="00CE6F17"/>
    <w:rsid w:val="00CF24FC"/>
    <w:rsid w:val="00CF2CA7"/>
    <w:rsid w:val="00CF3047"/>
    <w:rsid w:val="00CF3089"/>
    <w:rsid w:val="00CF327C"/>
    <w:rsid w:val="00CF3C3F"/>
    <w:rsid w:val="00CF3E65"/>
    <w:rsid w:val="00CF4352"/>
    <w:rsid w:val="00CF47A9"/>
    <w:rsid w:val="00CF536A"/>
    <w:rsid w:val="00CF54B5"/>
    <w:rsid w:val="00CF54CF"/>
    <w:rsid w:val="00CF5F94"/>
    <w:rsid w:val="00CF5FB1"/>
    <w:rsid w:val="00CF6542"/>
    <w:rsid w:val="00CF67BC"/>
    <w:rsid w:val="00CF7FB0"/>
    <w:rsid w:val="00D000DD"/>
    <w:rsid w:val="00D0079F"/>
    <w:rsid w:val="00D00A01"/>
    <w:rsid w:val="00D00D31"/>
    <w:rsid w:val="00D019EA"/>
    <w:rsid w:val="00D01FC3"/>
    <w:rsid w:val="00D02846"/>
    <w:rsid w:val="00D03073"/>
    <w:rsid w:val="00D03BB9"/>
    <w:rsid w:val="00D03C49"/>
    <w:rsid w:val="00D040F7"/>
    <w:rsid w:val="00D04373"/>
    <w:rsid w:val="00D04437"/>
    <w:rsid w:val="00D04DA3"/>
    <w:rsid w:val="00D0572F"/>
    <w:rsid w:val="00D06E23"/>
    <w:rsid w:val="00D10C8D"/>
    <w:rsid w:val="00D10DDF"/>
    <w:rsid w:val="00D12458"/>
    <w:rsid w:val="00D12589"/>
    <w:rsid w:val="00D131CE"/>
    <w:rsid w:val="00D13F2E"/>
    <w:rsid w:val="00D143C0"/>
    <w:rsid w:val="00D146E0"/>
    <w:rsid w:val="00D15CA1"/>
    <w:rsid w:val="00D16F65"/>
    <w:rsid w:val="00D20896"/>
    <w:rsid w:val="00D20DC6"/>
    <w:rsid w:val="00D20E4C"/>
    <w:rsid w:val="00D218C2"/>
    <w:rsid w:val="00D24050"/>
    <w:rsid w:val="00D2415C"/>
    <w:rsid w:val="00D246C0"/>
    <w:rsid w:val="00D24860"/>
    <w:rsid w:val="00D24C60"/>
    <w:rsid w:val="00D25588"/>
    <w:rsid w:val="00D2583E"/>
    <w:rsid w:val="00D26827"/>
    <w:rsid w:val="00D26CFF"/>
    <w:rsid w:val="00D26F3F"/>
    <w:rsid w:val="00D2748E"/>
    <w:rsid w:val="00D30293"/>
    <w:rsid w:val="00D318DF"/>
    <w:rsid w:val="00D329EE"/>
    <w:rsid w:val="00D32A58"/>
    <w:rsid w:val="00D32C9A"/>
    <w:rsid w:val="00D33EF5"/>
    <w:rsid w:val="00D3435C"/>
    <w:rsid w:val="00D34A2B"/>
    <w:rsid w:val="00D34A7A"/>
    <w:rsid w:val="00D35154"/>
    <w:rsid w:val="00D35A3D"/>
    <w:rsid w:val="00D35DA5"/>
    <w:rsid w:val="00D35F44"/>
    <w:rsid w:val="00D36232"/>
    <w:rsid w:val="00D36A55"/>
    <w:rsid w:val="00D37507"/>
    <w:rsid w:val="00D40E2C"/>
    <w:rsid w:val="00D41495"/>
    <w:rsid w:val="00D41DA2"/>
    <w:rsid w:val="00D41E58"/>
    <w:rsid w:val="00D42834"/>
    <w:rsid w:val="00D432BB"/>
    <w:rsid w:val="00D43798"/>
    <w:rsid w:val="00D43D94"/>
    <w:rsid w:val="00D476F7"/>
    <w:rsid w:val="00D47A30"/>
    <w:rsid w:val="00D50626"/>
    <w:rsid w:val="00D507D3"/>
    <w:rsid w:val="00D508A5"/>
    <w:rsid w:val="00D50F5E"/>
    <w:rsid w:val="00D52252"/>
    <w:rsid w:val="00D529BB"/>
    <w:rsid w:val="00D544DA"/>
    <w:rsid w:val="00D54509"/>
    <w:rsid w:val="00D54F5E"/>
    <w:rsid w:val="00D5542C"/>
    <w:rsid w:val="00D55CBC"/>
    <w:rsid w:val="00D56A04"/>
    <w:rsid w:val="00D56AA0"/>
    <w:rsid w:val="00D57246"/>
    <w:rsid w:val="00D579BD"/>
    <w:rsid w:val="00D601AA"/>
    <w:rsid w:val="00D603C0"/>
    <w:rsid w:val="00D606AE"/>
    <w:rsid w:val="00D6101F"/>
    <w:rsid w:val="00D61111"/>
    <w:rsid w:val="00D61D11"/>
    <w:rsid w:val="00D62362"/>
    <w:rsid w:val="00D6275D"/>
    <w:rsid w:val="00D62DFD"/>
    <w:rsid w:val="00D6313C"/>
    <w:rsid w:val="00D63A5B"/>
    <w:rsid w:val="00D63A5E"/>
    <w:rsid w:val="00D63BFC"/>
    <w:rsid w:val="00D657F8"/>
    <w:rsid w:val="00D65F0B"/>
    <w:rsid w:val="00D66436"/>
    <w:rsid w:val="00D67947"/>
    <w:rsid w:val="00D71180"/>
    <w:rsid w:val="00D71637"/>
    <w:rsid w:val="00D71DC1"/>
    <w:rsid w:val="00D71F33"/>
    <w:rsid w:val="00D7228E"/>
    <w:rsid w:val="00D72746"/>
    <w:rsid w:val="00D73A72"/>
    <w:rsid w:val="00D73C3A"/>
    <w:rsid w:val="00D761FE"/>
    <w:rsid w:val="00D768E4"/>
    <w:rsid w:val="00D76E36"/>
    <w:rsid w:val="00D7753E"/>
    <w:rsid w:val="00D77D0C"/>
    <w:rsid w:val="00D802C3"/>
    <w:rsid w:val="00D80312"/>
    <w:rsid w:val="00D806DA"/>
    <w:rsid w:val="00D807C7"/>
    <w:rsid w:val="00D80DFE"/>
    <w:rsid w:val="00D80E40"/>
    <w:rsid w:val="00D8125A"/>
    <w:rsid w:val="00D81FA2"/>
    <w:rsid w:val="00D826E1"/>
    <w:rsid w:val="00D83621"/>
    <w:rsid w:val="00D83E7A"/>
    <w:rsid w:val="00D8431E"/>
    <w:rsid w:val="00D8491F"/>
    <w:rsid w:val="00D8524C"/>
    <w:rsid w:val="00D852C8"/>
    <w:rsid w:val="00D854A5"/>
    <w:rsid w:val="00D8570C"/>
    <w:rsid w:val="00D85F78"/>
    <w:rsid w:val="00D8631A"/>
    <w:rsid w:val="00D86523"/>
    <w:rsid w:val="00D86886"/>
    <w:rsid w:val="00D87CD8"/>
    <w:rsid w:val="00D87E4E"/>
    <w:rsid w:val="00D90902"/>
    <w:rsid w:val="00D90C6D"/>
    <w:rsid w:val="00D91161"/>
    <w:rsid w:val="00D93103"/>
    <w:rsid w:val="00D93FB3"/>
    <w:rsid w:val="00D943AF"/>
    <w:rsid w:val="00D9448E"/>
    <w:rsid w:val="00D9454B"/>
    <w:rsid w:val="00D94D62"/>
    <w:rsid w:val="00D958E6"/>
    <w:rsid w:val="00D962E4"/>
    <w:rsid w:val="00D96377"/>
    <w:rsid w:val="00D967B7"/>
    <w:rsid w:val="00DA0BB4"/>
    <w:rsid w:val="00DA104B"/>
    <w:rsid w:val="00DA2529"/>
    <w:rsid w:val="00DA2779"/>
    <w:rsid w:val="00DA3139"/>
    <w:rsid w:val="00DA33F8"/>
    <w:rsid w:val="00DA344D"/>
    <w:rsid w:val="00DA3FEC"/>
    <w:rsid w:val="00DA4D5C"/>
    <w:rsid w:val="00DA57CF"/>
    <w:rsid w:val="00DA6252"/>
    <w:rsid w:val="00DA6D64"/>
    <w:rsid w:val="00DA748F"/>
    <w:rsid w:val="00DA752F"/>
    <w:rsid w:val="00DB2C34"/>
    <w:rsid w:val="00DB3494"/>
    <w:rsid w:val="00DB3541"/>
    <w:rsid w:val="00DB3C6B"/>
    <w:rsid w:val="00DB3CC6"/>
    <w:rsid w:val="00DB44ED"/>
    <w:rsid w:val="00DB4A76"/>
    <w:rsid w:val="00DB4BAE"/>
    <w:rsid w:val="00DB60A0"/>
    <w:rsid w:val="00DB6A0C"/>
    <w:rsid w:val="00DB6CCC"/>
    <w:rsid w:val="00DB74AE"/>
    <w:rsid w:val="00DB797B"/>
    <w:rsid w:val="00DC077F"/>
    <w:rsid w:val="00DC1069"/>
    <w:rsid w:val="00DC1132"/>
    <w:rsid w:val="00DC1641"/>
    <w:rsid w:val="00DC17A1"/>
    <w:rsid w:val="00DC1BD3"/>
    <w:rsid w:val="00DC1CA4"/>
    <w:rsid w:val="00DC2854"/>
    <w:rsid w:val="00DC3359"/>
    <w:rsid w:val="00DC3D4D"/>
    <w:rsid w:val="00DC47AA"/>
    <w:rsid w:val="00DC52BF"/>
    <w:rsid w:val="00DC5739"/>
    <w:rsid w:val="00DC58C8"/>
    <w:rsid w:val="00DC7CFD"/>
    <w:rsid w:val="00DD00E5"/>
    <w:rsid w:val="00DD10A9"/>
    <w:rsid w:val="00DD15E0"/>
    <w:rsid w:val="00DD1F85"/>
    <w:rsid w:val="00DD27AA"/>
    <w:rsid w:val="00DD290A"/>
    <w:rsid w:val="00DD291C"/>
    <w:rsid w:val="00DD2FE7"/>
    <w:rsid w:val="00DD3064"/>
    <w:rsid w:val="00DD3790"/>
    <w:rsid w:val="00DD3CB4"/>
    <w:rsid w:val="00DD505C"/>
    <w:rsid w:val="00DD54F0"/>
    <w:rsid w:val="00DD5BE3"/>
    <w:rsid w:val="00DD7B17"/>
    <w:rsid w:val="00DD7D42"/>
    <w:rsid w:val="00DE0201"/>
    <w:rsid w:val="00DE03A9"/>
    <w:rsid w:val="00DE043B"/>
    <w:rsid w:val="00DE076C"/>
    <w:rsid w:val="00DE0C11"/>
    <w:rsid w:val="00DE2592"/>
    <w:rsid w:val="00DE37C6"/>
    <w:rsid w:val="00DE5A74"/>
    <w:rsid w:val="00DE60E1"/>
    <w:rsid w:val="00DE6340"/>
    <w:rsid w:val="00DE6737"/>
    <w:rsid w:val="00DE6BA5"/>
    <w:rsid w:val="00DE71EB"/>
    <w:rsid w:val="00DE77C8"/>
    <w:rsid w:val="00DE7D67"/>
    <w:rsid w:val="00DF1BC8"/>
    <w:rsid w:val="00DF1CFA"/>
    <w:rsid w:val="00DF2100"/>
    <w:rsid w:val="00DF2168"/>
    <w:rsid w:val="00DF24DA"/>
    <w:rsid w:val="00DF278A"/>
    <w:rsid w:val="00DF425D"/>
    <w:rsid w:val="00DF5272"/>
    <w:rsid w:val="00DF5DD3"/>
    <w:rsid w:val="00DF63F7"/>
    <w:rsid w:val="00DF660E"/>
    <w:rsid w:val="00DF6D85"/>
    <w:rsid w:val="00DF7BF9"/>
    <w:rsid w:val="00E009FF"/>
    <w:rsid w:val="00E00B23"/>
    <w:rsid w:val="00E00BC5"/>
    <w:rsid w:val="00E00EBB"/>
    <w:rsid w:val="00E02736"/>
    <w:rsid w:val="00E037CA"/>
    <w:rsid w:val="00E03B16"/>
    <w:rsid w:val="00E04654"/>
    <w:rsid w:val="00E047EC"/>
    <w:rsid w:val="00E048D0"/>
    <w:rsid w:val="00E04CB2"/>
    <w:rsid w:val="00E05532"/>
    <w:rsid w:val="00E060D5"/>
    <w:rsid w:val="00E0610C"/>
    <w:rsid w:val="00E06396"/>
    <w:rsid w:val="00E06418"/>
    <w:rsid w:val="00E071D3"/>
    <w:rsid w:val="00E0771F"/>
    <w:rsid w:val="00E0778A"/>
    <w:rsid w:val="00E07AD6"/>
    <w:rsid w:val="00E07E9E"/>
    <w:rsid w:val="00E1003A"/>
    <w:rsid w:val="00E109D2"/>
    <w:rsid w:val="00E1116D"/>
    <w:rsid w:val="00E12443"/>
    <w:rsid w:val="00E12570"/>
    <w:rsid w:val="00E129A0"/>
    <w:rsid w:val="00E12BC9"/>
    <w:rsid w:val="00E13D5C"/>
    <w:rsid w:val="00E13F9E"/>
    <w:rsid w:val="00E14515"/>
    <w:rsid w:val="00E15372"/>
    <w:rsid w:val="00E156AD"/>
    <w:rsid w:val="00E15E92"/>
    <w:rsid w:val="00E16111"/>
    <w:rsid w:val="00E16177"/>
    <w:rsid w:val="00E17684"/>
    <w:rsid w:val="00E17BDA"/>
    <w:rsid w:val="00E2010B"/>
    <w:rsid w:val="00E201C1"/>
    <w:rsid w:val="00E21FB9"/>
    <w:rsid w:val="00E2271C"/>
    <w:rsid w:val="00E23342"/>
    <w:rsid w:val="00E233F0"/>
    <w:rsid w:val="00E2371F"/>
    <w:rsid w:val="00E241F8"/>
    <w:rsid w:val="00E24B43"/>
    <w:rsid w:val="00E2522A"/>
    <w:rsid w:val="00E25C78"/>
    <w:rsid w:val="00E2602E"/>
    <w:rsid w:val="00E27BF9"/>
    <w:rsid w:val="00E27C5B"/>
    <w:rsid w:val="00E27D2C"/>
    <w:rsid w:val="00E309DE"/>
    <w:rsid w:val="00E30BE6"/>
    <w:rsid w:val="00E312DF"/>
    <w:rsid w:val="00E316D2"/>
    <w:rsid w:val="00E3234A"/>
    <w:rsid w:val="00E32E17"/>
    <w:rsid w:val="00E338B6"/>
    <w:rsid w:val="00E33C23"/>
    <w:rsid w:val="00E33C6B"/>
    <w:rsid w:val="00E35880"/>
    <w:rsid w:val="00E35E6D"/>
    <w:rsid w:val="00E365DE"/>
    <w:rsid w:val="00E36B9B"/>
    <w:rsid w:val="00E36C3B"/>
    <w:rsid w:val="00E40035"/>
    <w:rsid w:val="00E40C49"/>
    <w:rsid w:val="00E40D7F"/>
    <w:rsid w:val="00E41A82"/>
    <w:rsid w:val="00E420D1"/>
    <w:rsid w:val="00E420DF"/>
    <w:rsid w:val="00E42A66"/>
    <w:rsid w:val="00E42BD4"/>
    <w:rsid w:val="00E435F5"/>
    <w:rsid w:val="00E438D8"/>
    <w:rsid w:val="00E43C5A"/>
    <w:rsid w:val="00E43EDB"/>
    <w:rsid w:val="00E44C56"/>
    <w:rsid w:val="00E45C4A"/>
    <w:rsid w:val="00E45C4E"/>
    <w:rsid w:val="00E46681"/>
    <w:rsid w:val="00E4734F"/>
    <w:rsid w:val="00E4787A"/>
    <w:rsid w:val="00E47E95"/>
    <w:rsid w:val="00E50108"/>
    <w:rsid w:val="00E51897"/>
    <w:rsid w:val="00E51E67"/>
    <w:rsid w:val="00E523C3"/>
    <w:rsid w:val="00E529E3"/>
    <w:rsid w:val="00E52C7C"/>
    <w:rsid w:val="00E530D2"/>
    <w:rsid w:val="00E5327B"/>
    <w:rsid w:val="00E53675"/>
    <w:rsid w:val="00E5388E"/>
    <w:rsid w:val="00E53BF8"/>
    <w:rsid w:val="00E53F00"/>
    <w:rsid w:val="00E540B3"/>
    <w:rsid w:val="00E5442B"/>
    <w:rsid w:val="00E54D0C"/>
    <w:rsid w:val="00E55FF9"/>
    <w:rsid w:val="00E5616C"/>
    <w:rsid w:val="00E5642D"/>
    <w:rsid w:val="00E568A6"/>
    <w:rsid w:val="00E56C87"/>
    <w:rsid w:val="00E56FDD"/>
    <w:rsid w:val="00E57A00"/>
    <w:rsid w:val="00E6016B"/>
    <w:rsid w:val="00E60740"/>
    <w:rsid w:val="00E61FE9"/>
    <w:rsid w:val="00E62BDE"/>
    <w:rsid w:val="00E63083"/>
    <w:rsid w:val="00E63223"/>
    <w:rsid w:val="00E633E1"/>
    <w:rsid w:val="00E63CA2"/>
    <w:rsid w:val="00E64BD6"/>
    <w:rsid w:val="00E65E8A"/>
    <w:rsid w:val="00E6657D"/>
    <w:rsid w:val="00E671BB"/>
    <w:rsid w:val="00E67C26"/>
    <w:rsid w:val="00E70DE2"/>
    <w:rsid w:val="00E71A22"/>
    <w:rsid w:val="00E72F15"/>
    <w:rsid w:val="00E73171"/>
    <w:rsid w:val="00E749D0"/>
    <w:rsid w:val="00E75391"/>
    <w:rsid w:val="00E75AD9"/>
    <w:rsid w:val="00E80D03"/>
    <w:rsid w:val="00E81117"/>
    <w:rsid w:val="00E8112F"/>
    <w:rsid w:val="00E814DB"/>
    <w:rsid w:val="00E81996"/>
    <w:rsid w:val="00E81E2B"/>
    <w:rsid w:val="00E82094"/>
    <w:rsid w:val="00E829B2"/>
    <w:rsid w:val="00E82C18"/>
    <w:rsid w:val="00E83400"/>
    <w:rsid w:val="00E83A88"/>
    <w:rsid w:val="00E8575C"/>
    <w:rsid w:val="00E86674"/>
    <w:rsid w:val="00E87ED5"/>
    <w:rsid w:val="00E914C7"/>
    <w:rsid w:val="00E92301"/>
    <w:rsid w:val="00E9230A"/>
    <w:rsid w:val="00E9378A"/>
    <w:rsid w:val="00E93A45"/>
    <w:rsid w:val="00E94787"/>
    <w:rsid w:val="00E94B95"/>
    <w:rsid w:val="00E9567C"/>
    <w:rsid w:val="00E95B7C"/>
    <w:rsid w:val="00E95FFC"/>
    <w:rsid w:val="00E960C8"/>
    <w:rsid w:val="00E962BD"/>
    <w:rsid w:val="00E9643B"/>
    <w:rsid w:val="00E9672A"/>
    <w:rsid w:val="00EA13F1"/>
    <w:rsid w:val="00EA22BB"/>
    <w:rsid w:val="00EA2EC2"/>
    <w:rsid w:val="00EA31C8"/>
    <w:rsid w:val="00EA32AB"/>
    <w:rsid w:val="00EA37EE"/>
    <w:rsid w:val="00EA3EA9"/>
    <w:rsid w:val="00EA3FAA"/>
    <w:rsid w:val="00EA4728"/>
    <w:rsid w:val="00EA4BEF"/>
    <w:rsid w:val="00EA5DD1"/>
    <w:rsid w:val="00EA5DE1"/>
    <w:rsid w:val="00EA5FE8"/>
    <w:rsid w:val="00EA6A67"/>
    <w:rsid w:val="00EB1477"/>
    <w:rsid w:val="00EB19F4"/>
    <w:rsid w:val="00EB3E86"/>
    <w:rsid w:val="00EB48B5"/>
    <w:rsid w:val="00EB4913"/>
    <w:rsid w:val="00EB6621"/>
    <w:rsid w:val="00EB662E"/>
    <w:rsid w:val="00EB7217"/>
    <w:rsid w:val="00EB7353"/>
    <w:rsid w:val="00EB7E37"/>
    <w:rsid w:val="00EC1D9A"/>
    <w:rsid w:val="00EC213E"/>
    <w:rsid w:val="00EC332F"/>
    <w:rsid w:val="00EC3AA9"/>
    <w:rsid w:val="00EC3B98"/>
    <w:rsid w:val="00EC403E"/>
    <w:rsid w:val="00EC40FB"/>
    <w:rsid w:val="00EC5161"/>
    <w:rsid w:val="00EC551E"/>
    <w:rsid w:val="00EC5C5F"/>
    <w:rsid w:val="00EC6D7D"/>
    <w:rsid w:val="00EC7922"/>
    <w:rsid w:val="00ED0095"/>
    <w:rsid w:val="00ED08FA"/>
    <w:rsid w:val="00ED2089"/>
    <w:rsid w:val="00ED24CF"/>
    <w:rsid w:val="00ED28D2"/>
    <w:rsid w:val="00ED2DEF"/>
    <w:rsid w:val="00ED34AD"/>
    <w:rsid w:val="00ED46DC"/>
    <w:rsid w:val="00ED4BC5"/>
    <w:rsid w:val="00ED6905"/>
    <w:rsid w:val="00ED69FE"/>
    <w:rsid w:val="00ED7E72"/>
    <w:rsid w:val="00ED7FC5"/>
    <w:rsid w:val="00EE03A6"/>
    <w:rsid w:val="00EE0BBC"/>
    <w:rsid w:val="00EE116B"/>
    <w:rsid w:val="00EE1410"/>
    <w:rsid w:val="00EE180E"/>
    <w:rsid w:val="00EE27DD"/>
    <w:rsid w:val="00EE36FD"/>
    <w:rsid w:val="00EE4282"/>
    <w:rsid w:val="00EE501E"/>
    <w:rsid w:val="00EE5056"/>
    <w:rsid w:val="00EE59C9"/>
    <w:rsid w:val="00EE7482"/>
    <w:rsid w:val="00EE7734"/>
    <w:rsid w:val="00EE7B74"/>
    <w:rsid w:val="00EF028D"/>
    <w:rsid w:val="00EF1C8D"/>
    <w:rsid w:val="00EF2AB3"/>
    <w:rsid w:val="00EF39A0"/>
    <w:rsid w:val="00EF5AC0"/>
    <w:rsid w:val="00EF5D3D"/>
    <w:rsid w:val="00EF5F74"/>
    <w:rsid w:val="00EF61CF"/>
    <w:rsid w:val="00EF62A1"/>
    <w:rsid w:val="00EF64C7"/>
    <w:rsid w:val="00EF6D65"/>
    <w:rsid w:val="00EF6E7B"/>
    <w:rsid w:val="00EF6FAE"/>
    <w:rsid w:val="00EF7310"/>
    <w:rsid w:val="00EF7B9A"/>
    <w:rsid w:val="00EF7FA1"/>
    <w:rsid w:val="00F000F5"/>
    <w:rsid w:val="00F0068B"/>
    <w:rsid w:val="00F00BF6"/>
    <w:rsid w:val="00F00E51"/>
    <w:rsid w:val="00F0209C"/>
    <w:rsid w:val="00F029B1"/>
    <w:rsid w:val="00F03297"/>
    <w:rsid w:val="00F03F37"/>
    <w:rsid w:val="00F0510D"/>
    <w:rsid w:val="00F062A6"/>
    <w:rsid w:val="00F06B02"/>
    <w:rsid w:val="00F06EDC"/>
    <w:rsid w:val="00F07E80"/>
    <w:rsid w:val="00F10B08"/>
    <w:rsid w:val="00F119D0"/>
    <w:rsid w:val="00F12292"/>
    <w:rsid w:val="00F12543"/>
    <w:rsid w:val="00F1288C"/>
    <w:rsid w:val="00F12922"/>
    <w:rsid w:val="00F1397F"/>
    <w:rsid w:val="00F1546A"/>
    <w:rsid w:val="00F167D5"/>
    <w:rsid w:val="00F17382"/>
    <w:rsid w:val="00F173C2"/>
    <w:rsid w:val="00F17D1A"/>
    <w:rsid w:val="00F2096D"/>
    <w:rsid w:val="00F21647"/>
    <w:rsid w:val="00F22172"/>
    <w:rsid w:val="00F23034"/>
    <w:rsid w:val="00F232A5"/>
    <w:rsid w:val="00F23D86"/>
    <w:rsid w:val="00F240AB"/>
    <w:rsid w:val="00F25D4A"/>
    <w:rsid w:val="00F26919"/>
    <w:rsid w:val="00F26BD2"/>
    <w:rsid w:val="00F27735"/>
    <w:rsid w:val="00F27DD2"/>
    <w:rsid w:val="00F27E30"/>
    <w:rsid w:val="00F3011F"/>
    <w:rsid w:val="00F33BF4"/>
    <w:rsid w:val="00F34124"/>
    <w:rsid w:val="00F35A39"/>
    <w:rsid w:val="00F3744E"/>
    <w:rsid w:val="00F376B3"/>
    <w:rsid w:val="00F37792"/>
    <w:rsid w:val="00F37899"/>
    <w:rsid w:val="00F37C68"/>
    <w:rsid w:val="00F41038"/>
    <w:rsid w:val="00F41B7F"/>
    <w:rsid w:val="00F4237C"/>
    <w:rsid w:val="00F42ED8"/>
    <w:rsid w:val="00F42FC7"/>
    <w:rsid w:val="00F4438B"/>
    <w:rsid w:val="00F44BAE"/>
    <w:rsid w:val="00F458EA"/>
    <w:rsid w:val="00F4594A"/>
    <w:rsid w:val="00F45950"/>
    <w:rsid w:val="00F45B4E"/>
    <w:rsid w:val="00F45D82"/>
    <w:rsid w:val="00F46CDA"/>
    <w:rsid w:val="00F502A7"/>
    <w:rsid w:val="00F50848"/>
    <w:rsid w:val="00F508A4"/>
    <w:rsid w:val="00F509E3"/>
    <w:rsid w:val="00F50EE2"/>
    <w:rsid w:val="00F50F02"/>
    <w:rsid w:val="00F5121B"/>
    <w:rsid w:val="00F514C9"/>
    <w:rsid w:val="00F516F6"/>
    <w:rsid w:val="00F5194C"/>
    <w:rsid w:val="00F51BCA"/>
    <w:rsid w:val="00F5240B"/>
    <w:rsid w:val="00F5259A"/>
    <w:rsid w:val="00F526E1"/>
    <w:rsid w:val="00F52AB9"/>
    <w:rsid w:val="00F54F97"/>
    <w:rsid w:val="00F54FB1"/>
    <w:rsid w:val="00F5556B"/>
    <w:rsid w:val="00F571E2"/>
    <w:rsid w:val="00F57EFA"/>
    <w:rsid w:val="00F61147"/>
    <w:rsid w:val="00F617C8"/>
    <w:rsid w:val="00F61C08"/>
    <w:rsid w:val="00F6236B"/>
    <w:rsid w:val="00F62BBA"/>
    <w:rsid w:val="00F62DFA"/>
    <w:rsid w:val="00F63817"/>
    <w:rsid w:val="00F64282"/>
    <w:rsid w:val="00F65512"/>
    <w:rsid w:val="00F65816"/>
    <w:rsid w:val="00F65AC8"/>
    <w:rsid w:val="00F665FF"/>
    <w:rsid w:val="00F66A50"/>
    <w:rsid w:val="00F67622"/>
    <w:rsid w:val="00F70367"/>
    <w:rsid w:val="00F70867"/>
    <w:rsid w:val="00F721AB"/>
    <w:rsid w:val="00F76EF0"/>
    <w:rsid w:val="00F8019F"/>
    <w:rsid w:val="00F801E4"/>
    <w:rsid w:val="00F8026D"/>
    <w:rsid w:val="00F80A38"/>
    <w:rsid w:val="00F813AA"/>
    <w:rsid w:val="00F82D5F"/>
    <w:rsid w:val="00F83880"/>
    <w:rsid w:val="00F83DC3"/>
    <w:rsid w:val="00F847F4"/>
    <w:rsid w:val="00F84A11"/>
    <w:rsid w:val="00F85943"/>
    <w:rsid w:val="00F85963"/>
    <w:rsid w:val="00F87E7A"/>
    <w:rsid w:val="00F906CF"/>
    <w:rsid w:val="00F9108C"/>
    <w:rsid w:val="00F91CB3"/>
    <w:rsid w:val="00F9218F"/>
    <w:rsid w:val="00F93059"/>
    <w:rsid w:val="00F93DCC"/>
    <w:rsid w:val="00F95026"/>
    <w:rsid w:val="00F95B4C"/>
    <w:rsid w:val="00F95DDD"/>
    <w:rsid w:val="00F9653A"/>
    <w:rsid w:val="00F97877"/>
    <w:rsid w:val="00FA09D9"/>
    <w:rsid w:val="00FA0BC1"/>
    <w:rsid w:val="00FA0CC3"/>
    <w:rsid w:val="00FA0D70"/>
    <w:rsid w:val="00FA0DBC"/>
    <w:rsid w:val="00FA1AEC"/>
    <w:rsid w:val="00FA1F26"/>
    <w:rsid w:val="00FA26FD"/>
    <w:rsid w:val="00FA326C"/>
    <w:rsid w:val="00FA394E"/>
    <w:rsid w:val="00FA39FA"/>
    <w:rsid w:val="00FA6173"/>
    <w:rsid w:val="00FA61DF"/>
    <w:rsid w:val="00FA798A"/>
    <w:rsid w:val="00FA7EA1"/>
    <w:rsid w:val="00FB0B33"/>
    <w:rsid w:val="00FB1113"/>
    <w:rsid w:val="00FB11CE"/>
    <w:rsid w:val="00FB2466"/>
    <w:rsid w:val="00FB25F7"/>
    <w:rsid w:val="00FB31BA"/>
    <w:rsid w:val="00FB323E"/>
    <w:rsid w:val="00FB378F"/>
    <w:rsid w:val="00FB389A"/>
    <w:rsid w:val="00FB4AF4"/>
    <w:rsid w:val="00FB4C2C"/>
    <w:rsid w:val="00FB4D22"/>
    <w:rsid w:val="00FB5D62"/>
    <w:rsid w:val="00FB5F0A"/>
    <w:rsid w:val="00FB607B"/>
    <w:rsid w:val="00FB6248"/>
    <w:rsid w:val="00FB6465"/>
    <w:rsid w:val="00FB7589"/>
    <w:rsid w:val="00FB7B36"/>
    <w:rsid w:val="00FC0A30"/>
    <w:rsid w:val="00FC27E4"/>
    <w:rsid w:val="00FC2BCD"/>
    <w:rsid w:val="00FC3B64"/>
    <w:rsid w:val="00FC4B4C"/>
    <w:rsid w:val="00FC5400"/>
    <w:rsid w:val="00FC54EB"/>
    <w:rsid w:val="00FC60E8"/>
    <w:rsid w:val="00FC6D3C"/>
    <w:rsid w:val="00FC7891"/>
    <w:rsid w:val="00FC7C9B"/>
    <w:rsid w:val="00FC7F6D"/>
    <w:rsid w:val="00FD0108"/>
    <w:rsid w:val="00FD1514"/>
    <w:rsid w:val="00FD2010"/>
    <w:rsid w:val="00FD238A"/>
    <w:rsid w:val="00FD251E"/>
    <w:rsid w:val="00FD2E3D"/>
    <w:rsid w:val="00FD3229"/>
    <w:rsid w:val="00FD3FA1"/>
    <w:rsid w:val="00FD426B"/>
    <w:rsid w:val="00FD4717"/>
    <w:rsid w:val="00FD66D6"/>
    <w:rsid w:val="00FD6C43"/>
    <w:rsid w:val="00FD7329"/>
    <w:rsid w:val="00FD7768"/>
    <w:rsid w:val="00FD7C5E"/>
    <w:rsid w:val="00FD7F62"/>
    <w:rsid w:val="00FE0116"/>
    <w:rsid w:val="00FE01C0"/>
    <w:rsid w:val="00FE0692"/>
    <w:rsid w:val="00FE0C8B"/>
    <w:rsid w:val="00FE0D74"/>
    <w:rsid w:val="00FE167C"/>
    <w:rsid w:val="00FE1CDF"/>
    <w:rsid w:val="00FE1E6C"/>
    <w:rsid w:val="00FE1FA8"/>
    <w:rsid w:val="00FE21AE"/>
    <w:rsid w:val="00FE31CC"/>
    <w:rsid w:val="00FE3D2C"/>
    <w:rsid w:val="00FE5359"/>
    <w:rsid w:val="00FE58B2"/>
    <w:rsid w:val="00FE5E45"/>
    <w:rsid w:val="00FE6058"/>
    <w:rsid w:val="00FE61EB"/>
    <w:rsid w:val="00FE6625"/>
    <w:rsid w:val="00FE706B"/>
    <w:rsid w:val="00FF0BE4"/>
    <w:rsid w:val="00FF1603"/>
    <w:rsid w:val="00FF25E6"/>
    <w:rsid w:val="00FF30A2"/>
    <w:rsid w:val="00FF478C"/>
    <w:rsid w:val="00FF4D8B"/>
    <w:rsid w:val="00FF52D9"/>
    <w:rsid w:val="00FF5D77"/>
    <w:rsid w:val="00FF604C"/>
    <w:rsid w:val="00FF6AD0"/>
    <w:rsid w:val="00FF7165"/>
    <w:rsid w:val="00FF7DF6"/>
    <w:rsid w:val="010555BA"/>
    <w:rsid w:val="013EC431"/>
    <w:rsid w:val="0151CDE2"/>
    <w:rsid w:val="01943FB3"/>
    <w:rsid w:val="019EA6A7"/>
    <w:rsid w:val="01D74AD4"/>
    <w:rsid w:val="0214664B"/>
    <w:rsid w:val="022B15C9"/>
    <w:rsid w:val="030715D3"/>
    <w:rsid w:val="031F8B33"/>
    <w:rsid w:val="03295EE9"/>
    <w:rsid w:val="032A56AC"/>
    <w:rsid w:val="03F6FF64"/>
    <w:rsid w:val="046C28F9"/>
    <w:rsid w:val="04AE8B71"/>
    <w:rsid w:val="04F5C2B3"/>
    <w:rsid w:val="0570CEB4"/>
    <w:rsid w:val="057CD788"/>
    <w:rsid w:val="06306029"/>
    <w:rsid w:val="064224E1"/>
    <w:rsid w:val="064B57AE"/>
    <w:rsid w:val="06B2DB53"/>
    <w:rsid w:val="06E8AA18"/>
    <w:rsid w:val="07D04713"/>
    <w:rsid w:val="07DEFD20"/>
    <w:rsid w:val="08066AFC"/>
    <w:rsid w:val="08A16E4B"/>
    <w:rsid w:val="08CAC940"/>
    <w:rsid w:val="08D3A164"/>
    <w:rsid w:val="08EB159A"/>
    <w:rsid w:val="099FC3AA"/>
    <w:rsid w:val="09B2C4E9"/>
    <w:rsid w:val="09DE7B78"/>
    <w:rsid w:val="0A48DE8D"/>
    <w:rsid w:val="0A768892"/>
    <w:rsid w:val="0AA6D3FF"/>
    <w:rsid w:val="0AA7AB39"/>
    <w:rsid w:val="0AA7D277"/>
    <w:rsid w:val="0AA7DD0F"/>
    <w:rsid w:val="0ACC4A1E"/>
    <w:rsid w:val="0B239A9E"/>
    <w:rsid w:val="0B50FDC2"/>
    <w:rsid w:val="0BDB75AD"/>
    <w:rsid w:val="0BE36FA3"/>
    <w:rsid w:val="0C3C1978"/>
    <w:rsid w:val="0D343434"/>
    <w:rsid w:val="0D9C6375"/>
    <w:rsid w:val="0DC4C6A3"/>
    <w:rsid w:val="0E0CFA11"/>
    <w:rsid w:val="0E46B6C0"/>
    <w:rsid w:val="0E5DB40E"/>
    <w:rsid w:val="0F60EB70"/>
    <w:rsid w:val="103DE3E6"/>
    <w:rsid w:val="10928215"/>
    <w:rsid w:val="10B459A9"/>
    <w:rsid w:val="10D12544"/>
    <w:rsid w:val="1113CE4F"/>
    <w:rsid w:val="115700AE"/>
    <w:rsid w:val="11CED133"/>
    <w:rsid w:val="121A2CEA"/>
    <w:rsid w:val="1227DCEC"/>
    <w:rsid w:val="12594DFF"/>
    <w:rsid w:val="12DC919A"/>
    <w:rsid w:val="1343439B"/>
    <w:rsid w:val="137D49F5"/>
    <w:rsid w:val="137E8555"/>
    <w:rsid w:val="13CDD436"/>
    <w:rsid w:val="13D17372"/>
    <w:rsid w:val="14330665"/>
    <w:rsid w:val="1451F03E"/>
    <w:rsid w:val="14C884A6"/>
    <w:rsid w:val="14D34C35"/>
    <w:rsid w:val="15257A03"/>
    <w:rsid w:val="1541CE2A"/>
    <w:rsid w:val="162F0F89"/>
    <w:rsid w:val="16407300"/>
    <w:rsid w:val="16803C18"/>
    <w:rsid w:val="1736E12D"/>
    <w:rsid w:val="1791E32D"/>
    <w:rsid w:val="17C080B6"/>
    <w:rsid w:val="17D22ABC"/>
    <w:rsid w:val="18390AB7"/>
    <w:rsid w:val="186BCE93"/>
    <w:rsid w:val="188FD4C2"/>
    <w:rsid w:val="18CB5061"/>
    <w:rsid w:val="18CE5C92"/>
    <w:rsid w:val="193B6F00"/>
    <w:rsid w:val="193CC356"/>
    <w:rsid w:val="1A236504"/>
    <w:rsid w:val="1A2925DF"/>
    <w:rsid w:val="1A2A21C2"/>
    <w:rsid w:val="1A39C902"/>
    <w:rsid w:val="1A6B9636"/>
    <w:rsid w:val="1A947A99"/>
    <w:rsid w:val="1AA90FAF"/>
    <w:rsid w:val="1AFCCFCD"/>
    <w:rsid w:val="1B0477C6"/>
    <w:rsid w:val="1B0CB476"/>
    <w:rsid w:val="1B9D5FEF"/>
    <w:rsid w:val="1BB05696"/>
    <w:rsid w:val="1BD405CC"/>
    <w:rsid w:val="1C29AC8A"/>
    <w:rsid w:val="1CCBF87C"/>
    <w:rsid w:val="1CF5DE7A"/>
    <w:rsid w:val="1DC3783D"/>
    <w:rsid w:val="1E050C6D"/>
    <w:rsid w:val="1E0ED1CB"/>
    <w:rsid w:val="1E3A294B"/>
    <w:rsid w:val="1E5C4EA5"/>
    <w:rsid w:val="1E66FF8F"/>
    <w:rsid w:val="1E6F8C52"/>
    <w:rsid w:val="1E7AA106"/>
    <w:rsid w:val="1E97543D"/>
    <w:rsid w:val="1EB688EA"/>
    <w:rsid w:val="1EBB9BE6"/>
    <w:rsid w:val="1EC34BBA"/>
    <w:rsid w:val="1EE2AFB3"/>
    <w:rsid w:val="1EE305D1"/>
    <w:rsid w:val="1EEB33B6"/>
    <w:rsid w:val="1F0C0B35"/>
    <w:rsid w:val="1F35877A"/>
    <w:rsid w:val="1F9D6977"/>
    <w:rsid w:val="1FA04556"/>
    <w:rsid w:val="1FBC7740"/>
    <w:rsid w:val="1FCBE117"/>
    <w:rsid w:val="1FD7DFDC"/>
    <w:rsid w:val="2059E640"/>
    <w:rsid w:val="208CD49E"/>
    <w:rsid w:val="20F46030"/>
    <w:rsid w:val="217AA1A4"/>
    <w:rsid w:val="21A8CE16"/>
    <w:rsid w:val="21CD8B79"/>
    <w:rsid w:val="21D6A6F4"/>
    <w:rsid w:val="21E9A0BD"/>
    <w:rsid w:val="21ED9234"/>
    <w:rsid w:val="220D455B"/>
    <w:rsid w:val="221E692A"/>
    <w:rsid w:val="2281AF7E"/>
    <w:rsid w:val="22BEFB24"/>
    <w:rsid w:val="22FCF537"/>
    <w:rsid w:val="231A9913"/>
    <w:rsid w:val="23475613"/>
    <w:rsid w:val="24303A2D"/>
    <w:rsid w:val="243EDFC4"/>
    <w:rsid w:val="2471327E"/>
    <w:rsid w:val="24A8C149"/>
    <w:rsid w:val="24B4085A"/>
    <w:rsid w:val="252921F6"/>
    <w:rsid w:val="25550DCD"/>
    <w:rsid w:val="258772BC"/>
    <w:rsid w:val="25996D44"/>
    <w:rsid w:val="259BCC01"/>
    <w:rsid w:val="25DFBBE9"/>
    <w:rsid w:val="2603EE94"/>
    <w:rsid w:val="26047B26"/>
    <w:rsid w:val="26A8B57B"/>
    <w:rsid w:val="2719902A"/>
    <w:rsid w:val="27E2A7E8"/>
    <w:rsid w:val="2832C917"/>
    <w:rsid w:val="287B58EA"/>
    <w:rsid w:val="290A1D38"/>
    <w:rsid w:val="29140BBC"/>
    <w:rsid w:val="2935D495"/>
    <w:rsid w:val="2943D835"/>
    <w:rsid w:val="29867067"/>
    <w:rsid w:val="29B5FD9F"/>
    <w:rsid w:val="2A119A80"/>
    <w:rsid w:val="2A77C127"/>
    <w:rsid w:val="2A7F5413"/>
    <w:rsid w:val="2A97BB72"/>
    <w:rsid w:val="2AB4D492"/>
    <w:rsid w:val="2ADF4F82"/>
    <w:rsid w:val="2AF1D4F4"/>
    <w:rsid w:val="2B43E36D"/>
    <w:rsid w:val="2B781812"/>
    <w:rsid w:val="2C060444"/>
    <w:rsid w:val="2C2856DF"/>
    <w:rsid w:val="2C2EBBDE"/>
    <w:rsid w:val="2CB8CB5C"/>
    <w:rsid w:val="2D0084D2"/>
    <w:rsid w:val="2D17079C"/>
    <w:rsid w:val="2D2295D9"/>
    <w:rsid w:val="2D810B25"/>
    <w:rsid w:val="2D8149CA"/>
    <w:rsid w:val="2D99F92D"/>
    <w:rsid w:val="2D9E974C"/>
    <w:rsid w:val="2DDB1F68"/>
    <w:rsid w:val="2DF9E87E"/>
    <w:rsid w:val="2E0B76E9"/>
    <w:rsid w:val="2E339373"/>
    <w:rsid w:val="2E92276E"/>
    <w:rsid w:val="2EAD839A"/>
    <w:rsid w:val="2F364288"/>
    <w:rsid w:val="30075341"/>
    <w:rsid w:val="307E009F"/>
    <w:rsid w:val="307F0517"/>
    <w:rsid w:val="30951467"/>
    <w:rsid w:val="30A9DAC4"/>
    <w:rsid w:val="30CBE133"/>
    <w:rsid w:val="3115F966"/>
    <w:rsid w:val="3120BED0"/>
    <w:rsid w:val="3120C6F6"/>
    <w:rsid w:val="313E30BE"/>
    <w:rsid w:val="31877722"/>
    <w:rsid w:val="31AFAC07"/>
    <w:rsid w:val="3223392C"/>
    <w:rsid w:val="322B3EA8"/>
    <w:rsid w:val="32C746D6"/>
    <w:rsid w:val="32F20B70"/>
    <w:rsid w:val="341131B9"/>
    <w:rsid w:val="3427492E"/>
    <w:rsid w:val="3455BA13"/>
    <w:rsid w:val="34A709A5"/>
    <w:rsid w:val="353D428E"/>
    <w:rsid w:val="3617DD24"/>
    <w:rsid w:val="361ADD8A"/>
    <w:rsid w:val="363BAAD8"/>
    <w:rsid w:val="368C5159"/>
    <w:rsid w:val="36A4BFBB"/>
    <w:rsid w:val="36D09B5C"/>
    <w:rsid w:val="37251CE1"/>
    <w:rsid w:val="3743B32A"/>
    <w:rsid w:val="37730957"/>
    <w:rsid w:val="37757625"/>
    <w:rsid w:val="377CD533"/>
    <w:rsid w:val="37A5CD8A"/>
    <w:rsid w:val="37B95E5F"/>
    <w:rsid w:val="37DA001D"/>
    <w:rsid w:val="37F2AA43"/>
    <w:rsid w:val="37F72F5B"/>
    <w:rsid w:val="3840215E"/>
    <w:rsid w:val="3842F431"/>
    <w:rsid w:val="385369C1"/>
    <w:rsid w:val="390BDD25"/>
    <w:rsid w:val="3959061A"/>
    <w:rsid w:val="3A08414A"/>
    <w:rsid w:val="3A5A7C6D"/>
    <w:rsid w:val="3A65E7AC"/>
    <w:rsid w:val="3ADB0F8F"/>
    <w:rsid w:val="3AF5340B"/>
    <w:rsid w:val="3B6BBB08"/>
    <w:rsid w:val="3BA58C76"/>
    <w:rsid w:val="3BF22513"/>
    <w:rsid w:val="3C1C8045"/>
    <w:rsid w:val="3C501D96"/>
    <w:rsid w:val="3C9623D8"/>
    <w:rsid w:val="3CA85460"/>
    <w:rsid w:val="3D172811"/>
    <w:rsid w:val="3D1FE97D"/>
    <w:rsid w:val="3D2939A1"/>
    <w:rsid w:val="3D4DA6B0"/>
    <w:rsid w:val="3D599A3E"/>
    <w:rsid w:val="3D628387"/>
    <w:rsid w:val="3D8DE115"/>
    <w:rsid w:val="3DA2FD38"/>
    <w:rsid w:val="3DA8392C"/>
    <w:rsid w:val="3DD5D8BE"/>
    <w:rsid w:val="3DD60B8F"/>
    <w:rsid w:val="3E73765B"/>
    <w:rsid w:val="3EA94FFB"/>
    <w:rsid w:val="3EDF2BCF"/>
    <w:rsid w:val="3F681D6A"/>
    <w:rsid w:val="400D02D3"/>
    <w:rsid w:val="40145B90"/>
    <w:rsid w:val="4057B278"/>
    <w:rsid w:val="4088B6FD"/>
    <w:rsid w:val="4091153E"/>
    <w:rsid w:val="409817B8"/>
    <w:rsid w:val="40EA6C85"/>
    <w:rsid w:val="411271AE"/>
    <w:rsid w:val="41910F47"/>
    <w:rsid w:val="4255432A"/>
    <w:rsid w:val="429D957E"/>
    <w:rsid w:val="42A81AF1"/>
    <w:rsid w:val="42E38726"/>
    <w:rsid w:val="436686A5"/>
    <w:rsid w:val="436F8535"/>
    <w:rsid w:val="43D2D50F"/>
    <w:rsid w:val="43E25DD2"/>
    <w:rsid w:val="43F0D622"/>
    <w:rsid w:val="43F61829"/>
    <w:rsid w:val="440CFB10"/>
    <w:rsid w:val="443E66A0"/>
    <w:rsid w:val="44904705"/>
    <w:rsid w:val="45352AFF"/>
    <w:rsid w:val="45C99619"/>
    <w:rsid w:val="45D7124A"/>
    <w:rsid w:val="4606F7B9"/>
    <w:rsid w:val="4632C64B"/>
    <w:rsid w:val="4641FB32"/>
    <w:rsid w:val="46712A14"/>
    <w:rsid w:val="4689F608"/>
    <w:rsid w:val="46B91401"/>
    <w:rsid w:val="46F33D75"/>
    <w:rsid w:val="4747E0BC"/>
    <w:rsid w:val="47781EBD"/>
    <w:rsid w:val="47AC8601"/>
    <w:rsid w:val="47FC0640"/>
    <w:rsid w:val="47FE7EEE"/>
    <w:rsid w:val="486CDDCF"/>
    <w:rsid w:val="48707DAE"/>
    <w:rsid w:val="487B76E2"/>
    <w:rsid w:val="4889CD92"/>
    <w:rsid w:val="495B9D58"/>
    <w:rsid w:val="49810C24"/>
    <w:rsid w:val="49A90508"/>
    <w:rsid w:val="49AF3896"/>
    <w:rsid w:val="49B7EDCA"/>
    <w:rsid w:val="4A4B1E29"/>
    <w:rsid w:val="4A65BF4F"/>
    <w:rsid w:val="4B085672"/>
    <w:rsid w:val="4B0E899B"/>
    <w:rsid w:val="4B327812"/>
    <w:rsid w:val="4B6A7245"/>
    <w:rsid w:val="4BA77A6E"/>
    <w:rsid w:val="4BFE28A2"/>
    <w:rsid w:val="4C11A9FD"/>
    <w:rsid w:val="4C5FFBA0"/>
    <w:rsid w:val="4C85AD23"/>
    <w:rsid w:val="4D80C6AD"/>
    <w:rsid w:val="4E622C49"/>
    <w:rsid w:val="4ED9A351"/>
    <w:rsid w:val="4EE94A91"/>
    <w:rsid w:val="4F1AAB40"/>
    <w:rsid w:val="4F8C9FBA"/>
    <w:rsid w:val="5021C886"/>
    <w:rsid w:val="5049AE9F"/>
    <w:rsid w:val="505DE163"/>
    <w:rsid w:val="5068AD1B"/>
    <w:rsid w:val="507C8BFB"/>
    <w:rsid w:val="5095C8BE"/>
    <w:rsid w:val="50D6946A"/>
    <w:rsid w:val="51673373"/>
    <w:rsid w:val="51BFB95E"/>
    <w:rsid w:val="51D6E2A1"/>
    <w:rsid w:val="526DEDEA"/>
    <w:rsid w:val="52776E0C"/>
    <w:rsid w:val="52787E7E"/>
    <w:rsid w:val="52AD03E4"/>
    <w:rsid w:val="52D4C771"/>
    <w:rsid w:val="531563E0"/>
    <w:rsid w:val="5395A963"/>
    <w:rsid w:val="5399D501"/>
    <w:rsid w:val="53F880FD"/>
    <w:rsid w:val="542906DE"/>
    <w:rsid w:val="545345EE"/>
    <w:rsid w:val="5498EA23"/>
    <w:rsid w:val="54D8B670"/>
    <w:rsid w:val="54E95E30"/>
    <w:rsid w:val="55753E6B"/>
    <w:rsid w:val="55DE4BB2"/>
    <w:rsid w:val="562AF1C3"/>
    <w:rsid w:val="565E1663"/>
    <w:rsid w:val="568CE4E5"/>
    <w:rsid w:val="56B4925E"/>
    <w:rsid w:val="56BEDAF1"/>
    <w:rsid w:val="56CD7163"/>
    <w:rsid w:val="56FD0C3C"/>
    <w:rsid w:val="57051EF2"/>
    <w:rsid w:val="5727E834"/>
    <w:rsid w:val="573F7BA7"/>
    <w:rsid w:val="575065C9"/>
    <w:rsid w:val="575DC66E"/>
    <w:rsid w:val="57EC3841"/>
    <w:rsid w:val="57FD7F0D"/>
    <w:rsid w:val="5820B468"/>
    <w:rsid w:val="582787C0"/>
    <w:rsid w:val="589D61A6"/>
    <w:rsid w:val="597647C4"/>
    <w:rsid w:val="5A3BCCB1"/>
    <w:rsid w:val="5A578468"/>
    <w:rsid w:val="5A949A41"/>
    <w:rsid w:val="5B066774"/>
    <w:rsid w:val="5B0E3CF7"/>
    <w:rsid w:val="5BA24447"/>
    <w:rsid w:val="5BB52708"/>
    <w:rsid w:val="5C04FEDF"/>
    <w:rsid w:val="5C5C4DC9"/>
    <w:rsid w:val="5C909B2A"/>
    <w:rsid w:val="5C90FCFE"/>
    <w:rsid w:val="5CA70F40"/>
    <w:rsid w:val="5D1FC247"/>
    <w:rsid w:val="5DF1F6DE"/>
    <w:rsid w:val="5DF597F5"/>
    <w:rsid w:val="5E38C807"/>
    <w:rsid w:val="5E5146DE"/>
    <w:rsid w:val="5E83D1C7"/>
    <w:rsid w:val="5EB44876"/>
    <w:rsid w:val="5ECB6B9F"/>
    <w:rsid w:val="5ED8BFD4"/>
    <w:rsid w:val="5F00DC30"/>
    <w:rsid w:val="5FFA735F"/>
    <w:rsid w:val="614D328D"/>
    <w:rsid w:val="6163BD4A"/>
    <w:rsid w:val="61A5903F"/>
    <w:rsid w:val="61B5D8F5"/>
    <w:rsid w:val="61FA4499"/>
    <w:rsid w:val="628D68BD"/>
    <w:rsid w:val="6310C510"/>
    <w:rsid w:val="632CD75D"/>
    <w:rsid w:val="6341665D"/>
    <w:rsid w:val="637F2D66"/>
    <w:rsid w:val="63B23D32"/>
    <w:rsid w:val="64298AB2"/>
    <w:rsid w:val="648E16D6"/>
    <w:rsid w:val="64A1F8AB"/>
    <w:rsid w:val="64CAED9B"/>
    <w:rsid w:val="64D7513A"/>
    <w:rsid w:val="64FEC210"/>
    <w:rsid w:val="65619DB4"/>
    <w:rsid w:val="65A89491"/>
    <w:rsid w:val="66063112"/>
    <w:rsid w:val="665514C3"/>
    <w:rsid w:val="668A1323"/>
    <w:rsid w:val="66D34F0C"/>
    <w:rsid w:val="66E05254"/>
    <w:rsid w:val="66EF5E53"/>
    <w:rsid w:val="67038F78"/>
    <w:rsid w:val="677EC101"/>
    <w:rsid w:val="6786CC2B"/>
    <w:rsid w:val="67C695D6"/>
    <w:rsid w:val="67E20417"/>
    <w:rsid w:val="6817CFDB"/>
    <w:rsid w:val="6829B4C5"/>
    <w:rsid w:val="683D4579"/>
    <w:rsid w:val="68895FA5"/>
    <w:rsid w:val="68E650AD"/>
    <w:rsid w:val="692D72DC"/>
    <w:rsid w:val="693DED81"/>
    <w:rsid w:val="69430D8C"/>
    <w:rsid w:val="698CFE4C"/>
    <w:rsid w:val="69A5CFBA"/>
    <w:rsid w:val="69E67653"/>
    <w:rsid w:val="69E9AEA1"/>
    <w:rsid w:val="6A084208"/>
    <w:rsid w:val="6A10892B"/>
    <w:rsid w:val="6A5A1A13"/>
    <w:rsid w:val="6A669165"/>
    <w:rsid w:val="6A6764CA"/>
    <w:rsid w:val="6A7ABFBC"/>
    <w:rsid w:val="6AD25420"/>
    <w:rsid w:val="6AE6FD49"/>
    <w:rsid w:val="6B11527A"/>
    <w:rsid w:val="6B6E71D6"/>
    <w:rsid w:val="6B8055DB"/>
    <w:rsid w:val="6BE18A47"/>
    <w:rsid w:val="6BE3ED74"/>
    <w:rsid w:val="6BF74C35"/>
    <w:rsid w:val="6C44F9F8"/>
    <w:rsid w:val="6C9E054D"/>
    <w:rsid w:val="6CE3EBEB"/>
    <w:rsid w:val="6E104666"/>
    <w:rsid w:val="6E637334"/>
    <w:rsid w:val="6EB3AA3A"/>
    <w:rsid w:val="6F533813"/>
    <w:rsid w:val="6F62B57F"/>
    <w:rsid w:val="6F7BE062"/>
    <w:rsid w:val="6F86DB6A"/>
    <w:rsid w:val="70DFBFF0"/>
    <w:rsid w:val="71864AFB"/>
    <w:rsid w:val="71D6A441"/>
    <w:rsid w:val="71D776B4"/>
    <w:rsid w:val="71F49948"/>
    <w:rsid w:val="722990C0"/>
    <w:rsid w:val="728436A7"/>
    <w:rsid w:val="72A775FA"/>
    <w:rsid w:val="736E1833"/>
    <w:rsid w:val="736E97E3"/>
    <w:rsid w:val="73A60536"/>
    <w:rsid w:val="73FD34F3"/>
    <w:rsid w:val="7472FE35"/>
    <w:rsid w:val="757FB5B9"/>
    <w:rsid w:val="75D70BD7"/>
    <w:rsid w:val="762D52CD"/>
    <w:rsid w:val="76344434"/>
    <w:rsid w:val="76453FCA"/>
    <w:rsid w:val="765C3185"/>
    <w:rsid w:val="7660582A"/>
    <w:rsid w:val="768B9EF0"/>
    <w:rsid w:val="768CBCB4"/>
    <w:rsid w:val="76987D33"/>
    <w:rsid w:val="7723345F"/>
    <w:rsid w:val="7742C220"/>
    <w:rsid w:val="774A64D2"/>
    <w:rsid w:val="77776DE7"/>
    <w:rsid w:val="779A7152"/>
    <w:rsid w:val="77DACF5D"/>
    <w:rsid w:val="77F181B4"/>
    <w:rsid w:val="77F8E337"/>
    <w:rsid w:val="78113FCF"/>
    <w:rsid w:val="782AFF74"/>
    <w:rsid w:val="7860C00E"/>
    <w:rsid w:val="78D5AB86"/>
    <w:rsid w:val="78F70EED"/>
    <w:rsid w:val="79B02C6A"/>
    <w:rsid w:val="7A017F05"/>
    <w:rsid w:val="7A29C0C2"/>
    <w:rsid w:val="7A646E86"/>
    <w:rsid w:val="7A65069F"/>
    <w:rsid w:val="7A672FCD"/>
    <w:rsid w:val="7B647557"/>
    <w:rsid w:val="7B6985DE"/>
    <w:rsid w:val="7B6D2709"/>
    <w:rsid w:val="7B82A480"/>
    <w:rsid w:val="7B92BA7E"/>
    <w:rsid w:val="7BBB89FA"/>
    <w:rsid w:val="7BBEB841"/>
    <w:rsid w:val="7C08132A"/>
    <w:rsid w:val="7C12A819"/>
    <w:rsid w:val="7C34A005"/>
    <w:rsid w:val="7C8B444A"/>
    <w:rsid w:val="7CE7731D"/>
    <w:rsid w:val="7DB186FA"/>
    <w:rsid w:val="7EA3F3BF"/>
    <w:rsid w:val="7EC91126"/>
    <w:rsid w:val="7F073D0F"/>
    <w:rsid w:val="7F11877A"/>
    <w:rsid w:val="7F19069F"/>
    <w:rsid w:val="7F337DB3"/>
    <w:rsid w:val="7F38B5E3"/>
    <w:rsid w:val="7F3C500E"/>
    <w:rsid w:val="7F642410"/>
    <w:rsid w:val="7FA11D52"/>
    <w:rsid w:val="7FE5673B"/>
    <w:rsid w:val="7FEBB6A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96B2A6D"/>
  <w15:docId w15:val="{161523C4-12F3-4924-9E16-9B1E17F0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lang w:val="en-GB"/>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
    <w:name w:val="Financial"/>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844DA"/>
    <w:pPr>
      <w:ind w:left="720"/>
    </w:pPr>
  </w:style>
  <w:style w:type="paragraph" w:customStyle="1" w:styleId="5D5C1A7560F9453EAF90B04AAC9A8B76">
    <w:name w:val="5D5C1A7560F9453EAF90B04AAC9A8B76"/>
    <w:rsid w:val="008B769F"/>
    <w:pPr>
      <w:spacing w:after="160" w:line="278" w:lineRule="auto"/>
    </w:pPr>
    <w:rPr>
      <w:rFonts w:eastAsiaTheme="minorEastAsia"/>
      <w:color w:val="auto"/>
      <w:kern w:val="2"/>
      <w:sz w:val="24"/>
      <w:szCs w:val="24"/>
      <w:lang w:val="en-GB" w:eastAsia="en-GB"/>
      <w14:ligatures w14:val="standardContextual"/>
    </w:rPr>
  </w:style>
  <w:style w:type="character" w:styleId="Mention">
    <w:name w:val="Mention"/>
    <w:basedOn w:val="DefaultParagraphFont"/>
    <w:uiPriority w:val="99"/>
    <w:unhideWhenUsed/>
    <w:rsid w:val="00B5172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vanKim\AppData\Roaming\Microsoft\Templates\Letterhead%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D1287C-8565-4FBF-9A42-B0D8960A5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Letterhead (Red and Black design).dotx</Template>
  <TotalTime>0</TotalTime>
  <Pages>39</Pages>
  <Words>3932</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26293</CharactersWithSpaces>
  <SharedDoc>false</SharedDoc>
  <HLinks>
    <vt:vector size="138" baseType="variant">
      <vt:variant>
        <vt:i4>1900595</vt:i4>
      </vt:variant>
      <vt:variant>
        <vt:i4>134</vt:i4>
      </vt:variant>
      <vt:variant>
        <vt:i4>0</vt:i4>
      </vt:variant>
      <vt:variant>
        <vt:i4>5</vt:i4>
      </vt:variant>
      <vt:variant>
        <vt:lpwstr/>
      </vt:variant>
      <vt:variant>
        <vt:lpwstr>_Toc167045196</vt:lpwstr>
      </vt:variant>
      <vt:variant>
        <vt:i4>1900595</vt:i4>
      </vt:variant>
      <vt:variant>
        <vt:i4>128</vt:i4>
      </vt:variant>
      <vt:variant>
        <vt:i4>0</vt:i4>
      </vt:variant>
      <vt:variant>
        <vt:i4>5</vt:i4>
      </vt:variant>
      <vt:variant>
        <vt:lpwstr/>
      </vt:variant>
      <vt:variant>
        <vt:lpwstr>_Toc167045195</vt:lpwstr>
      </vt:variant>
      <vt:variant>
        <vt:i4>1900595</vt:i4>
      </vt:variant>
      <vt:variant>
        <vt:i4>122</vt:i4>
      </vt:variant>
      <vt:variant>
        <vt:i4>0</vt:i4>
      </vt:variant>
      <vt:variant>
        <vt:i4>5</vt:i4>
      </vt:variant>
      <vt:variant>
        <vt:lpwstr/>
      </vt:variant>
      <vt:variant>
        <vt:lpwstr>_Toc167045194</vt:lpwstr>
      </vt:variant>
      <vt:variant>
        <vt:i4>1900595</vt:i4>
      </vt:variant>
      <vt:variant>
        <vt:i4>116</vt:i4>
      </vt:variant>
      <vt:variant>
        <vt:i4>0</vt:i4>
      </vt:variant>
      <vt:variant>
        <vt:i4>5</vt:i4>
      </vt:variant>
      <vt:variant>
        <vt:lpwstr/>
      </vt:variant>
      <vt:variant>
        <vt:lpwstr>_Toc167045193</vt:lpwstr>
      </vt:variant>
      <vt:variant>
        <vt:i4>1900595</vt:i4>
      </vt:variant>
      <vt:variant>
        <vt:i4>110</vt:i4>
      </vt:variant>
      <vt:variant>
        <vt:i4>0</vt:i4>
      </vt:variant>
      <vt:variant>
        <vt:i4>5</vt:i4>
      </vt:variant>
      <vt:variant>
        <vt:lpwstr/>
      </vt:variant>
      <vt:variant>
        <vt:lpwstr>_Toc167045192</vt:lpwstr>
      </vt:variant>
      <vt:variant>
        <vt:i4>1900595</vt:i4>
      </vt:variant>
      <vt:variant>
        <vt:i4>104</vt:i4>
      </vt:variant>
      <vt:variant>
        <vt:i4>0</vt:i4>
      </vt:variant>
      <vt:variant>
        <vt:i4>5</vt:i4>
      </vt:variant>
      <vt:variant>
        <vt:lpwstr/>
      </vt:variant>
      <vt:variant>
        <vt:lpwstr>_Toc167045191</vt:lpwstr>
      </vt:variant>
      <vt:variant>
        <vt:i4>1900595</vt:i4>
      </vt:variant>
      <vt:variant>
        <vt:i4>98</vt:i4>
      </vt:variant>
      <vt:variant>
        <vt:i4>0</vt:i4>
      </vt:variant>
      <vt:variant>
        <vt:i4>5</vt:i4>
      </vt:variant>
      <vt:variant>
        <vt:lpwstr/>
      </vt:variant>
      <vt:variant>
        <vt:lpwstr>_Toc167045190</vt:lpwstr>
      </vt:variant>
      <vt:variant>
        <vt:i4>1835059</vt:i4>
      </vt:variant>
      <vt:variant>
        <vt:i4>92</vt:i4>
      </vt:variant>
      <vt:variant>
        <vt:i4>0</vt:i4>
      </vt:variant>
      <vt:variant>
        <vt:i4>5</vt:i4>
      </vt:variant>
      <vt:variant>
        <vt:lpwstr/>
      </vt:variant>
      <vt:variant>
        <vt:lpwstr>_Toc167045189</vt:lpwstr>
      </vt:variant>
      <vt:variant>
        <vt:i4>1835059</vt:i4>
      </vt:variant>
      <vt:variant>
        <vt:i4>86</vt:i4>
      </vt:variant>
      <vt:variant>
        <vt:i4>0</vt:i4>
      </vt:variant>
      <vt:variant>
        <vt:i4>5</vt:i4>
      </vt:variant>
      <vt:variant>
        <vt:lpwstr/>
      </vt:variant>
      <vt:variant>
        <vt:lpwstr>_Toc167045188</vt:lpwstr>
      </vt:variant>
      <vt:variant>
        <vt:i4>1835059</vt:i4>
      </vt:variant>
      <vt:variant>
        <vt:i4>80</vt:i4>
      </vt:variant>
      <vt:variant>
        <vt:i4>0</vt:i4>
      </vt:variant>
      <vt:variant>
        <vt:i4>5</vt:i4>
      </vt:variant>
      <vt:variant>
        <vt:lpwstr/>
      </vt:variant>
      <vt:variant>
        <vt:lpwstr>_Toc167045187</vt:lpwstr>
      </vt:variant>
      <vt:variant>
        <vt:i4>1835059</vt:i4>
      </vt:variant>
      <vt:variant>
        <vt:i4>74</vt:i4>
      </vt:variant>
      <vt:variant>
        <vt:i4>0</vt:i4>
      </vt:variant>
      <vt:variant>
        <vt:i4>5</vt:i4>
      </vt:variant>
      <vt:variant>
        <vt:lpwstr/>
      </vt:variant>
      <vt:variant>
        <vt:lpwstr>_Toc167045186</vt:lpwstr>
      </vt:variant>
      <vt:variant>
        <vt:i4>1835059</vt:i4>
      </vt:variant>
      <vt:variant>
        <vt:i4>68</vt:i4>
      </vt:variant>
      <vt:variant>
        <vt:i4>0</vt:i4>
      </vt:variant>
      <vt:variant>
        <vt:i4>5</vt:i4>
      </vt:variant>
      <vt:variant>
        <vt:lpwstr/>
      </vt:variant>
      <vt:variant>
        <vt:lpwstr>_Toc167045185</vt:lpwstr>
      </vt:variant>
      <vt:variant>
        <vt:i4>1835059</vt:i4>
      </vt:variant>
      <vt:variant>
        <vt:i4>62</vt:i4>
      </vt:variant>
      <vt:variant>
        <vt:i4>0</vt:i4>
      </vt:variant>
      <vt:variant>
        <vt:i4>5</vt:i4>
      </vt:variant>
      <vt:variant>
        <vt:lpwstr/>
      </vt:variant>
      <vt:variant>
        <vt:lpwstr>_Toc167045184</vt:lpwstr>
      </vt:variant>
      <vt:variant>
        <vt:i4>1835059</vt:i4>
      </vt:variant>
      <vt:variant>
        <vt:i4>56</vt:i4>
      </vt:variant>
      <vt:variant>
        <vt:i4>0</vt:i4>
      </vt:variant>
      <vt:variant>
        <vt:i4>5</vt:i4>
      </vt:variant>
      <vt:variant>
        <vt:lpwstr/>
      </vt:variant>
      <vt:variant>
        <vt:lpwstr>_Toc167045183</vt:lpwstr>
      </vt:variant>
      <vt:variant>
        <vt:i4>1835059</vt:i4>
      </vt:variant>
      <vt:variant>
        <vt:i4>50</vt:i4>
      </vt:variant>
      <vt:variant>
        <vt:i4>0</vt:i4>
      </vt:variant>
      <vt:variant>
        <vt:i4>5</vt:i4>
      </vt:variant>
      <vt:variant>
        <vt:lpwstr/>
      </vt:variant>
      <vt:variant>
        <vt:lpwstr>_Toc167045182</vt:lpwstr>
      </vt:variant>
      <vt:variant>
        <vt:i4>1835059</vt:i4>
      </vt:variant>
      <vt:variant>
        <vt:i4>44</vt:i4>
      </vt:variant>
      <vt:variant>
        <vt:i4>0</vt:i4>
      </vt:variant>
      <vt:variant>
        <vt:i4>5</vt:i4>
      </vt:variant>
      <vt:variant>
        <vt:lpwstr/>
      </vt:variant>
      <vt:variant>
        <vt:lpwstr>_Toc167045181</vt:lpwstr>
      </vt:variant>
      <vt:variant>
        <vt:i4>1835059</vt:i4>
      </vt:variant>
      <vt:variant>
        <vt:i4>38</vt:i4>
      </vt:variant>
      <vt:variant>
        <vt:i4>0</vt:i4>
      </vt:variant>
      <vt:variant>
        <vt:i4>5</vt:i4>
      </vt:variant>
      <vt:variant>
        <vt:lpwstr/>
      </vt:variant>
      <vt:variant>
        <vt:lpwstr>_Toc167045180</vt:lpwstr>
      </vt:variant>
      <vt:variant>
        <vt:i4>1245235</vt:i4>
      </vt:variant>
      <vt:variant>
        <vt:i4>32</vt:i4>
      </vt:variant>
      <vt:variant>
        <vt:i4>0</vt:i4>
      </vt:variant>
      <vt:variant>
        <vt:i4>5</vt:i4>
      </vt:variant>
      <vt:variant>
        <vt:lpwstr/>
      </vt:variant>
      <vt:variant>
        <vt:lpwstr>_Toc167045179</vt:lpwstr>
      </vt:variant>
      <vt:variant>
        <vt:i4>1245235</vt:i4>
      </vt:variant>
      <vt:variant>
        <vt:i4>26</vt:i4>
      </vt:variant>
      <vt:variant>
        <vt:i4>0</vt:i4>
      </vt:variant>
      <vt:variant>
        <vt:i4>5</vt:i4>
      </vt:variant>
      <vt:variant>
        <vt:lpwstr/>
      </vt:variant>
      <vt:variant>
        <vt:lpwstr>_Toc167045178</vt:lpwstr>
      </vt:variant>
      <vt:variant>
        <vt:i4>1245235</vt:i4>
      </vt:variant>
      <vt:variant>
        <vt:i4>20</vt:i4>
      </vt:variant>
      <vt:variant>
        <vt:i4>0</vt:i4>
      </vt:variant>
      <vt:variant>
        <vt:i4>5</vt:i4>
      </vt:variant>
      <vt:variant>
        <vt:lpwstr/>
      </vt:variant>
      <vt:variant>
        <vt:lpwstr>_Toc167045177</vt:lpwstr>
      </vt:variant>
      <vt:variant>
        <vt:i4>1245235</vt:i4>
      </vt:variant>
      <vt:variant>
        <vt:i4>14</vt:i4>
      </vt:variant>
      <vt:variant>
        <vt:i4>0</vt:i4>
      </vt:variant>
      <vt:variant>
        <vt:i4>5</vt:i4>
      </vt:variant>
      <vt:variant>
        <vt:lpwstr/>
      </vt:variant>
      <vt:variant>
        <vt:lpwstr>_Toc167045176</vt:lpwstr>
      </vt:variant>
      <vt:variant>
        <vt:i4>1245235</vt:i4>
      </vt:variant>
      <vt:variant>
        <vt:i4>8</vt:i4>
      </vt:variant>
      <vt:variant>
        <vt:i4>0</vt:i4>
      </vt:variant>
      <vt:variant>
        <vt:i4>5</vt:i4>
      </vt:variant>
      <vt:variant>
        <vt:lpwstr/>
      </vt:variant>
      <vt:variant>
        <vt:lpwstr>_Toc167045175</vt:lpwstr>
      </vt:variant>
      <vt:variant>
        <vt:i4>1245235</vt:i4>
      </vt:variant>
      <vt:variant>
        <vt:i4>2</vt:i4>
      </vt:variant>
      <vt:variant>
        <vt:i4>0</vt:i4>
      </vt:variant>
      <vt:variant>
        <vt:i4>5</vt:i4>
      </vt:variant>
      <vt:variant>
        <vt:lpwstr/>
      </vt:variant>
      <vt:variant>
        <vt:lpwstr>_Toc167045174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Kim</dc:creator>
  <cp:keywords/>
  <cp:lastModifiedBy>Evan Kim</cp:lastModifiedBy>
  <cp:revision>2</cp:revision>
  <dcterms:created xsi:type="dcterms:W3CDTF">2024-05-19T20:05:00Z</dcterms:created>
  <dcterms:modified xsi:type="dcterms:W3CDTF">2024-05-19T20:05:00Z</dcterms:modified>
  <cp:contentStatus/>
  <cp:version/>
</cp:coreProperties>
</file>